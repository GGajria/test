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406C57" w:rsidP="00D36E13">
      <w:pPr>
        <w:spacing w:after="200" w:line="276" w:lineRule="auto"/>
        <w:jc w:val="right"/>
        <w:rPr>
          <w:rFonts w:eastAsia="Calibri" w:cs="Times New Roman"/>
          <w:sz w:val="52"/>
          <w:szCs w:val="52"/>
        </w:rPr>
      </w:pPr>
      <w:r>
        <w:rPr>
          <w:sz w:val="52"/>
          <w:szCs w:val="52"/>
        </w:rPr>
        <w:t>OpenAPI – Release 2</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406C57">
        <w:rPr>
          <w:sz w:val="24"/>
          <w:szCs w:val="24"/>
        </w:rPr>
        <w:t>2</w:t>
      </w:r>
      <w:r w:rsidR="00EE59BE">
        <w:rPr>
          <w:sz w:val="24"/>
          <w:szCs w:val="24"/>
        </w:rPr>
        <w:t xml:space="preserve"> Architecture Design v1</w:t>
      </w:r>
      <w:r w:rsidR="00406C57">
        <w:rPr>
          <w:sz w:val="24"/>
          <w:szCs w:val="24"/>
        </w:rPr>
        <w:t xml:space="preserve"> DRAFT</w:t>
      </w:r>
      <w:r w:rsidR="005B4900">
        <w:rPr>
          <w:sz w:val="24"/>
          <w:szCs w:val="24"/>
        </w:rPr>
        <w:t xml:space="preserve"> </w:t>
      </w:r>
      <w:r w:rsidR="001C0ED9">
        <w:rPr>
          <w:sz w:val="24"/>
          <w:szCs w:val="24"/>
        </w:rPr>
        <w:t>13</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7D2EC6">
        <w:rPr>
          <w:i/>
          <w:noProof/>
          <w:sz w:val="24"/>
          <w:szCs w:val="24"/>
        </w:rPr>
        <w:t>5/9/2011 8:42 AM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8672A8"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2693578" w:history="1">
        <w:r w:rsidR="008672A8" w:rsidRPr="005A681C">
          <w:rPr>
            <w:rStyle w:val="Hyperlink"/>
          </w:rPr>
          <w:t>1.</w:t>
        </w:r>
        <w:r w:rsidR="008672A8">
          <w:rPr>
            <w:rFonts w:eastAsiaTheme="minorEastAsia"/>
            <w:szCs w:val="22"/>
            <w:lang w:bidi="ar-SA"/>
          </w:rPr>
          <w:tab/>
        </w:r>
        <w:r w:rsidR="008672A8" w:rsidRPr="005A681C">
          <w:rPr>
            <w:rStyle w:val="Hyperlink"/>
          </w:rPr>
          <w:t>Introduction</w:t>
        </w:r>
        <w:r w:rsidR="008672A8">
          <w:rPr>
            <w:webHidden/>
          </w:rPr>
          <w:tab/>
        </w:r>
        <w:r w:rsidR="008672A8">
          <w:rPr>
            <w:webHidden/>
          </w:rPr>
          <w:fldChar w:fldCharType="begin"/>
        </w:r>
        <w:r w:rsidR="008672A8">
          <w:rPr>
            <w:webHidden/>
          </w:rPr>
          <w:instrText xml:space="preserve"> PAGEREF _Toc292693578 \h </w:instrText>
        </w:r>
        <w:r w:rsidR="008672A8">
          <w:rPr>
            <w:webHidden/>
          </w:rPr>
        </w:r>
        <w:r w:rsidR="008672A8">
          <w:rPr>
            <w:webHidden/>
          </w:rPr>
          <w:fldChar w:fldCharType="separate"/>
        </w:r>
        <w:r w:rsidR="008672A8">
          <w:rPr>
            <w:webHidden/>
          </w:rPr>
          <w:t>5</w:t>
        </w:r>
        <w:r w:rsidR="008672A8">
          <w:rPr>
            <w:webHidden/>
          </w:rPr>
          <w:fldChar w:fldCharType="end"/>
        </w:r>
      </w:hyperlink>
    </w:p>
    <w:p w:rsidR="008672A8" w:rsidRDefault="00A15E38">
      <w:pPr>
        <w:pStyle w:val="TOC2"/>
        <w:rPr>
          <w:rFonts w:eastAsiaTheme="minorEastAsia"/>
          <w:noProof/>
          <w:sz w:val="22"/>
          <w:lang w:bidi="ar-SA"/>
        </w:rPr>
      </w:pPr>
      <w:hyperlink w:anchor="_Toc292693579" w:history="1">
        <w:r w:rsidR="008672A8" w:rsidRPr="005A681C">
          <w:rPr>
            <w:rStyle w:val="Hyperlink"/>
            <w:noProof/>
          </w:rPr>
          <w:t>1.1</w:t>
        </w:r>
        <w:r w:rsidR="008672A8">
          <w:rPr>
            <w:rFonts w:eastAsiaTheme="minorEastAsia"/>
            <w:noProof/>
            <w:sz w:val="22"/>
            <w:lang w:bidi="ar-SA"/>
          </w:rPr>
          <w:tab/>
        </w:r>
        <w:r w:rsidR="008672A8" w:rsidRPr="005A681C">
          <w:rPr>
            <w:rStyle w:val="Hyperlink"/>
            <w:noProof/>
          </w:rPr>
          <w:t>Project Description</w:t>
        </w:r>
        <w:r w:rsidR="008672A8">
          <w:rPr>
            <w:noProof/>
            <w:webHidden/>
          </w:rPr>
          <w:tab/>
        </w:r>
        <w:r w:rsidR="008672A8">
          <w:rPr>
            <w:noProof/>
            <w:webHidden/>
          </w:rPr>
          <w:fldChar w:fldCharType="begin"/>
        </w:r>
        <w:r w:rsidR="008672A8">
          <w:rPr>
            <w:noProof/>
            <w:webHidden/>
          </w:rPr>
          <w:instrText xml:space="preserve"> PAGEREF _Toc292693579 \h </w:instrText>
        </w:r>
        <w:r w:rsidR="008672A8">
          <w:rPr>
            <w:noProof/>
            <w:webHidden/>
          </w:rPr>
        </w:r>
        <w:r w:rsidR="008672A8">
          <w:rPr>
            <w:noProof/>
            <w:webHidden/>
          </w:rPr>
          <w:fldChar w:fldCharType="separate"/>
        </w:r>
        <w:r w:rsidR="008672A8">
          <w:rPr>
            <w:noProof/>
            <w:webHidden/>
          </w:rPr>
          <w:t>5</w:t>
        </w:r>
        <w:r w:rsidR="008672A8">
          <w:rPr>
            <w:noProof/>
            <w:webHidden/>
          </w:rPr>
          <w:fldChar w:fldCharType="end"/>
        </w:r>
      </w:hyperlink>
    </w:p>
    <w:p w:rsidR="008672A8" w:rsidRDefault="00A15E38">
      <w:pPr>
        <w:pStyle w:val="TOC2"/>
        <w:rPr>
          <w:rFonts w:eastAsiaTheme="minorEastAsia"/>
          <w:noProof/>
          <w:sz w:val="22"/>
          <w:lang w:bidi="ar-SA"/>
        </w:rPr>
      </w:pPr>
      <w:hyperlink w:anchor="_Toc292693580" w:history="1">
        <w:r w:rsidR="008672A8" w:rsidRPr="005A681C">
          <w:rPr>
            <w:rStyle w:val="Hyperlink"/>
            <w:noProof/>
          </w:rPr>
          <w:t>1.2</w:t>
        </w:r>
        <w:r w:rsidR="008672A8">
          <w:rPr>
            <w:rFonts w:eastAsiaTheme="minorEastAsia"/>
            <w:noProof/>
            <w:sz w:val="22"/>
            <w:lang w:bidi="ar-SA"/>
          </w:rPr>
          <w:tab/>
        </w:r>
        <w:r w:rsidR="008672A8" w:rsidRPr="005A681C">
          <w:rPr>
            <w:rStyle w:val="Hyperlink"/>
            <w:noProof/>
          </w:rPr>
          <w:t>Description and Scope of this Document</w:t>
        </w:r>
        <w:r w:rsidR="008672A8">
          <w:rPr>
            <w:noProof/>
            <w:webHidden/>
          </w:rPr>
          <w:tab/>
        </w:r>
        <w:r w:rsidR="008672A8">
          <w:rPr>
            <w:noProof/>
            <w:webHidden/>
          </w:rPr>
          <w:fldChar w:fldCharType="begin"/>
        </w:r>
        <w:r w:rsidR="008672A8">
          <w:rPr>
            <w:noProof/>
            <w:webHidden/>
          </w:rPr>
          <w:instrText xml:space="preserve"> PAGEREF _Toc292693580 \h </w:instrText>
        </w:r>
        <w:r w:rsidR="008672A8">
          <w:rPr>
            <w:noProof/>
            <w:webHidden/>
          </w:rPr>
        </w:r>
        <w:r w:rsidR="008672A8">
          <w:rPr>
            <w:noProof/>
            <w:webHidden/>
          </w:rPr>
          <w:fldChar w:fldCharType="separate"/>
        </w:r>
        <w:r w:rsidR="008672A8">
          <w:rPr>
            <w:noProof/>
            <w:webHidden/>
          </w:rPr>
          <w:t>5</w:t>
        </w:r>
        <w:r w:rsidR="008672A8">
          <w:rPr>
            <w:noProof/>
            <w:webHidden/>
          </w:rPr>
          <w:fldChar w:fldCharType="end"/>
        </w:r>
      </w:hyperlink>
    </w:p>
    <w:p w:rsidR="008672A8" w:rsidRDefault="00A15E38">
      <w:pPr>
        <w:pStyle w:val="TOC1"/>
        <w:rPr>
          <w:rFonts w:eastAsiaTheme="minorEastAsia"/>
          <w:szCs w:val="22"/>
          <w:lang w:bidi="ar-SA"/>
        </w:rPr>
      </w:pPr>
      <w:hyperlink w:anchor="_Toc292693581" w:history="1">
        <w:r w:rsidR="008672A8" w:rsidRPr="005A681C">
          <w:rPr>
            <w:rStyle w:val="Hyperlink"/>
          </w:rPr>
          <w:t>2.</w:t>
        </w:r>
        <w:r w:rsidR="008672A8">
          <w:rPr>
            <w:rFonts w:eastAsiaTheme="minorEastAsia"/>
            <w:szCs w:val="22"/>
            <w:lang w:bidi="ar-SA"/>
          </w:rPr>
          <w:tab/>
        </w:r>
        <w:r w:rsidR="008672A8" w:rsidRPr="005A681C">
          <w:rPr>
            <w:rStyle w:val="Hyperlink"/>
          </w:rPr>
          <w:t>Design</w:t>
        </w:r>
        <w:r w:rsidR="008672A8">
          <w:rPr>
            <w:webHidden/>
          </w:rPr>
          <w:tab/>
        </w:r>
        <w:r w:rsidR="008672A8">
          <w:rPr>
            <w:webHidden/>
          </w:rPr>
          <w:fldChar w:fldCharType="begin"/>
        </w:r>
        <w:r w:rsidR="008672A8">
          <w:rPr>
            <w:webHidden/>
          </w:rPr>
          <w:instrText xml:space="preserve"> PAGEREF _Toc292693581 \h </w:instrText>
        </w:r>
        <w:r w:rsidR="008672A8">
          <w:rPr>
            <w:webHidden/>
          </w:rPr>
        </w:r>
        <w:r w:rsidR="008672A8">
          <w:rPr>
            <w:webHidden/>
          </w:rPr>
          <w:fldChar w:fldCharType="separate"/>
        </w:r>
        <w:r w:rsidR="008672A8">
          <w:rPr>
            <w:webHidden/>
          </w:rPr>
          <w:t>6</w:t>
        </w:r>
        <w:r w:rsidR="008672A8">
          <w:rPr>
            <w:webHidden/>
          </w:rPr>
          <w:fldChar w:fldCharType="end"/>
        </w:r>
      </w:hyperlink>
    </w:p>
    <w:p w:rsidR="008672A8" w:rsidRDefault="00A15E38">
      <w:pPr>
        <w:pStyle w:val="TOC2"/>
        <w:rPr>
          <w:rFonts w:eastAsiaTheme="minorEastAsia"/>
          <w:noProof/>
          <w:sz w:val="22"/>
          <w:lang w:bidi="ar-SA"/>
        </w:rPr>
      </w:pPr>
      <w:hyperlink w:anchor="_Toc292693582" w:history="1">
        <w:r w:rsidR="008672A8" w:rsidRPr="005A681C">
          <w:rPr>
            <w:rStyle w:val="Hyperlink"/>
            <w:noProof/>
          </w:rPr>
          <w:t>2.1</w:t>
        </w:r>
        <w:r w:rsidR="008672A8">
          <w:rPr>
            <w:rFonts w:eastAsiaTheme="minorEastAsia"/>
            <w:noProof/>
            <w:sz w:val="22"/>
            <w:lang w:bidi="ar-SA"/>
          </w:rPr>
          <w:tab/>
        </w:r>
        <w:r w:rsidR="008672A8" w:rsidRPr="005A681C">
          <w:rPr>
            <w:rStyle w:val="Hyperlink"/>
            <w:noProof/>
          </w:rPr>
          <w:t>Products Service</w:t>
        </w:r>
        <w:r w:rsidR="008672A8">
          <w:rPr>
            <w:noProof/>
            <w:webHidden/>
          </w:rPr>
          <w:tab/>
        </w:r>
        <w:r w:rsidR="008672A8">
          <w:rPr>
            <w:noProof/>
            <w:webHidden/>
          </w:rPr>
          <w:fldChar w:fldCharType="begin"/>
        </w:r>
        <w:r w:rsidR="008672A8">
          <w:rPr>
            <w:noProof/>
            <w:webHidden/>
          </w:rPr>
          <w:instrText xml:space="preserve"> PAGEREF _Toc292693582 \h </w:instrText>
        </w:r>
        <w:r w:rsidR="008672A8">
          <w:rPr>
            <w:noProof/>
            <w:webHidden/>
          </w:rPr>
        </w:r>
        <w:r w:rsidR="008672A8">
          <w:rPr>
            <w:noProof/>
            <w:webHidden/>
          </w:rPr>
          <w:fldChar w:fldCharType="separate"/>
        </w:r>
        <w:r w:rsidR="008672A8">
          <w:rPr>
            <w:noProof/>
            <w:webHidden/>
          </w:rPr>
          <w:t>6</w:t>
        </w:r>
        <w:r w:rsidR="008672A8">
          <w:rPr>
            <w:noProof/>
            <w:webHidden/>
          </w:rPr>
          <w:fldChar w:fldCharType="end"/>
        </w:r>
      </w:hyperlink>
    </w:p>
    <w:p w:rsidR="008672A8" w:rsidRDefault="00A15E38">
      <w:pPr>
        <w:pStyle w:val="TOC2"/>
        <w:rPr>
          <w:rFonts w:eastAsiaTheme="minorEastAsia"/>
          <w:noProof/>
          <w:sz w:val="22"/>
          <w:lang w:bidi="ar-SA"/>
        </w:rPr>
      </w:pPr>
      <w:hyperlink w:anchor="_Toc292693583" w:history="1">
        <w:r w:rsidR="008672A8" w:rsidRPr="005A681C">
          <w:rPr>
            <w:rStyle w:val="Hyperlink"/>
            <w:noProof/>
          </w:rPr>
          <w:t>2.2</w:t>
        </w:r>
        <w:r w:rsidR="008672A8">
          <w:rPr>
            <w:rFonts w:eastAsiaTheme="minorEastAsia"/>
            <w:noProof/>
            <w:sz w:val="22"/>
            <w:lang w:bidi="ar-SA"/>
          </w:rPr>
          <w:tab/>
        </w:r>
        <w:r w:rsidR="008672A8" w:rsidRPr="005A681C">
          <w:rPr>
            <w:rStyle w:val="Hyperlink"/>
            <w:noProof/>
          </w:rPr>
          <w:t>Stores Service</w:t>
        </w:r>
        <w:r w:rsidR="008672A8">
          <w:rPr>
            <w:noProof/>
            <w:webHidden/>
          </w:rPr>
          <w:tab/>
        </w:r>
        <w:r w:rsidR="008672A8">
          <w:rPr>
            <w:noProof/>
            <w:webHidden/>
          </w:rPr>
          <w:fldChar w:fldCharType="begin"/>
        </w:r>
        <w:r w:rsidR="008672A8">
          <w:rPr>
            <w:noProof/>
            <w:webHidden/>
          </w:rPr>
          <w:instrText xml:space="preserve"> PAGEREF _Toc292693583 \h </w:instrText>
        </w:r>
        <w:r w:rsidR="008672A8">
          <w:rPr>
            <w:noProof/>
            <w:webHidden/>
          </w:rPr>
        </w:r>
        <w:r w:rsidR="008672A8">
          <w:rPr>
            <w:noProof/>
            <w:webHidden/>
          </w:rPr>
          <w:fldChar w:fldCharType="separate"/>
        </w:r>
        <w:r w:rsidR="008672A8">
          <w:rPr>
            <w:noProof/>
            <w:webHidden/>
          </w:rPr>
          <w:t>9</w:t>
        </w:r>
        <w:r w:rsidR="008672A8">
          <w:rPr>
            <w:noProof/>
            <w:webHidden/>
          </w:rPr>
          <w:fldChar w:fldCharType="end"/>
        </w:r>
      </w:hyperlink>
    </w:p>
    <w:p w:rsidR="008672A8" w:rsidRDefault="00A15E38">
      <w:pPr>
        <w:pStyle w:val="TOC2"/>
        <w:rPr>
          <w:rFonts w:eastAsiaTheme="minorEastAsia"/>
          <w:noProof/>
          <w:sz w:val="22"/>
          <w:lang w:bidi="ar-SA"/>
        </w:rPr>
      </w:pPr>
      <w:hyperlink w:anchor="_Toc292693584" w:history="1">
        <w:r w:rsidR="008672A8" w:rsidRPr="005A681C">
          <w:rPr>
            <w:rStyle w:val="Hyperlink"/>
            <w:noProof/>
          </w:rPr>
          <w:t>2.3</w:t>
        </w:r>
        <w:r w:rsidR="008672A8">
          <w:rPr>
            <w:rFonts w:eastAsiaTheme="minorEastAsia"/>
            <w:noProof/>
            <w:sz w:val="22"/>
            <w:lang w:bidi="ar-SA"/>
          </w:rPr>
          <w:tab/>
        </w:r>
        <w:r w:rsidR="008672A8" w:rsidRPr="005A681C">
          <w:rPr>
            <w:rStyle w:val="Hyperlink"/>
            <w:noProof/>
          </w:rPr>
          <w:t>Top20 Service</w:t>
        </w:r>
        <w:r w:rsidR="008672A8">
          <w:rPr>
            <w:noProof/>
            <w:webHidden/>
          </w:rPr>
          <w:tab/>
        </w:r>
        <w:r w:rsidR="008672A8">
          <w:rPr>
            <w:noProof/>
            <w:webHidden/>
          </w:rPr>
          <w:fldChar w:fldCharType="begin"/>
        </w:r>
        <w:r w:rsidR="008672A8">
          <w:rPr>
            <w:noProof/>
            <w:webHidden/>
          </w:rPr>
          <w:instrText xml:space="preserve"> PAGEREF _Toc292693584 \h </w:instrText>
        </w:r>
        <w:r w:rsidR="008672A8">
          <w:rPr>
            <w:noProof/>
            <w:webHidden/>
          </w:rPr>
        </w:r>
        <w:r w:rsidR="008672A8">
          <w:rPr>
            <w:noProof/>
            <w:webHidden/>
          </w:rPr>
          <w:fldChar w:fldCharType="separate"/>
        </w:r>
        <w:r w:rsidR="008672A8">
          <w:rPr>
            <w:noProof/>
            <w:webHidden/>
          </w:rPr>
          <w:t>11</w:t>
        </w:r>
        <w:r w:rsidR="008672A8">
          <w:rPr>
            <w:noProof/>
            <w:webHidden/>
          </w:rPr>
          <w:fldChar w:fldCharType="end"/>
        </w:r>
      </w:hyperlink>
    </w:p>
    <w:p w:rsidR="008672A8" w:rsidRDefault="00A15E38">
      <w:pPr>
        <w:pStyle w:val="TOC2"/>
        <w:rPr>
          <w:rFonts w:eastAsiaTheme="minorEastAsia"/>
          <w:noProof/>
          <w:sz w:val="22"/>
          <w:lang w:bidi="ar-SA"/>
        </w:rPr>
      </w:pPr>
      <w:hyperlink w:anchor="_Toc292693585" w:history="1">
        <w:r w:rsidR="008672A8" w:rsidRPr="005A681C">
          <w:rPr>
            <w:rStyle w:val="Hyperlink"/>
            <w:noProof/>
          </w:rPr>
          <w:t>2.4</w:t>
        </w:r>
        <w:r w:rsidR="008672A8">
          <w:rPr>
            <w:rFonts w:eastAsiaTheme="minorEastAsia"/>
            <w:noProof/>
            <w:sz w:val="22"/>
            <w:lang w:bidi="ar-SA"/>
          </w:rPr>
          <w:tab/>
        </w:r>
        <w:r w:rsidR="008672A8" w:rsidRPr="005A681C">
          <w:rPr>
            <w:rStyle w:val="Hyperlink"/>
            <w:noProof/>
          </w:rPr>
          <w:t>Inventory Service</w:t>
        </w:r>
        <w:r w:rsidR="008672A8">
          <w:rPr>
            <w:noProof/>
            <w:webHidden/>
          </w:rPr>
          <w:tab/>
        </w:r>
        <w:r w:rsidR="008672A8">
          <w:rPr>
            <w:noProof/>
            <w:webHidden/>
          </w:rPr>
          <w:fldChar w:fldCharType="begin"/>
        </w:r>
        <w:r w:rsidR="008672A8">
          <w:rPr>
            <w:noProof/>
            <w:webHidden/>
          </w:rPr>
          <w:instrText xml:space="preserve"> PAGEREF _Toc292693585 \h </w:instrText>
        </w:r>
        <w:r w:rsidR="008672A8">
          <w:rPr>
            <w:noProof/>
            <w:webHidden/>
          </w:rPr>
        </w:r>
        <w:r w:rsidR="008672A8">
          <w:rPr>
            <w:noProof/>
            <w:webHidden/>
          </w:rPr>
          <w:fldChar w:fldCharType="separate"/>
        </w:r>
        <w:r w:rsidR="008672A8">
          <w:rPr>
            <w:noProof/>
            <w:webHidden/>
          </w:rPr>
          <w:t>12</w:t>
        </w:r>
        <w:r w:rsidR="008672A8">
          <w:rPr>
            <w:noProof/>
            <w:webHidden/>
          </w:rPr>
          <w:fldChar w:fldCharType="end"/>
        </w:r>
      </w:hyperlink>
    </w:p>
    <w:p w:rsidR="008672A8" w:rsidRDefault="00A15E38">
      <w:pPr>
        <w:pStyle w:val="TOC2"/>
        <w:rPr>
          <w:rFonts w:eastAsiaTheme="minorEastAsia"/>
          <w:noProof/>
          <w:sz w:val="22"/>
          <w:lang w:bidi="ar-SA"/>
        </w:rPr>
      </w:pPr>
      <w:hyperlink w:anchor="_Toc292693586" w:history="1">
        <w:r w:rsidR="008672A8" w:rsidRPr="005A681C">
          <w:rPr>
            <w:rStyle w:val="Hyperlink"/>
            <w:noProof/>
          </w:rPr>
          <w:t>2.5</w:t>
        </w:r>
        <w:r w:rsidR="008672A8">
          <w:rPr>
            <w:rFonts w:eastAsiaTheme="minorEastAsia"/>
            <w:noProof/>
            <w:sz w:val="22"/>
            <w:lang w:bidi="ar-SA"/>
          </w:rPr>
          <w:tab/>
        </w:r>
        <w:r w:rsidR="008672A8" w:rsidRPr="005A681C">
          <w:rPr>
            <w:rStyle w:val="Hyperlink"/>
            <w:noProof/>
          </w:rPr>
          <w:t>Reservation Service</w:t>
        </w:r>
        <w:r w:rsidR="008672A8">
          <w:rPr>
            <w:noProof/>
            <w:webHidden/>
          </w:rPr>
          <w:tab/>
        </w:r>
        <w:r w:rsidR="008672A8">
          <w:rPr>
            <w:noProof/>
            <w:webHidden/>
          </w:rPr>
          <w:fldChar w:fldCharType="begin"/>
        </w:r>
        <w:r w:rsidR="008672A8">
          <w:rPr>
            <w:noProof/>
            <w:webHidden/>
          </w:rPr>
          <w:instrText xml:space="preserve"> PAGEREF _Toc292693586 \h </w:instrText>
        </w:r>
        <w:r w:rsidR="008672A8">
          <w:rPr>
            <w:noProof/>
            <w:webHidden/>
          </w:rPr>
        </w:r>
        <w:r w:rsidR="008672A8">
          <w:rPr>
            <w:noProof/>
            <w:webHidden/>
          </w:rPr>
          <w:fldChar w:fldCharType="separate"/>
        </w:r>
        <w:r w:rsidR="008672A8">
          <w:rPr>
            <w:noProof/>
            <w:webHidden/>
          </w:rPr>
          <w:t>14</w:t>
        </w:r>
        <w:r w:rsidR="008672A8">
          <w:rPr>
            <w:noProof/>
            <w:webHidden/>
          </w:rPr>
          <w:fldChar w:fldCharType="end"/>
        </w:r>
      </w:hyperlink>
    </w:p>
    <w:p w:rsidR="008672A8" w:rsidRDefault="00A15E38">
      <w:pPr>
        <w:pStyle w:val="TOC2"/>
        <w:rPr>
          <w:rFonts w:eastAsiaTheme="minorEastAsia"/>
          <w:noProof/>
          <w:sz w:val="22"/>
          <w:lang w:bidi="ar-SA"/>
        </w:rPr>
      </w:pPr>
      <w:hyperlink w:anchor="_Toc292693587" w:history="1">
        <w:r w:rsidR="008672A8" w:rsidRPr="005A681C">
          <w:rPr>
            <w:rStyle w:val="Hyperlink"/>
            <w:noProof/>
          </w:rPr>
          <w:t>2.6</w:t>
        </w:r>
        <w:r w:rsidR="008672A8">
          <w:rPr>
            <w:rFonts w:eastAsiaTheme="minorEastAsia"/>
            <w:noProof/>
            <w:sz w:val="22"/>
            <w:lang w:bidi="ar-SA"/>
          </w:rPr>
          <w:tab/>
        </w:r>
        <w:r w:rsidR="008672A8" w:rsidRPr="005A681C">
          <w:rPr>
            <w:rStyle w:val="Hyperlink"/>
            <w:noProof/>
          </w:rPr>
          <w:t>Customer Account Service</w:t>
        </w:r>
        <w:r w:rsidR="008672A8">
          <w:rPr>
            <w:noProof/>
            <w:webHidden/>
          </w:rPr>
          <w:tab/>
        </w:r>
        <w:r w:rsidR="008672A8">
          <w:rPr>
            <w:noProof/>
            <w:webHidden/>
          </w:rPr>
          <w:fldChar w:fldCharType="begin"/>
        </w:r>
        <w:r w:rsidR="008672A8">
          <w:rPr>
            <w:noProof/>
            <w:webHidden/>
          </w:rPr>
          <w:instrText xml:space="preserve"> PAGEREF _Toc292693587 \h </w:instrText>
        </w:r>
        <w:r w:rsidR="008672A8">
          <w:rPr>
            <w:noProof/>
            <w:webHidden/>
          </w:rPr>
        </w:r>
        <w:r w:rsidR="008672A8">
          <w:rPr>
            <w:noProof/>
            <w:webHidden/>
          </w:rPr>
          <w:fldChar w:fldCharType="separate"/>
        </w:r>
        <w:r w:rsidR="008672A8">
          <w:rPr>
            <w:noProof/>
            <w:webHidden/>
          </w:rPr>
          <w:t>18</w:t>
        </w:r>
        <w:r w:rsidR="008672A8">
          <w:rPr>
            <w:noProof/>
            <w:webHidden/>
          </w:rPr>
          <w:fldChar w:fldCharType="end"/>
        </w:r>
      </w:hyperlink>
    </w:p>
    <w:p w:rsidR="008672A8" w:rsidRDefault="00A15E38">
      <w:pPr>
        <w:pStyle w:val="TOC2"/>
        <w:rPr>
          <w:rFonts w:eastAsiaTheme="minorEastAsia"/>
          <w:noProof/>
          <w:sz w:val="22"/>
          <w:lang w:bidi="ar-SA"/>
        </w:rPr>
      </w:pPr>
      <w:hyperlink w:anchor="_Toc292693588" w:history="1">
        <w:r w:rsidR="008672A8" w:rsidRPr="005A681C">
          <w:rPr>
            <w:rStyle w:val="Hyperlink"/>
            <w:noProof/>
          </w:rPr>
          <w:t>2.7</w:t>
        </w:r>
        <w:r w:rsidR="008672A8">
          <w:rPr>
            <w:rFonts w:eastAsiaTheme="minorEastAsia"/>
            <w:noProof/>
            <w:sz w:val="22"/>
            <w:lang w:bidi="ar-SA"/>
          </w:rPr>
          <w:tab/>
        </w:r>
        <w:r w:rsidR="008672A8" w:rsidRPr="005A681C">
          <w:rPr>
            <w:rStyle w:val="Hyperlink"/>
            <w:noProof/>
          </w:rPr>
          <w:t>Major Solution Components</w:t>
        </w:r>
        <w:r w:rsidR="008672A8">
          <w:rPr>
            <w:noProof/>
            <w:webHidden/>
          </w:rPr>
          <w:tab/>
        </w:r>
        <w:r w:rsidR="008672A8">
          <w:rPr>
            <w:noProof/>
            <w:webHidden/>
          </w:rPr>
          <w:fldChar w:fldCharType="begin"/>
        </w:r>
        <w:r w:rsidR="008672A8">
          <w:rPr>
            <w:noProof/>
            <w:webHidden/>
          </w:rPr>
          <w:instrText xml:space="preserve"> PAGEREF _Toc292693588 \h </w:instrText>
        </w:r>
        <w:r w:rsidR="008672A8">
          <w:rPr>
            <w:noProof/>
            <w:webHidden/>
          </w:rPr>
        </w:r>
        <w:r w:rsidR="008672A8">
          <w:rPr>
            <w:noProof/>
            <w:webHidden/>
          </w:rPr>
          <w:fldChar w:fldCharType="separate"/>
        </w:r>
        <w:r w:rsidR="008672A8">
          <w:rPr>
            <w:noProof/>
            <w:webHidden/>
          </w:rPr>
          <w:t>21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89" w:history="1">
        <w:r w:rsidR="008672A8" w:rsidRPr="005A681C">
          <w:rPr>
            <w:rStyle w:val="Hyperlink"/>
            <w:noProof/>
          </w:rPr>
          <w:t>2.7.1</w:t>
        </w:r>
        <w:r w:rsidR="008672A8">
          <w:rPr>
            <w:rFonts w:eastAsiaTheme="minorEastAsia"/>
            <w:noProof/>
            <w:lang w:bidi="ar-SA"/>
          </w:rPr>
          <w:tab/>
        </w:r>
        <w:r w:rsidR="008672A8" w:rsidRPr="005A681C">
          <w:rPr>
            <w:rStyle w:val="Hyperlink"/>
            <w:noProof/>
          </w:rPr>
          <w:t>Products Gateway</w:t>
        </w:r>
        <w:r w:rsidR="008672A8">
          <w:rPr>
            <w:noProof/>
            <w:webHidden/>
          </w:rPr>
          <w:tab/>
        </w:r>
        <w:r w:rsidR="008672A8">
          <w:rPr>
            <w:noProof/>
            <w:webHidden/>
          </w:rPr>
          <w:fldChar w:fldCharType="begin"/>
        </w:r>
        <w:r w:rsidR="008672A8">
          <w:rPr>
            <w:noProof/>
            <w:webHidden/>
          </w:rPr>
          <w:instrText xml:space="preserve"> PAGEREF _Toc292693589 \h </w:instrText>
        </w:r>
        <w:r w:rsidR="008672A8">
          <w:rPr>
            <w:noProof/>
            <w:webHidden/>
          </w:rPr>
        </w:r>
        <w:r w:rsidR="008672A8">
          <w:rPr>
            <w:noProof/>
            <w:webHidden/>
          </w:rPr>
          <w:fldChar w:fldCharType="separate"/>
        </w:r>
        <w:r w:rsidR="008672A8">
          <w:rPr>
            <w:noProof/>
            <w:webHidden/>
          </w:rPr>
          <w:t>21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0" w:history="1">
        <w:r w:rsidR="008672A8" w:rsidRPr="005A681C">
          <w:rPr>
            <w:rStyle w:val="Hyperlink"/>
            <w:noProof/>
          </w:rPr>
          <w:t>2.7.2</w:t>
        </w:r>
        <w:r w:rsidR="008672A8">
          <w:rPr>
            <w:rFonts w:eastAsiaTheme="minorEastAsia"/>
            <w:noProof/>
            <w:lang w:bidi="ar-SA"/>
          </w:rPr>
          <w:tab/>
        </w:r>
        <w:r w:rsidR="008672A8" w:rsidRPr="005A681C">
          <w:rPr>
            <w:rStyle w:val="Hyperlink"/>
            <w:noProof/>
          </w:rPr>
          <w:t>Kiosk (“Stores”) Gateway</w:t>
        </w:r>
        <w:r w:rsidR="008672A8">
          <w:rPr>
            <w:noProof/>
            <w:webHidden/>
          </w:rPr>
          <w:tab/>
        </w:r>
        <w:r w:rsidR="008672A8">
          <w:rPr>
            <w:noProof/>
            <w:webHidden/>
          </w:rPr>
          <w:fldChar w:fldCharType="begin"/>
        </w:r>
        <w:r w:rsidR="008672A8">
          <w:rPr>
            <w:noProof/>
            <w:webHidden/>
          </w:rPr>
          <w:instrText xml:space="preserve"> PAGEREF _Toc292693590 \h </w:instrText>
        </w:r>
        <w:r w:rsidR="008672A8">
          <w:rPr>
            <w:noProof/>
            <w:webHidden/>
          </w:rPr>
        </w:r>
        <w:r w:rsidR="008672A8">
          <w:rPr>
            <w:noProof/>
            <w:webHidden/>
          </w:rPr>
          <w:fldChar w:fldCharType="separate"/>
        </w:r>
        <w:r w:rsidR="008672A8">
          <w:rPr>
            <w:noProof/>
            <w:webHidden/>
          </w:rPr>
          <w:t>22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1" w:history="1">
        <w:r w:rsidR="008672A8" w:rsidRPr="005A681C">
          <w:rPr>
            <w:rStyle w:val="Hyperlink"/>
            <w:noProof/>
          </w:rPr>
          <w:t>2.7.3</w:t>
        </w:r>
        <w:r w:rsidR="008672A8">
          <w:rPr>
            <w:rFonts w:eastAsiaTheme="minorEastAsia"/>
            <w:noProof/>
            <w:lang w:bidi="ar-SA"/>
          </w:rPr>
          <w:tab/>
        </w:r>
        <w:r w:rsidR="008672A8" w:rsidRPr="005A681C">
          <w:rPr>
            <w:rStyle w:val="Hyperlink"/>
            <w:noProof/>
          </w:rPr>
          <w:t>Top 20 Gateway</w:t>
        </w:r>
        <w:r w:rsidR="008672A8">
          <w:rPr>
            <w:noProof/>
            <w:webHidden/>
          </w:rPr>
          <w:tab/>
        </w:r>
        <w:r w:rsidR="008672A8">
          <w:rPr>
            <w:noProof/>
            <w:webHidden/>
          </w:rPr>
          <w:fldChar w:fldCharType="begin"/>
        </w:r>
        <w:r w:rsidR="008672A8">
          <w:rPr>
            <w:noProof/>
            <w:webHidden/>
          </w:rPr>
          <w:instrText xml:space="preserve"> PAGEREF _Toc292693591 \h </w:instrText>
        </w:r>
        <w:r w:rsidR="008672A8">
          <w:rPr>
            <w:noProof/>
            <w:webHidden/>
          </w:rPr>
        </w:r>
        <w:r w:rsidR="008672A8">
          <w:rPr>
            <w:noProof/>
            <w:webHidden/>
          </w:rPr>
          <w:fldChar w:fldCharType="separate"/>
        </w:r>
        <w:r w:rsidR="008672A8">
          <w:rPr>
            <w:noProof/>
            <w:webHidden/>
          </w:rPr>
          <w:t>22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2" w:history="1">
        <w:r w:rsidR="008672A8" w:rsidRPr="005A681C">
          <w:rPr>
            <w:rStyle w:val="Hyperlink"/>
            <w:noProof/>
          </w:rPr>
          <w:t>2.7.4</w:t>
        </w:r>
        <w:r w:rsidR="008672A8">
          <w:rPr>
            <w:rFonts w:eastAsiaTheme="minorEastAsia"/>
            <w:noProof/>
            <w:lang w:bidi="ar-SA"/>
          </w:rPr>
          <w:tab/>
        </w:r>
        <w:r w:rsidR="008672A8" w:rsidRPr="005A681C">
          <w:rPr>
            <w:rStyle w:val="Hyperlink"/>
            <w:noProof/>
          </w:rPr>
          <w:t>Inventory Gateway</w:t>
        </w:r>
        <w:r w:rsidR="008672A8">
          <w:rPr>
            <w:noProof/>
            <w:webHidden/>
          </w:rPr>
          <w:tab/>
        </w:r>
        <w:r w:rsidR="008672A8">
          <w:rPr>
            <w:noProof/>
            <w:webHidden/>
          </w:rPr>
          <w:fldChar w:fldCharType="begin"/>
        </w:r>
        <w:r w:rsidR="008672A8">
          <w:rPr>
            <w:noProof/>
            <w:webHidden/>
          </w:rPr>
          <w:instrText xml:space="preserve"> PAGEREF _Toc292693592 \h </w:instrText>
        </w:r>
        <w:r w:rsidR="008672A8">
          <w:rPr>
            <w:noProof/>
            <w:webHidden/>
          </w:rPr>
        </w:r>
        <w:r w:rsidR="008672A8">
          <w:rPr>
            <w:noProof/>
            <w:webHidden/>
          </w:rPr>
          <w:fldChar w:fldCharType="separate"/>
        </w:r>
        <w:r w:rsidR="008672A8">
          <w:rPr>
            <w:noProof/>
            <w:webHidden/>
          </w:rPr>
          <w:t>23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3" w:history="1">
        <w:r w:rsidR="008672A8" w:rsidRPr="005A681C">
          <w:rPr>
            <w:rStyle w:val="Hyperlink"/>
            <w:noProof/>
          </w:rPr>
          <w:t>2.7.5</w:t>
        </w:r>
        <w:r w:rsidR="008672A8">
          <w:rPr>
            <w:rFonts w:eastAsiaTheme="minorEastAsia"/>
            <w:noProof/>
            <w:lang w:bidi="ar-SA"/>
          </w:rPr>
          <w:tab/>
        </w:r>
        <w:r w:rsidR="008672A8" w:rsidRPr="005A681C">
          <w:rPr>
            <w:rStyle w:val="Hyperlink"/>
            <w:noProof/>
          </w:rPr>
          <w:t>Reservations Gateway</w:t>
        </w:r>
        <w:r w:rsidR="008672A8">
          <w:rPr>
            <w:noProof/>
            <w:webHidden/>
          </w:rPr>
          <w:tab/>
        </w:r>
        <w:r w:rsidR="008672A8">
          <w:rPr>
            <w:noProof/>
            <w:webHidden/>
          </w:rPr>
          <w:fldChar w:fldCharType="begin"/>
        </w:r>
        <w:r w:rsidR="008672A8">
          <w:rPr>
            <w:noProof/>
            <w:webHidden/>
          </w:rPr>
          <w:instrText xml:space="preserve"> PAGEREF _Toc292693593 \h </w:instrText>
        </w:r>
        <w:r w:rsidR="008672A8">
          <w:rPr>
            <w:noProof/>
            <w:webHidden/>
          </w:rPr>
        </w:r>
        <w:r w:rsidR="008672A8">
          <w:rPr>
            <w:noProof/>
            <w:webHidden/>
          </w:rPr>
          <w:fldChar w:fldCharType="separate"/>
        </w:r>
        <w:r w:rsidR="008672A8">
          <w:rPr>
            <w:noProof/>
            <w:webHidden/>
          </w:rPr>
          <w:t>24</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4" w:history="1">
        <w:r w:rsidR="008672A8" w:rsidRPr="005A681C">
          <w:rPr>
            <w:rStyle w:val="Hyperlink"/>
            <w:noProof/>
          </w:rPr>
          <w:t>2.7.6</w:t>
        </w:r>
        <w:r w:rsidR="008672A8">
          <w:rPr>
            <w:rFonts w:eastAsiaTheme="minorEastAsia"/>
            <w:noProof/>
            <w:lang w:bidi="ar-SA"/>
          </w:rPr>
          <w:tab/>
        </w:r>
        <w:r w:rsidR="008672A8" w:rsidRPr="005A681C">
          <w:rPr>
            <w:rStyle w:val="Hyperlink"/>
            <w:noProof/>
          </w:rPr>
          <w:t>Customer Account Gateway</w:t>
        </w:r>
        <w:r w:rsidR="008672A8">
          <w:rPr>
            <w:noProof/>
            <w:webHidden/>
          </w:rPr>
          <w:tab/>
        </w:r>
        <w:r w:rsidR="008672A8">
          <w:rPr>
            <w:noProof/>
            <w:webHidden/>
          </w:rPr>
          <w:fldChar w:fldCharType="begin"/>
        </w:r>
        <w:r w:rsidR="008672A8">
          <w:rPr>
            <w:noProof/>
            <w:webHidden/>
          </w:rPr>
          <w:instrText xml:space="preserve"> PAGEREF _Toc292693594 \h </w:instrText>
        </w:r>
        <w:r w:rsidR="008672A8">
          <w:rPr>
            <w:noProof/>
            <w:webHidden/>
          </w:rPr>
        </w:r>
        <w:r w:rsidR="008672A8">
          <w:rPr>
            <w:noProof/>
            <w:webHidden/>
          </w:rPr>
          <w:fldChar w:fldCharType="separate"/>
        </w:r>
        <w:r w:rsidR="008672A8">
          <w:rPr>
            <w:noProof/>
            <w:webHidden/>
          </w:rPr>
          <w:t>24</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5" w:history="1">
        <w:r w:rsidR="008672A8" w:rsidRPr="005A681C">
          <w:rPr>
            <w:rStyle w:val="Hyperlink"/>
            <w:noProof/>
          </w:rPr>
          <w:t>2.7.7</w:t>
        </w:r>
        <w:r w:rsidR="008672A8">
          <w:rPr>
            <w:rFonts w:eastAsiaTheme="minorEastAsia"/>
            <w:noProof/>
            <w:lang w:bidi="ar-SA"/>
          </w:rPr>
          <w:tab/>
        </w:r>
        <w:r w:rsidR="008672A8" w:rsidRPr="005A681C">
          <w:rPr>
            <w:rStyle w:val="Hyperlink"/>
            <w:noProof/>
          </w:rPr>
          <w:t>CreditCard Services Gateway</w:t>
        </w:r>
        <w:r w:rsidR="008672A8">
          <w:rPr>
            <w:noProof/>
            <w:webHidden/>
          </w:rPr>
          <w:tab/>
        </w:r>
        <w:r w:rsidR="008672A8">
          <w:rPr>
            <w:noProof/>
            <w:webHidden/>
          </w:rPr>
          <w:fldChar w:fldCharType="begin"/>
        </w:r>
        <w:r w:rsidR="008672A8">
          <w:rPr>
            <w:noProof/>
            <w:webHidden/>
          </w:rPr>
          <w:instrText xml:space="preserve"> PAGEREF _Toc292693595 \h </w:instrText>
        </w:r>
        <w:r w:rsidR="008672A8">
          <w:rPr>
            <w:noProof/>
            <w:webHidden/>
          </w:rPr>
        </w:r>
        <w:r w:rsidR="008672A8">
          <w:rPr>
            <w:noProof/>
            <w:webHidden/>
          </w:rPr>
          <w:fldChar w:fldCharType="separate"/>
        </w:r>
        <w:r w:rsidR="008672A8">
          <w:rPr>
            <w:noProof/>
            <w:webHidden/>
          </w:rPr>
          <w:t>26</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6" w:history="1">
        <w:r w:rsidR="008672A8" w:rsidRPr="005A681C">
          <w:rPr>
            <w:rStyle w:val="Hyperlink"/>
            <w:noProof/>
          </w:rPr>
          <w:t>2.7.8</w:t>
        </w:r>
        <w:r w:rsidR="008672A8">
          <w:rPr>
            <w:rFonts w:eastAsiaTheme="minorEastAsia"/>
            <w:noProof/>
            <w:lang w:bidi="ar-SA"/>
          </w:rPr>
          <w:tab/>
        </w:r>
        <w:r w:rsidR="008672A8" w:rsidRPr="005A681C">
          <w:rPr>
            <w:rStyle w:val="Hyperlink"/>
            <w:noProof/>
          </w:rPr>
          <w:t>Trailers Gateway</w:t>
        </w:r>
        <w:r w:rsidR="008672A8">
          <w:rPr>
            <w:noProof/>
            <w:webHidden/>
          </w:rPr>
          <w:tab/>
        </w:r>
        <w:r w:rsidR="008672A8">
          <w:rPr>
            <w:noProof/>
            <w:webHidden/>
          </w:rPr>
          <w:fldChar w:fldCharType="begin"/>
        </w:r>
        <w:r w:rsidR="008672A8">
          <w:rPr>
            <w:noProof/>
            <w:webHidden/>
          </w:rPr>
          <w:instrText xml:space="preserve"> PAGEREF _Toc292693596 \h </w:instrText>
        </w:r>
        <w:r w:rsidR="008672A8">
          <w:rPr>
            <w:noProof/>
            <w:webHidden/>
          </w:rPr>
        </w:r>
        <w:r w:rsidR="008672A8">
          <w:rPr>
            <w:noProof/>
            <w:webHidden/>
          </w:rPr>
          <w:fldChar w:fldCharType="separate"/>
        </w:r>
        <w:r w:rsidR="008672A8">
          <w:rPr>
            <w:noProof/>
            <w:webHidden/>
          </w:rPr>
          <w:t>26</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7" w:history="1">
        <w:r w:rsidR="008672A8" w:rsidRPr="005A681C">
          <w:rPr>
            <w:rStyle w:val="Hyperlink"/>
            <w:noProof/>
          </w:rPr>
          <w:t>2.7.9</w:t>
        </w:r>
        <w:r w:rsidR="008672A8">
          <w:rPr>
            <w:rFonts w:eastAsiaTheme="minorEastAsia"/>
            <w:noProof/>
            <w:lang w:bidi="ar-SA"/>
          </w:rPr>
          <w:tab/>
        </w:r>
        <w:r w:rsidR="008672A8" w:rsidRPr="005A681C">
          <w:rPr>
            <w:rStyle w:val="Hyperlink"/>
            <w:noProof/>
          </w:rPr>
          <w:t>Data Sources</w:t>
        </w:r>
        <w:r w:rsidR="008672A8">
          <w:rPr>
            <w:noProof/>
            <w:webHidden/>
          </w:rPr>
          <w:tab/>
        </w:r>
        <w:r w:rsidR="008672A8">
          <w:rPr>
            <w:noProof/>
            <w:webHidden/>
          </w:rPr>
          <w:fldChar w:fldCharType="begin"/>
        </w:r>
        <w:r w:rsidR="008672A8">
          <w:rPr>
            <w:noProof/>
            <w:webHidden/>
          </w:rPr>
          <w:instrText xml:space="preserve"> PAGEREF _Toc292693597 \h </w:instrText>
        </w:r>
        <w:r w:rsidR="008672A8">
          <w:rPr>
            <w:noProof/>
            <w:webHidden/>
          </w:rPr>
        </w:r>
        <w:r w:rsidR="008672A8">
          <w:rPr>
            <w:noProof/>
            <w:webHidden/>
          </w:rPr>
          <w:fldChar w:fldCharType="separate"/>
        </w:r>
        <w:r w:rsidR="008672A8">
          <w:rPr>
            <w:noProof/>
            <w:webHidden/>
          </w:rPr>
          <w:t>27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8" w:history="1">
        <w:r w:rsidR="008672A8" w:rsidRPr="005A681C">
          <w:rPr>
            <w:rStyle w:val="Hyperlink"/>
            <w:noProof/>
          </w:rPr>
          <w:t>2.7.10</w:t>
        </w:r>
        <w:r w:rsidR="008672A8">
          <w:rPr>
            <w:rFonts w:eastAsiaTheme="minorEastAsia"/>
            <w:noProof/>
            <w:lang w:bidi="ar-SA"/>
          </w:rPr>
          <w:tab/>
        </w:r>
        <w:r w:rsidR="008672A8" w:rsidRPr="005A681C">
          <w:rPr>
            <w:rStyle w:val="Hyperlink"/>
            <w:noProof/>
          </w:rPr>
          <w:t>Cache Refresh Batch Jobs</w:t>
        </w:r>
        <w:r w:rsidR="008672A8">
          <w:rPr>
            <w:noProof/>
            <w:webHidden/>
          </w:rPr>
          <w:tab/>
        </w:r>
        <w:r w:rsidR="008672A8">
          <w:rPr>
            <w:noProof/>
            <w:webHidden/>
          </w:rPr>
          <w:fldChar w:fldCharType="begin"/>
        </w:r>
        <w:r w:rsidR="008672A8">
          <w:rPr>
            <w:noProof/>
            <w:webHidden/>
          </w:rPr>
          <w:instrText xml:space="preserve"> PAGEREF _Toc292693598 \h </w:instrText>
        </w:r>
        <w:r w:rsidR="008672A8">
          <w:rPr>
            <w:noProof/>
            <w:webHidden/>
          </w:rPr>
        </w:r>
        <w:r w:rsidR="008672A8">
          <w:rPr>
            <w:noProof/>
            <w:webHidden/>
          </w:rPr>
          <w:fldChar w:fldCharType="separate"/>
        </w:r>
        <w:r w:rsidR="008672A8">
          <w:rPr>
            <w:noProof/>
            <w:webHidden/>
          </w:rPr>
          <w:t>28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599" w:history="1">
        <w:r w:rsidR="008672A8" w:rsidRPr="005A681C">
          <w:rPr>
            <w:rStyle w:val="Hyperlink"/>
            <w:noProof/>
          </w:rPr>
          <w:t>2.7.11</w:t>
        </w:r>
        <w:r w:rsidR="008672A8">
          <w:rPr>
            <w:rFonts w:eastAsiaTheme="minorEastAsia"/>
            <w:noProof/>
            <w:lang w:bidi="ar-SA"/>
          </w:rPr>
          <w:tab/>
        </w:r>
        <w:r w:rsidR="008672A8" w:rsidRPr="005A681C">
          <w:rPr>
            <w:rStyle w:val="Hyperlink"/>
            <w:noProof/>
          </w:rPr>
          <w:t>Change Notifiers</w:t>
        </w:r>
        <w:r w:rsidR="008672A8">
          <w:rPr>
            <w:noProof/>
            <w:webHidden/>
          </w:rPr>
          <w:tab/>
        </w:r>
        <w:r w:rsidR="008672A8">
          <w:rPr>
            <w:noProof/>
            <w:webHidden/>
          </w:rPr>
          <w:fldChar w:fldCharType="begin"/>
        </w:r>
        <w:r w:rsidR="008672A8">
          <w:rPr>
            <w:noProof/>
            <w:webHidden/>
          </w:rPr>
          <w:instrText xml:space="preserve"> PAGEREF _Toc292693599 \h </w:instrText>
        </w:r>
        <w:r w:rsidR="008672A8">
          <w:rPr>
            <w:noProof/>
            <w:webHidden/>
          </w:rPr>
        </w:r>
        <w:r w:rsidR="008672A8">
          <w:rPr>
            <w:noProof/>
            <w:webHidden/>
          </w:rPr>
          <w:fldChar w:fldCharType="separate"/>
        </w:r>
        <w:r w:rsidR="008672A8">
          <w:rPr>
            <w:noProof/>
            <w:webHidden/>
          </w:rPr>
          <w:t>28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0" w:history="1">
        <w:r w:rsidR="008672A8" w:rsidRPr="005A681C">
          <w:rPr>
            <w:rStyle w:val="Hyperlink"/>
            <w:noProof/>
          </w:rPr>
          <w:t>2.7.12</w:t>
        </w:r>
        <w:r w:rsidR="008672A8">
          <w:rPr>
            <w:rFonts w:eastAsiaTheme="minorEastAsia"/>
            <w:noProof/>
            <w:lang w:bidi="ar-SA"/>
          </w:rPr>
          <w:tab/>
        </w:r>
        <w:r w:rsidR="008672A8" w:rsidRPr="005A681C">
          <w:rPr>
            <w:rStyle w:val="Hyperlink"/>
            <w:noProof/>
          </w:rPr>
          <w:t>Source System Change Service</w:t>
        </w:r>
        <w:r w:rsidR="008672A8">
          <w:rPr>
            <w:noProof/>
            <w:webHidden/>
          </w:rPr>
          <w:tab/>
        </w:r>
        <w:r w:rsidR="008672A8">
          <w:rPr>
            <w:noProof/>
            <w:webHidden/>
          </w:rPr>
          <w:fldChar w:fldCharType="begin"/>
        </w:r>
        <w:r w:rsidR="008672A8">
          <w:rPr>
            <w:noProof/>
            <w:webHidden/>
          </w:rPr>
          <w:instrText xml:space="preserve"> PAGEREF _Toc292693600 \h </w:instrText>
        </w:r>
        <w:r w:rsidR="008672A8">
          <w:rPr>
            <w:noProof/>
            <w:webHidden/>
          </w:rPr>
        </w:r>
        <w:r w:rsidR="008672A8">
          <w:rPr>
            <w:noProof/>
            <w:webHidden/>
          </w:rPr>
          <w:fldChar w:fldCharType="separate"/>
        </w:r>
        <w:r w:rsidR="008672A8">
          <w:rPr>
            <w:noProof/>
            <w:webHidden/>
          </w:rPr>
          <w:t>29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1" w:history="1">
        <w:r w:rsidR="008672A8" w:rsidRPr="005A681C">
          <w:rPr>
            <w:rStyle w:val="Hyperlink"/>
            <w:noProof/>
          </w:rPr>
          <w:t>2.7.13</w:t>
        </w:r>
        <w:r w:rsidR="008672A8">
          <w:rPr>
            <w:rFonts w:eastAsiaTheme="minorEastAsia"/>
            <w:noProof/>
            <w:lang w:bidi="ar-SA"/>
          </w:rPr>
          <w:tab/>
        </w:r>
        <w:r w:rsidR="008672A8" w:rsidRPr="005A681C">
          <w:rPr>
            <w:rStyle w:val="Hyperlink"/>
            <w:noProof/>
          </w:rPr>
          <w:t>Cache Refresh Message Handlers</w:t>
        </w:r>
        <w:r w:rsidR="008672A8">
          <w:rPr>
            <w:noProof/>
            <w:webHidden/>
          </w:rPr>
          <w:tab/>
        </w:r>
        <w:r w:rsidR="008672A8">
          <w:rPr>
            <w:noProof/>
            <w:webHidden/>
          </w:rPr>
          <w:fldChar w:fldCharType="begin"/>
        </w:r>
        <w:r w:rsidR="008672A8">
          <w:rPr>
            <w:noProof/>
            <w:webHidden/>
          </w:rPr>
          <w:instrText xml:space="preserve"> PAGEREF _Toc292693601 \h </w:instrText>
        </w:r>
        <w:r w:rsidR="008672A8">
          <w:rPr>
            <w:noProof/>
            <w:webHidden/>
          </w:rPr>
        </w:r>
        <w:r w:rsidR="008672A8">
          <w:rPr>
            <w:noProof/>
            <w:webHidden/>
          </w:rPr>
          <w:fldChar w:fldCharType="separate"/>
        </w:r>
        <w:r w:rsidR="008672A8">
          <w:rPr>
            <w:noProof/>
            <w:webHidden/>
          </w:rPr>
          <w:t>29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2" w:history="1">
        <w:r w:rsidR="008672A8" w:rsidRPr="005A681C">
          <w:rPr>
            <w:rStyle w:val="Hyperlink"/>
            <w:noProof/>
          </w:rPr>
          <w:t>2.7.14</w:t>
        </w:r>
        <w:r w:rsidR="008672A8">
          <w:rPr>
            <w:rFonts w:eastAsiaTheme="minorEastAsia"/>
            <w:noProof/>
            <w:lang w:bidi="ar-SA"/>
          </w:rPr>
          <w:tab/>
        </w:r>
        <w:r w:rsidR="008672A8" w:rsidRPr="005A681C">
          <w:rPr>
            <w:rStyle w:val="Hyperlink"/>
            <w:noProof/>
          </w:rPr>
          <w:t>Item Changed Message Handlers</w:t>
        </w:r>
        <w:r w:rsidR="008672A8">
          <w:rPr>
            <w:noProof/>
            <w:webHidden/>
          </w:rPr>
          <w:tab/>
        </w:r>
        <w:r w:rsidR="008672A8">
          <w:rPr>
            <w:noProof/>
            <w:webHidden/>
          </w:rPr>
          <w:fldChar w:fldCharType="begin"/>
        </w:r>
        <w:r w:rsidR="008672A8">
          <w:rPr>
            <w:noProof/>
            <w:webHidden/>
          </w:rPr>
          <w:instrText xml:space="preserve"> PAGEREF _Toc292693602 \h </w:instrText>
        </w:r>
        <w:r w:rsidR="008672A8">
          <w:rPr>
            <w:noProof/>
            <w:webHidden/>
          </w:rPr>
        </w:r>
        <w:r w:rsidR="008672A8">
          <w:rPr>
            <w:noProof/>
            <w:webHidden/>
          </w:rPr>
          <w:fldChar w:fldCharType="separate"/>
        </w:r>
        <w:r w:rsidR="008672A8">
          <w:rPr>
            <w:noProof/>
            <w:webHidden/>
          </w:rPr>
          <w:t>29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3" w:history="1">
        <w:r w:rsidR="008672A8" w:rsidRPr="005A681C">
          <w:rPr>
            <w:rStyle w:val="Hyperlink"/>
            <w:noProof/>
          </w:rPr>
          <w:t>2.7.15</w:t>
        </w:r>
        <w:r w:rsidR="008672A8">
          <w:rPr>
            <w:rFonts w:eastAsiaTheme="minorEastAsia"/>
            <w:noProof/>
            <w:lang w:bidi="ar-SA"/>
          </w:rPr>
          <w:tab/>
        </w:r>
        <w:r w:rsidR="008672A8" w:rsidRPr="005A681C">
          <w:rPr>
            <w:rStyle w:val="Hyperlink"/>
            <w:noProof/>
          </w:rPr>
          <w:t>Apigee Components</w:t>
        </w:r>
        <w:r w:rsidR="008672A8">
          <w:rPr>
            <w:noProof/>
            <w:webHidden/>
          </w:rPr>
          <w:tab/>
        </w:r>
        <w:r w:rsidR="008672A8">
          <w:rPr>
            <w:noProof/>
            <w:webHidden/>
          </w:rPr>
          <w:fldChar w:fldCharType="begin"/>
        </w:r>
        <w:r w:rsidR="008672A8">
          <w:rPr>
            <w:noProof/>
            <w:webHidden/>
          </w:rPr>
          <w:instrText xml:space="preserve"> PAGEREF _Toc292693603 \h </w:instrText>
        </w:r>
        <w:r w:rsidR="008672A8">
          <w:rPr>
            <w:noProof/>
            <w:webHidden/>
          </w:rPr>
        </w:r>
        <w:r w:rsidR="008672A8">
          <w:rPr>
            <w:noProof/>
            <w:webHidden/>
          </w:rPr>
          <w:fldChar w:fldCharType="separate"/>
        </w:r>
        <w:r w:rsidR="008672A8">
          <w:rPr>
            <w:noProof/>
            <w:webHidden/>
          </w:rPr>
          <w:t>30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4" w:history="1">
        <w:r w:rsidR="008672A8" w:rsidRPr="005A681C">
          <w:rPr>
            <w:rStyle w:val="Hyperlink"/>
            <w:noProof/>
          </w:rPr>
          <w:t>2.7.16</w:t>
        </w:r>
        <w:r w:rsidR="008672A8">
          <w:rPr>
            <w:rFonts w:eastAsiaTheme="minorEastAsia"/>
            <w:noProof/>
            <w:lang w:bidi="ar-SA"/>
          </w:rPr>
          <w:tab/>
        </w:r>
        <w:r w:rsidR="008672A8" w:rsidRPr="005A681C">
          <w:rPr>
            <w:rStyle w:val="Hyperlink"/>
            <w:noProof/>
          </w:rPr>
          <w:t>EPC Web Service</w:t>
        </w:r>
        <w:r w:rsidR="008672A8">
          <w:rPr>
            <w:noProof/>
            <w:webHidden/>
          </w:rPr>
          <w:tab/>
        </w:r>
        <w:r w:rsidR="008672A8">
          <w:rPr>
            <w:noProof/>
            <w:webHidden/>
          </w:rPr>
          <w:fldChar w:fldCharType="begin"/>
        </w:r>
        <w:r w:rsidR="008672A8">
          <w:rPr>
            <w:noProof/>
            <w:webHidden/>
          </w:rPr>
          <w:instrText xml:space="preserve"> PAGEREF _Toc292693604 \h </w:instrText>
        </w:r>
        <w:r w:rsidR="008672A8">
          <w:rPr>
            <w:noProof/>
            <w:webHidden/>
          </w:rPr>
        </w:r>
        <w:r w:rsidR="008672A8">
          <w:rPr>
            <w:noProof/>
            <w:webHidden/>
          </w:rPr>
          <w:fldChar w:fldCharType="separate"/>
        </w:r>
        <w:r w:rsidR="008672A8">
          <w:rPr>
            <w:noProof/>
            <w:webHidden/>
          </w:rPr>
          <w:t>53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5" w:history="1">
        <w:r w:rsidR="008672A8" w:rsidRPr="005A681C">
          <w:rPr>
            <w:rStyle w:val="Hyperlink"/>
            <w:noProof/>
          </w:rPr>
          <w:t>2.7.17</w:t>
        </w:r>
        <w:r w:rsidR="008672A8">
          <w:rPr>
            <w:rFonts w:eastAsiaTheme="minorEastAsia"/>
            <w:noProof/>
            <w:lang w:bidi="ar-SA"/>
          </w:rPr>
          <w:tab/>
        </w:r>
        <w:r w:rsidR="008672A8" w:rsidRPr="005A681C">
          <w:rPr>
            <w:rStyle w:val="Hyperlink"/>
            <w:noProof/>
          </w:rPr>
          <w:t>Batch Scheduler</w:t>
        </w:r>
        <w:r w:rsidR="008672A8">
          <w:rPr>
            <w:noProof/>
            <w:webHidden/>
          </w:rPr>
          <w:tab/>
        </w:r>
        <w:r w:rsidR="008672A8">
          <w:rPr>
            <w:noProof/>
            <w:webHidden/>
          </w:rPr>
          <w:fldChar w:fldCharType="begin"/>
        </w:r>
        <w:r w:rsidR="008672A8">
          <w:rPr>
            <w:noProof/>
            <w:webHidden/>
          </w:rPr>
          <w:instrText xml:space="preserve"> PAGEREF _Toc292693605 \h </w:instrText>
        </w:r>
        <w:r w:rsidR="008672A8">
          <w:rPr>
            <w:noProof/>
            <w:webHidden/>
          </w:rPr>
        </w:r>
        <w:r w:rsidR="008672A8">
          <w:rPr>
            <w:noProof/>
            <w:webHidden/>
          </w:rPr>
          <w:fldChar w:fldCharType="separate"/>
        </w:r>
        <w:r w:rsidR="008672A8">
          <w:rPr>
            <w:noProof/>
            <w:webHidden/>
          </w:rPr>
          <w:t>53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6" w:history="1">
        <w:r w:rsidR="008672A8" w:rsidRPr="005A681C">
          <w:rPr>
            <w:rStyle w:val="Hyperlink"/>
            <w:noProof/>
          </w:rPr>
          <w:t>2.7.18</w:t>
        </w:r>
        <w:r w:rsidR="008672A8">
          <w:rPr>
            <w:rFonts w:eastAsiaTheme="minorEastAsia"/>
            <w:noProof/>
            <w:lang w:bidi="ar-SA"/>
          </w:rPr>
          <w:tab/>
        </w:r>
        <w:r w:rsidR="008672A8" w:rsidRPr="005A681C">
          <w:rPr>
            <w:rStyle w:val="Hyperlink"/>
            <w:noProof/>
          </w:rPr>
          <w:t>Web Reservation Pipeline</w:t>
        </w:r>
        <w:r w:rsidR="008672A8">
          <w:rPr>
            <w:noProof/>
            <w:webHidden/>
          </w:rPr>
          <w:tab/>
        </w:r>
        <w:r w:rsidR="008672A8">
          <w:rPr>
            <w:noProof/>
            <w:webHidden/>
          </w:rPr>
          <w:fldChar w:fldCharType="begin"/>
        </w:r>
        <w:r w:rsidR="008672A8">
          <w:rPr>
            <w:noProof/>
            <w:webHidden/>
          </w:rPr>
          <w:instrText xml:space="preserve"> PAGEREF _Toc292693606 \h </w:instrText>
        </w:r>
        <w:r w:rsidR="008672A8">
          <w:rPr>
            <w:noProof/>
            <w:webHidden/>
          </w:rPr>
        </w:r>
        <w:r w:rsidR="008672A8">
          <w:rPr>
            <w:noProof/>
            <w:webHidden/>
          </w:rPr>
          <w:fldChar w:fldCharType="separate"/>
        </w:r>
        <w:r w:rsidR="008672A8">
          <w:rPr>
            <w:noProof/>
            <w:webHidden/>
          </w:rPr>
          <w:t>53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7" w:history="1">
        <w:r w:rsidR="008672A8" w:rsidRPr="005A681C">
          <w:rPr>
            <w:rStyle w:val="Hyperlink"/>
            <w:noProof/>
          </w:rPr>
          <w:t>2.7.19</w:t>
        </w:r>
        <w:r w:rsidR="008672A8">
          <w:rPr>
            <w:rFonts w:eastAsiaTheme="minorEastAsia"/>
            <w:noProof/>
            <w:lang w:bidi="ar-SA"/>
          </w:rPr>
          <w:tab/>
        </w:r>
        <w:r w:rsidR="008672A8" w:rsidRPr="005A681C">
          <w:rPr>
            <w:rStyle w:val="Hyperlink"/>
            <w:noProof/>
          </w:rPr>
          <w:t>Caching Services</w:t>
        </w:r>
        <w:r w:rsidR="008672A8">
          <w:rPr>
            <w:noProof/>
            <w:webHidden/>
          </w:rPr>
          <w:tab/>
        </w:r>
        <w:r w:rsidR="008672A8">
          <w:rPr>
            <w:noProof/>
            <w:webHidden/>
          </w:rPr>
          <w:fldChar w:fldCharType="begin"/>
        </w:r>
        <w:r w:rsidR="008672A8">
          <w:rPr>
            <w:noProof/>
            <w:webHidden/>
          </w:rPr>
          <w:instrText xml:space="preserve"> PAGEREF _Toc292693607 \h </w:instrText>
        </w:r>
        <w:r w:rsidR="008672A8">
          <w:rPr>
            <w:noProof/>
            <w:webHidden/>
          </w:rPr>
        </w:r>
        <w:r w:rsidR="008672A8">
          <w:rPr>
            <w:noProof/>
            <w:webHidden/>
          </w:rPr>
          <w:fldChar w:fldCharType="separate"/>
        </w:r>
        <w:r w:rsidR="008672A8">
          <w:rPr>
            <w:noProof/>
            <w:webHidden/>
          </w:rPr>
          <w:t>53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08" w:history="1">
        <w:r w:rsidR="008672A8" w:rsidRPr="005A681C">
          <w:rPr>
            <w:rStyle w:val="Hyperlink"/>
            <w:noProof/>
          </w:rPr>
          <w:t>2.7.20</w:t>
        </w:r>
        <w:r w:rsidR="008672A8">
          <w:rPr>
            <w:rFonts w:eastAsiaTheme="minorEastAsia"/>
            <w:noProof/>
            <w:lang w:bidi="ar-SA"/>
          </w:rPr>
          <w:tab/>
        </w:r>
        <w:r w:rsidR="008672A8" w:rsidRPr="005A681C">
          <w:rPr>
            <w:rStyle w:val="Hyperlink"/>
            <w:noProof/>
          </w:rPr>
          <w:t>Web Services Monitoring</w:t>
        </w:r>
        <w:r w:rsidR="008672A8">
          <w:rPr>
            <w:noProof/>
            <w:webHidden/>
          </w:rPr>
          <w:tab/>
        </w:r>
        <w:r w:rsidR="008672A8">
          <w:rPr>
            <w:noProof/>
            <w:webHidden/>
          </w:rPr>
          <w:fldChar w:fldCharType="begin"/>
        </w:r>
        <w:r w:rsidR="008672A8">
          <w:rPr>
            <w:noProof/>
            <w:webHidden/>
          </w:rPr>
          <w:instrText xml:space="preserve"> PAGEREF _Toc292693608 \h </w:instrText>
        </w:r>
        <w:r w:rsidR="008672A8">
          <w:rPr>
            <w:noProof/>
            <w:webHidden/>
          </w:rPr>
        </w:r>
        <w:r w:rsidR="008672A8">
          <w:rPr>
            <w:noProof/>
            <w:webHidden/>
          </w:rPr>
          <w:fldChar w:fldCharType="separate"/>
        </w:r>
        <w:r w:rsidR="008672A8">
          <w:rPr>
            <w:noProof/>
            <w:webHidden/>
          </w:rPr>
          <w:t>53</w:t>
        </w:r>
        <w:r w:rsidR="008672A8">
          <w:rPr>
            <w:noProof/>
            <w:webHidden/>
          </w:rPr>
          <w:fldChar w:fldCharType="end"/>
        </w:r>
      </w:hyperlink>
    </w:p>
    <w:p w:rsidR="008672A8" w:rsidRDefault="00A15E38">
      <w:pPr>
        <w:pStyle w:val="TOC2"/>
        <w:rPr>
          <w:rFonts w:eastAsiaTheme="minorEastAsia"/>
          <w:noProof/>
          <w:sz w:val="22"/>
          <w:lang w:bidi="ar-SA"/>
        </w:rPr>
      </w:pPr>
      <w:hyperlink w:anchor="_Toc292693609" w:history="1">
        <w:r w:rsidR="008672A8" w:rsidRPr="005A681C">
          <w:rPr>
            <w:rStyle w:val="Hyperlink"/>
            <w:noProof/>
          </w:rPr>
          <w:t>2.8</w:t>
        </w:r>
        <w:r w:rsidR="008672A8">
          <w:rPr>
            <w:rFonts w:eastAsiaTheme="minorEastAsia"/>
            <w:noProof/>
            <w:sz w:val="22"/>
            <w:lang w:bidi="ar-SA"/>
          </w:rPr>
          <w:tab/>
        </w:r>
        <w:r w:rsidR="008672A8" w:rsidRPr="005A681C">
          <w:rPr>
            <w:rStyle w:val="Hyperlink"/>
            <w:noProof/>
          </w:rPr>
          <w:t>Physical Deployment</w:t>
        </w:r>
        <w:r w:rsidR="008672A8">
          <w:rPr>
            <w:noProof/>
            <w:webHidden/>
          </w:rPr>
          <w:tab/>
        </w:r>
        <w:r w:rsidR="008672A8">
          <w:rPr>
            <w:noProof/>
            <w:webHidden/>
          </w:rPr>
          <w:fldChar w:fldCharType="begin"/>
        </w:r>
        <w:r w:rsidR="008672A8">
          <w:rPr>
            <w:noProof/>
            <w:webHidden/>
          </w:rPr>
          <w:instrText xml:space="preserve"> PAGEREF _Toc292693609 \h </w:instrText>
        </w:r>
        <w:r w:rsidR="008672A8">
          <w:rPr>
            <w:noProof/>
            <w:webHidden/>
          </w:rPr>
        </w:r>
        <w:r w:rsidR="008672A8">
          <w:rPr>
            <w:noProof/>
            <w:webHidden/>
          </w:rPr>
          <w:fldChar w:fldCharType="separate"/>
        </w:r>
        <w:r w:rsidR="008672A8">
          <w:rPr>
            <w:noProof/>
            <w:webHidden/>
          </w:rPr>
          <w:t>54</w:t>
        </w:r>
        <w:r w:rsidR="008672A8">
          <w:rPr>
            <w:noProof/>
            <w:webHidden/>
          </w:rPr>
          <w:fldChar w:fldCharType="end"/>
        </w:r>
      </w:hyperlink>
    </w:p>
    <w:p w:rsidR="008672A8" w:rsidRDefault="00A15E38">
      <w:pPr>
        <w:pStyle w:val="TOC2"/>
        <w:rPr>
          <w:rFonts w:eastAsiaTheme="minorEastAsia"/>
          <w:noProof/>
          <w:sz w:val="22"/>
          <w:lang w:bidi="ar-SA"/>
        </w:rPr>
      </w:pPr>
      <w:hyperlink w:anchor="_Toc292693610" w:history="1">
        <w:r w:rsidR="008672A8" w:rsidRPr="005A681C">
          <w:rPr>
            <w:rStyle w:val="Hyperlink"/>
            <w:noProof/>
          </w:rPr>
          <w:t>2.9</w:t>
        </w:r>
        <w:r w:rsidR="008672A8">
          <w:rPr>
            <w:rFonts w:eastAsiaTheme="minorEastAsia"/>
            <w:noProof/>
            <w:sz w:val="22"/>
            <w:lang w:bidi="ar-SA"/>
          </w:rPr>
          <w:tab/>
        </w:r>
        <w:r w:rsidR="008672A8" w:rsidRPr="005A681C">
          <w:rPr>
            <w:rStyle w:val="Hyperlink"/>
            <w:noProof/>
          </w:rPr>
          <w:t>Database Logical Design</w:t>
        </w:r>
        <w:r w:rsidR="008672A8">
          <w:rPr>
            <w:noProof/>
            <w:webHidden/>
          </w:rPr>
          <w:tab/>
        </w:r>
        <w:r w:rsidR="008672A8">
          <w:rPr>
            <w:noProof/>
            <w:webHidden/>
          </w:rPr>
          <w:fldChar w:fldCharType="begin"/>
        </w:r>
        <w:r w:rsidR="008672A8">
          <w:rPr>
            <w:noProof/>
            <w:webHidden/>
          </w:rPr>
          <w:instrText xml:space="preserve"> PAGEREF _Toc292693610 \h </w:instrText>
        </w:r>
        <w:r w:rsidR="008672A8">
          <w:rPr>
            <w:noProof/>
            <w:webHidden/>
          </w:rPr>
        </w:r>
        <w:r w:rsidR="008672A8">
          <w:rPr>
            <w:noProof/>
            <w:webHidden/>
          </w:rPr>
          <w:fldChar w:fldCharType="separate"/>
        </w:r>
        <w:r w:rsidR="008672A8">
          <w:rPr>
            <w:noProof/>
            <w:webHidden/>
          </w:rPr>
          <w:t>56</w:t>
        </w:r>
        <w:r w:rsidR="008672A8">
          <w:rPr>
            <w:noProof/>
            <w:webHidden/>
          </w:rPr>
          <w:fldChar w:fldCharType="end"/>
        </w:r>
      </w:hyperlink>
    </w:p>
    <w:p w:rsidR="008672A8" w:rsidRDefault="00A15E38">
      <w:pPr>
        <w:pStyle w:val="TOC2"/>
        <w:rPr>
          <w:rFonts w:eastAsiaTheme="minorEastAsia"/>
          <w:noProof/>
          <w:sz w:val="22"/>
          <w:lang w:bidi="ar-SA"/>
        </w:rPr>
      </w:pPr>
      <w:hyperlink w:anchor="_Toc292693611" w:history="1">
        <w:r w:rsidR="008672A8" w:rsidRPr="005A681C">
          <w:rPr>
            <w:rStyle w:val="Hyperlink"/>
            <w:noProof/>
          </w:rPr>
          <w:t>2.10</w:t>
        </w:r>
        <w:r w:rsidR="008672A8">
          <w:rPr>
            <w:rFonts w:eastAsiaTheme="minorEastAsia"/>
            <w:noProof/>
            <w:sz w:val="22"/>
            <w:lang w:bidi="ar-SA"/>
          </w:rPr>
          <w:tab/>
        </w:r>
        <w:r w:rsidR="008672A8" w:rsidRPr="005A681C">
          <w:rPr>
            <w:rStyle w:val="Hyperlink"/>
            <w:noProof/>
          </w:rPr>
          <w:t>Open Systems Layer: Infrastructure Components &amp; Dependencies</w:t>
        </w:r>
        <w:r w:rsidR="008672A8">
          <w:rPr>
            <w:noProof/>
            <w:webHidden/>
          </w:rPr>
          <w:tab/>
        </w:r>
        <w:r w:rsidR="008672A8">
          <w:rPr>
            <w:noProof/>
            <w:webHidden/>
          </w:rPr>
          <w:fldChar w:fldCharType="begin"/>
        </w:r>
        <w:r w:rsidR="008672A8">
          <w:rPr>
            <w:noProof/>
            <w:webHidden/>
          </w:rPr>
          <w:instrText xml:space="preserve"> PAGEREF _Toc292693611 \h </w:instrText>
        </w:r>
        <w:r w:rsidR="008672A8">
          <w:rPr>
            <w:noProof/>
            <w:webHidden/>
          </w:rPr>
        </w:r>
        <w:r w:rsidR="008672A8">
          <w:rPr>
            <w:noProof/>
            <w:webHidden/>
          </w:rPr>
          <w:fldChar w:fldCharType="separate"/>
        </w:r>
        <w:r w:rsidR="008672A8">
          <w:rPr>
            <w:noProof/>
            <w:webHidden/>
          </w:rPr>
          <w:t>57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2" w:history="1">
        <w:r w:rsidR="008672A8" w:rsidRPr="005A681C">
          <w:rPr>
            <w:rStyle w:val="Hyperlink"/>
            <w:noProof/>
          </w:rPr>
          <w:t>2.10.1</w:t>
        </w:r>
        <w:r w:rsidR="008672A8">
          <w:rPr>
            <w:rFonts w:eastAsiaTheme="minorEastAsia"/>
            <w:noProof/>
            <w:lang w:bidi="ar-SA"/>
          </w:rPr>
          <w:tab/>
        </w:r>
        <w:r w:rsidR="008672A8" w:rsidRPr="005A681C">
          <w:rPr>
            <w:rStyle w:val="Hyperlink"/>
            <w:noProof/>
          </w:rPr>
          <w:t>Custom-built .NET Web Services (Product, Store, Top20 proxies)</w:t>
        </w:r>
        <w:r w:rsidR="008672A8">
          <w:rPr>
            <w:noProof/>
            <w:webHidden/>
          </w:rPr>
          <w:tab/>
        </w:r>
        <w:r w:rsidR="008672A8">
          <w:rPr>
            <w:noProof/>
            <w:webHidden/>
          </w:rPr>
          <w:fldChar w:fldCharType="begin"/>
        </w:r>
        <w:r w:rsidR="008672A8">
          <w:rPr>
            <w:noProof/>
            <w:webHidden/>
          </w:rPr>
          <w:instrText xml:space="preserve"> PAGEREF _Toc292693612 \h </w:instrText>
        </w:r>
        <w:r w:rsidR="008672A8">
          <w:rPr>
            <w:noProof/>
            <w:webHidden/>
          </w:rPr>
        </w:r>
        <w:r w:rsidR="008672A8">
          <w:rPr>
            <w:noProof/>
            <w:webHidden/>
          </w:rPr>
          <w:fldChar w:fldCharType="separate"/>
        </w:r>
        <w:r w:rsidR="008672A8">
          <w:rPr>
            <w:noProof/>
            <w:webHidden/>
          </w:rPr>
          <w:t>57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3" w:history="1">
        <w:r w:rsidR="008672A8" w:rsidRPr="005A681C">
          <w:rPr>
            <w:rStyle w:val="Hyperlink"/>
            <w:noProof/>
          </w:rPr>
          <w:t>2.10.2</w:t>
        </w:r>
        <w:r w:rsidR="008672A8">
          <w:rPr>
            <w:rFonts w:eastAsiaTheme="minorEastAsia"/>
            <w:noProof/>
            <w:lang w:bidi="ar-SA"/>
          </w:rPr>
          <w:tab/>
        </w:r>
        <w:r w:rsidR="008672A8" w:rsidRPr="005A681C">
          <w:rPr>
            <w:rStyle w:val="Hyperlink"/>
            <w:noProof/>
          </w:rPr>
          <w:t>Source System Change Service</w:t>
        </w:r>
        <w:r w:rsidR="008672A8">
          <w:rPr>
            <w:noProof/>
            <w:webHidden/>
          </w:rPr>
          <w:tab/>
        </w:r>
        <w:r w:rsidR="008672A8">
          <w:rPr>
            <w:noProof/>
            <w:webHidden/>
          </w:rPr>
          <w:fldChar w:fldCharType="begin"/>
        </w:r>
        <w:r w:rsidR="008672A8">
          <w:rPr>
            <w:noProof/>
            <w:webHidden/>
          </w:rPr>
          <w:instrText xml:space="preserve"> PAGEREF _Toc292693613 \h </w:instrText>
        </w:r>
        <w:r w:rsidR="008672A8">
          <w:rPr>
            <w:noProof/>
            <w:webHidden/>
          </w:rPr>
        </w:r>
        <w:r w:rsidR="008672A8">
          <w:rPr>
            <w:noProof/>
            <w:webHidden/>
          </w:rPr>
          <w:fldChar w:fldCharType="separate"/>
        </w:r>
        <w:r w:rsidR="008672A8">
          <w:rPr>
            <w:noProof/>
            <w:webHidden/>
          </w:rPr>
          <w:t>57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4" w:history="1">
        <w:r w:rsidR="008672A8" w:rsidRPr="005A681C">
          <w:rPr>
            <w:rStyle w:val="Hyperlink"/>
            <w:noProof/>
          </w:rPr>
          <w:t>2.10.3</w:t>
        </w:r>
        <w:r w:rsidR="008672A8">
          <w:rPr>
            <w:rFonts w:eastAsiaTheme="minorEastAsia"/>
            <w:noProof/>
            <w:lang w:bidi="ar-SA"/>
          </w:rPr>
          <w:tab/>
        </w:r>
        <w:r w:rsidR="008672A8" w:rsidRPr="005A681C">
          <w:rPr>
            <w:rStyle w:val="Hyperlink"/>
            <w:noProof/>
          </w:rPr>
          <w:t>Logging &amp; Instrumentation</w:t>
        </w:r>
        <w:r w:rsidR="008672A8">
          <w:rPr>
            <w:noProof/>
            <w:webHidden/>
          </w:rPr>
          <w:tab/>
        </w:r>
        <w:r w:rsidR="008672A8">
          <w:rPr>
            <w:noProof/>
            <w:webHidden/>
          </w:rPr>
          <w:fldChar w:fldCharType="begin"/>
        </w:r>
        <w:r w:rsidR="008672A8">
          <w:rPr>
            <w:noProof/>
            <w:webHidden/>
          </w:rPr>
          <w:instrText xml:space="preserve"> PAGEREF _Toc292693614 \h </w:instrText>
        </w:r>
        <w:r w:rsidR="008672A8">
          <w:rPr>
            <w:noProof/>
            <w:webHidden/>
          </w:rPr>
        </w:r>
        <w:r w:rsidR="008672A8">
          <w:rPr>
            <w:noProof/>
            <w:webHidden/>
          </w:rPr>
          <w:fldChar w:fldCharType="separate"/>
        </w:r>
        <w:r w:rsidR="008672A8">
          <w:rPr>
            <w:noProof/>
            <w:webHidden/>
          </w:rPr>
          <w:t>57</w:t>
        </w:r>
        <w:r w:rsidR="008672A8">
          <w:rPr>
            <w:noProof/>
            <w:webHidden/>
          </w:rPr>
          <w:fldChar w:fldCharType="end"/>
        </w:r>
      </w:hyperlink>
    </w:p>
    <w:p w:rsidR="008672A8" w:rsidRDefault="00A15E38">
      <w:pPr>
        <w:pStyle w:val="TOC2"/>
        <w:rPr>
          <w:rFonts w:eastAsiaTheme="minorEastAsia"/>
          <w:noProof/>
          <w:sz w:val="22"/>
          <w:lang w:bidi="ar-SA"/>
        </w:rPr>
      </w:pPr>
      <w:hyperlink w:anchor="_Toc292693615" w:history="1">
        <w:r w:rsidR="008672A8" w:rsidRPr="005A681C">
          <w:rPr>
            <w:rStyle w:val="Hyperlink"/>
            <w:noProof/>
          </w:rPr>
          <w:t>2.11</w:t>
        </w:r>
        <w:r w:rsidR="008672A8">
          <w:rPr>
            <w:rFonts w:eastAsiaTheme="minorEastAsia"/>
            <w:noProof/>
            <w:sz w:val="22"/>
            <w:lang w:bidi="ar-SA"/>
          </w:rPr>
          <w:tab/>
        </w:r>
        <w:r w:rsidR="008672A8" w:rsidRPr="005A681C">
          <w:rPr>
            <w:rStyle w:val="Hyperlink"/>
            <w:noProof/>
          </w:rPr>
          <w:t>Design Approaches to Non-Functional Qualities (availability, performance, scaling)</w:t>
        </w:r>
        <w:r w:rsidR="008672A8">
          <w:rPr>
            <w:noProof/>
            <w:webHidden/>
          </w:rPr>
          <w:tab/>
        </w:r>
        <w:r w:rsidR="008672A8">
          <w:rPr>
            <w:noProof/>
            <w:webHidden/>
          </w:rPr>
          <w:fldChar w:fldCharType="begin"/>
        </w:r>
        <w:r w:rsidR="008672A8">
          <w:rPr>
            <w:noProof/>
            <w:webHidden/>
          </w:rPr>
          <w:instrText xml:space="preserve"> PAGEREF _Toc292693615 \h </w:instrText>
        </w:r>
        <w:r w:rsidR="008672A8">
          <w:rPr>
            <w:noProof/>
            <w:webHidden/>
          </w:rPr>
        </w:r>
        <w:r w:rsidR="008672A8">
          <w:rPr>
            <w:noProof/>
            <w:webHidden/>
          </w:rPr>
          <w:fldChar w:fldCharType="separate"/>
        </w:r>
        <w:r w:rsidR="008672A8">
          <w:rPr>
            <w:noProof/>
            <w:webHidden/>
          </w:rPr>
          <w:t>58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6" w:history="1">
        <w:r w:rsidR="008672A8" w:rsidRPr="005A681C">
          <w:rPr>
            <w:rStyle w:val="Hyperlink"/>
            <w:noProof/>
          </w:rPr>
          <w:t>2.11.1</w:t>
        </w:r>
        <w:r w:rsidR="008672A8">
          <w:rPr>
            <w:rFonts w:eastAsiaTheme="minorEastAsia"/>
            <w:noProof/>
            <w:lang w:bidi="ar-SA"/>
          </w:rPr>
          <w:tab/>
        </w:r>
        <w:r w:rsidR="008672A8" w:rsidRPr="005A681C">
          <w:rPr>
            <w:rStyle w:val="Hyperlink"/>
            <w:noProof/>
          </w:rPr>
          <w:t>Availability</w:t>
        </w:r>
        <w:r w:rsidR="008672A8">
          <w:rPr>
            <w:noProof/>
            <w:webHidden/>
          </w:rPr>
          <w:tab/>
        </w:r>
        <w:r w:rsidR="008672A8">
          <w:rPr>
            <w:noProof/>
            <w:webHidden/>
          </w:rPr>
          <w:fldChar w:fldCharType="begin"/>
        </w:r>
        <w:r w:rsidR="008672A8">
          <w:rPr>
            <w:noProof/>
            <w:webHidden/>
          </w:rPr>
          <w:instrText xml:space="preserve"> PAGEREF _Toc292693616 \h </w:instrText>
        </w:r>
        <w:r w:rsidR="008672A8">
          <w:rPr>
            <w:noProof/>
            <w:webHidden/>
          </w:rPr>
        </w:r>
        <w:r w:rsidR="008672A8">
          <w:rPr>
            <w:noProof/>
            <w:webHidden/>
          </w:rPr>
          <w:fldChar w:fldCharType="separate"/>
        </w:r>
        <w:r w:rsidR="008672A8">
          <w:rPr>
            <w:noProof/>
            <w:webHidden/>
          </w:rPr>
          <w:t>58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7" w:history="1">
        <w:r w:rsidR="008672A8" w:rsidRPr="005A681C">
          <w:rPr>
            <w:rStyle w:val="Hyperlink"/>
            <w:noProof/>
          </w:rPr>
          <w:t>2.11.2</w:t>
        </w:r>
        <w:r w:rsidR="008672A8">
          <w:rPr>
            <w:rFonts w:eastAsiaTheme="minorEastAsia"/>
            <w:noProof/>
            <w:lang w:bidi="ar-SA"/>
          </w:rPr>
          <w:tab/>
        </w:r>
        <w:r w:rsidR="008672A8" w:rsidRPr="005A681C">
          <w:rPr>
            <w:rStyle w:val="Hyperlink"/>
            <w:noProof/>
          </w:rPr>
          <w:t>Performance</w:t>
        </w:r>
        <w:r w:rsidR="008672A8">
          <w:rPr>
            <w:noProof/>
            <w:webHidden/>
          </w:rPr>
          <w:tab/>
        </w:r>
        <w:r w:rsidR="008672A8">
          <w:rPr>
            <w:noProof/>
            <w:webHidden/>
          </w:rPr>
          <w:fldChar w:fldCharType="begin"/>
        </w:r>
        <w:r w:rsidR="008672A8">
          <w:rPr>
            <w:noProof/>
            <w:webHidden/>
          </w:rPr>
          <w:instrText xml:space="preserve"> PAGEREF _Toc292693617 \h </w:instrText>
        </w:r>
        <w:r w:rsidR="008672A8">
          <w:rPr>
            <w:noProof/>
            <w:webHidden/>
          </w:rPr>
        </w:r>
        <w:r w:rsidR="008672A8">
          <w:rPr>
            <w:noProof/>
            <w:webHidden/>
          </w:rPr>
          <w:fldChar w:fldCharType="separate"/>
        </w:r>
        <w:r w:rsidR="008672A8">
          <w:rPr>
            <w:noProof/>
            <w:webHidden/>
          </w:rPr>
          <w:t>58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18" w:history="1">
        <w:r w:rsidR="008672A8" w:rsidRPr="005A681C">
          <w:rPr>
            <w:rStyle w:val="Hyperlink"/>
            <w:noProof/>
          </w:rPr>
          <w:t>2.11.3</w:t>
        </w:r>
        <w:r w:rsidR="008672A8">
          <w:rPr>
            <w:rFonts w:eastAsiaTheme="minorEastAsia"/>
            <w:noProof/>
            <w:lang w:bidi="ar-SA"/>
          </w:rPr>
          <w:tab/>
        </w:r>
        <w:r w:rsidR="008672A8" w:rsidRPr="005A681C">
          <w:rPr>
            <w:rStyle w:val="Hyperlink"/>
            <w:noProof/>
          </w:rPr>
          <w:t>Scale</w:t>
        </w:r>
        <w:r w:rsidR="008672A8">
          <w:rPr>
            <w:noProof/>
            <w:webHidden/>
          </w:rPr>
          <w:tab/>
        </w:r>
        <w:r w:rsidR="008672A8">
          <w:rPr>
            <w:noProof/>
            <w:webHidden/>
          </w:rPr>
          <w:fldChar w:fldCharType="begin"/>
        </w:r>
        <w:r w:rsidR="008672A8">
          <w:rPr>
            <w:noProof/>
            <w:webHidden/>
          </w:rPr>
          <w:instrText xml:space="preserve"> PAGEREF _Toc292693618 \h </w:instrText>
        </w:r>
        <w:r w:rsidR="008672A8">
          <w:rPr>
            <w:noProof/>
            <w:webHidden/>
          </w:rPr>
        </w:r>
        <w:r w:rsidR="008672A8">
          <w:rPr>
            <w:noProof/>
            <w:webHidden/>
          </w:rPr>
          <w:fldChar w:fldCharType="separate"/>
        </w:r>
        <w:r w:rsidR="008672A8">
          <w:rPr>
            <w:noProof/>
            <w:webHidden/>
          </w:rPr>
          <w:t>58</w:t>
        </w:r>
        <w:r w:rsidR="008672A8">
          <w:rPr>
            <w:noProof/>
            <w:webHidden/>
          </w:rPr>
          <w:fldChar w:fldCharType="end"/>
        </w:r>
      </w:hyperlink>
    </w:p>
    <w:p w:rsidR="008672A8" w:rsidRDefault="00A15E38">
      <w:pPr>
        <w:pStyle w:val="TOC2"/>
        <w:rPr>
          <w:rFonts w:eastAsiaTheme="minorEastAsia"/>
          <w:noProof/>
          <w:sz w:val="22"/>
          <w:lang w:bidi="ar-SA"/>
        </w:rPr>
      </w:pPr>
      <w:hyperlink w:anchor="_Toc292693619" w:history="1">
        <w:r w:rsidR="008672A8" w:rsidRPr="005A681C">
          <w:rPr>
            <w:rStyle w:val="Hyperlink"/>
            <w:noProof/>
          </w:rPr>
          <w:t>2.12</w:t>
        </w:r>
        <w:r w:rsidR="008672A8">
          <w:rPr>
            <w:rFonts w:eastAsiaTheme="minorEastAsia"/>
            <w:noProof/>
            <w:sz w:val="22"/>
            <w:lang w:bidi="ar-SA"/>
          </w:rPr>
          <w:tab/>
        </w:r>
        <w:r w:rsidR="008672A8" w:rsidRPr="005A681C">
          <w:rPr>
            <w:rStyle w:val="Hyperlink"/>
            <w:noProof/>
          </w:rPr>
          <w:t>Security</w:t>
        </w:r>
        <w:r w:rsidR="008672A8">
          <w:rPr>
            <w:noProof/>
            <w:webHidden/>
          </w:rPr>
          <w:tab/>
        </w:r>
        <w:r w:rsidR="008672A8">
          <w:rPr>
            <w:noProof/>
            <w:webHidden/>
          </w:rPr>
          <w:fldChar w:fldCharType="begin"/>
        </w:r>
        <w:r w:rsidR="008672A8">
          <w:rPr>
            <w:noProof/>
            <w:webHidden/>
          </w:rPr>
          <w:instrText xml:space="preserve"> PAGEREF _Toc292693619 \h </w:instrText>
        </w:r>
        <w:r w:rsidR="008672A8">
          <w:rPr>
            <w:noProof/>
            <w:webHidden/>
          </w:rPr>
        </w:r>
        <w:r w:rsidR="008672A8">
          <w:rPr>
            <w:noProof/>
            <w:webHidden/>
          </w:rPr>
          <w:fldChar w:fldCharType="separate"/>
        </w:r>
        <w:r w:rsidR="008672A8">
          <w:rPr>
            <w:noProof/>
            <w:webHidden/>
          </w:rPr>
          <w:t>59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20" w:history="1">
        <w:r w:rsidR="008672A8" w:rsidRPr="005A681C">
          <w:rPr>
            <w:rStyle w:val="Hyperlink"/>
            <w:noProof/>
          </w:rPr>
          <w:t>2.12.1</w:t>
        </w:r>
        <w:r w:rsidR="008672A8">
          <w:rPr>
            <w:rFonts w:eastAsiaTheme="minorEastAsia"/>
            <w:noProof/>
            <w:lang w:bidi="ar-SA"/>
          </w:rPr>
          <w:tab/>
        </w:r>
        <w:r w:rsidR="008672A8" w:rsidRPr="005A681C">
          <w:rPr>
            <w:rStyle w:val="Hyperlink"/>
            <w:noProof/>
          </w:rPr>
          <w:t>OpenAPI Service Endpoint Security</w:t>
        </w:r>
        <w:r w:rsidR="008672A8">
          <w:rPr>
            <w:noProof/>
            <w:webHidden/>
          </w:rPr>
          <w:tab/>
        </w:r>
        <w:r w:rsidR="008672A8">
          <w:rPr>
            <w:noProof/>
            <w:webHidden/>
          </w:rPr>
          <w:fldChar w:fldCharType="begin"/>
        </w:r>
        <w:r w:rsidR="008672A8">
          <w:rPr>
            <w:noProof/>
            <w:webHidden/>
          </w:rPr>
          <w:instrText xml:space="preserve"> PAGEREF _Toc292693620 \h </w:instrText>
        </w:r>
        <w:r w:rsidR="008672A8">
          <w:rPr>
            <w:noProof/>
            <w:webHidden/>
          </w:rPr>
        </w:r>
        <w:r w:rsidR="008672A8">
          <w:rPr>
            <w:noProof/>
            <w:webHidden/>
          </w:rPr>
          <w:fldChar w:fldCharType="separate"/>
        </w:r>
        <w:r w:rsidR="008672A8">
          <w:rPr>
            <w:noProof/>
            <w:webHidden/>
          </w:rPr>
          <w:t>59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21" w:history="1">
        <w:r w:rsidR="008672A8" w:rsidRPr="005A681C">
          <w:rPr>
            <w:rStyle w:val="Hyperlink"/>
            <w:noProof/>
          </w:rPr>
          <w:t>2.12.2</w:t>
        </w:r>
        <w:r w:rsidR="008672A8">
          <w:rPr>
            <w:rFonts w:eastAsiaTheme="minorEastAsia"/>
            <w:noProof/>
            <w:lang w:bidi="ar-SA"/>
          </w:rPr>
          <w:tab/>
        </w:r>
        <w:r w:rsidR="008672A8" w:rsidRPr="005A681C">
          <w:rPr>
            <w:rStyle w:val="Hyperlink"/>
            <w:noProof/>
          </w:rPr>
          <w:t>Open Services Layer – Source System Gateway Security</w:t>
        </w:r>
        <w:r w:rsidR="008672A8">
          <w:rPr>
            <w:noProof/>
            <w:webHidden/>
          </w:rPr>
          <w:tab/>
        </w:r>
        <w:r w:rsidR="008672A8">
          <w:rPr>
            <w:noProof/>
            <w:webHidden/>
          </w:rPr>
          <w:fldChar w:fldCharType="begin"/>
        </w:r>
        <w:r w:rsidR="008672A8">
          <w:rPr>
            <w:noProof/>
            <w:webHidden/>
          </w:rPr>
          <w:instrText xml:space="preserve"> PAGEREF _Toc292693621 \h </w:instrText>
        </w:r>
        <w:r w:rsidR="008672A8">
          <w:rPr>
            <w:noProof/>
            <w:webHidden/>
          </w:rPr>
        </w:r>
        <w:r w:rsidR="008672A8">
          <w:rPr>
            <w:noProof/>
            <w:webHidden/>
          </w:rPr>
          <w:fldChar w:fldCharType="separate"/>
        </w:r>
        <w:r w:rsidR="008672A8">
          <w:rPr>
            <w:noProof/>
            <w:webHidden/>
          </w:rPr>
          <w:t>59</w:t>
        </w:r>
        <w:r w:rsidR="008672A8">
          <w:rPr>
            <w:noProof/>
            <w:webHidden/>
          </w:rPr>
          <w:fldChar w:fldCharType="end"/>
        </w:r>
      </w:hyperlink>
    </w:p>
    <w:p w:rsidR="008672A8" w:rsidRDefault="00A15E38">
      <w:pPr>
        <w:pStyle w:val="TOC2"/>
        <w:rPr>
          <w:rFonts w:eastAsiaTheme="minorEastAsia"/>
          <w:noProof/>
          <w:sz w:val="22"/>
          <w:lang w:bidi="ar-SA"/>
        </w:rPr>
      </w:pPr>
      <w:hyperlink w:anchor="_Toc292693622" w:history="1">
        <w:r w:rsidR="008672A8" w:rsidRPr="005A681C">
          <w:rPr>
            <w:rStyle w:val="Hyperlink"/>
            <w:noProof/>
          </w:rPr>
          <w:t>2.13</w:t>
        </w:r>
        <w:r w:rsidR="008672A8">
          <w:rPr>
            <w:rFonts w:eastAsiaTheme="minorEastAsia"/>
            <w:noProof/>
            <w:sz w:val="22"/>
            <w:lang w:bidi="ar-SA"/>
          </w:rPr>
          <w:tab/>
        </w:r>
        <w:r w:rsidR="008672A8" w:rsidRPr="005A681C">
          <w:rPr>
            <w:rStyle w:val="Hyperlink"/>
            <w:noProof/>
          </w:rPr>
          <w:t>Dependencies &amp; Assumptions</w:t>
        </w:r>
        <w:r w:rsidR="008672A8">
          <w:rPr>
            <w:noProof/>
            <w:webHidden/>
          </w:rPr>
          <w:tab/>
        </w:r>
        <w:r w:rsidR="008672A8">
          <w:rPr>
            <w:noProof/>
            <w:webHidden/>
          </w:rPr>
          <w:fldChar w:fldCharType="begin"/>
        </w:r>
        <w:r w:rsidR="008672A8">
          <w:rPr>
            <w:noProof/>
            <w:webHidden/>
          </w:rPr>
          <w:instrText xml:space="preserve"> PAGEREF _Toc292693622 \h </w:instrText>
        </w:r>
        <w:r w:rsidR="008672A8">
          <w:rPr>
            <w:noProof/>
            <w:webHidden/>
          </w:rPr>
        </w:r>
        <w:r w:rsidR="008672A8">
          <w:rPr>
            <w:noProof/>
            <w:webHidden/>
          </w:rPr>
          <w:fldChar w:fldCharType="separate"/>
        </w:r>
        <w:r w:rsidR="008672A8">
          <w:rPr>
            <w:noProof/>
            <w:webHidden/>
          </w:rPr>
          <w:t>60</w:t>
        </w:r>
        <w:r w:rsidR="008672A8">
          <w:rPr>
            <w:noProof/>
            <w:webHidden/>
          </w:rPr>
          <w:fldChar w:fldCharType="end"/>
        </w:r>
      </w:hyperlink>
    </w:p>
    <w:p w:rsidR="008672A8" w:rsidRDefault="00A15E38">
      <w:pPr>
        <w:pStyle w:val="TOC1"/>
        <w:rPr>
          <w:rFonts w:eastAsiaTheme="minorEastAsia"/>
          <w:szCs w:val="22"/>
          <w:lang w:bidi="ar-SA"/>
        </w:rPr>
      </w:pPr>
      <w:hyperlink w:anchor="_Toc292693623" w:history="1">
        <w:r w:rsidR="008672A8" w:rsidRPr="005A681C">
          <w:rPr>
            <w:rStyle w:val="Hyperlink"/>
          </w:rPr>
          <w:t>3.</w:t>
        </w:r>
        <w:r w:rsidR="008672A8">
          <w:rPr>
            <w:rFonts w:eastAsiaTheme="minorEastAsia"/>
            <w:szCs w:val="22"/>
            <w:lang w:bidi="ar-SA"/>
          </w:rPr>
          <w:tab/>
        </w:r>
        <w:r w:rsidR="008672A8" w:rsidRPr="005A681C">
          <w:rPr>
            <w:rStyle w:val="Hyperlink"/>
          </w:rPr>
          <w:t>Open Issues</w:t>
        </w:r>
        <w:r w:rsidR="008672A8">
          <w:rPr>
            <w:webHidden/>
          </w:rPr>
          <w:tab/>
        </w:r>
        <w:r w:rsidR="008672A8">
          <w:rPr>
            <w:webHidden/>
          </w:rPr>
          <w:fldChar w:fldCharType="begin"/>
        </w:r>
        <w:r w:rsidR="008672A8">
          <w:rPr>
            <w:webHidden/>
          </w:rPr>
          <w:instrText xml:space="preserve"> PAGEREF _Toc292693623 \h </w:instrText>
        </w:r>
        <w:r w:rsidR="008672A8">
          <w:rPr>
            <w:webHidden/>
          </w:rPr>
        </w:r>
        <w:r w:rsidR="008672A8">
          <w:rPr>
            <w:webHidden/>
          </w:rPr>
          <w:fldChar w:fldCharType="separate"/>
        </w:r>
        <w:r w:rsidR="008672A8">
          <w:rPr>
            <w:webHidden/>
          </w:rPr>
          <w:t>61</w:t>
        </w:r>
        <w:r w:rsidR="008672A8">
          <w:rPr>
            <w:webHidden/>
          </w:rPr>
          <w:fldChar w:fldCharType="end"/>
        </w:r>
      </w:hyperlink>
    </w:p>
    <w:p w:rsidR="008672A8" w:rsidRDefault="00A15E38">
      <w:pPr>
        <w:pStyle w:val="TOC1"/>
        <w:rPr>
          <w:rFonts w:eastAsiaTheme="minorEastAsia"/>
          <w:szCs w:val="22"/>
          <w:lang w:bidi="ar-SA"/>
        </w:rPr>
      </w:pPr>
      <w:hyperlink w:anchor="_Toc292693624" w:history="1">
        <w:r w:rsidR="008672A8" w:rsidRPr="005A681C">
          <w:rPr>
            <w:rStyle w:val="Hyperlink"/>
          </w:rPr>
          <w:t>4.</w:t>
        </w:r>
        <w:r w:rsidR="008672A8">
          <w:rPr>
            <w:rFonts w:eastAsiaTheme="minorEastAsia"/>
            <w:szCs w:val="22"/>
            <w:lang w:bidi="ar-SA"/>
          </w:rPr>
          <w:tab/>
        </w:r>
        <w:r w:rsidR="008672A8" w:rsidRPr="005A681C">
          <w:rPr>
            <w:rStyle w:val="Hyperlink"/>
          </w:rPr>
          <w:t>Risks</w:t>
        </w:r>
        <w:r w:rsidR="008672A8">
          <w:rPr>
            <w:webHidden/>
          </w:rPr>
          <w:tab/>
        </w:r>
        <w:r w:rsidR="008672A8">
          <w:rPr>
            <w:webHidden/>
          </w:rPr>
          <w:fldChar w:fldCharType="begin"/>
        </w:r>
        <w:r w:rsidR="008672A8">
          <w:rPr>
            <w:webHidden/>
          </w:rPr>
          <w:instrText xml:space="preserve"> PAGEREF _Toc292693624 \h </w:instrText>
        </w:r>
        <w:r w:rsidR="008672A8">
          <w:rPr>
            <w:webHidden/>
          </w:rPr>
        </w:r>
        <w:r w:rsidR="008672A8">
          <w:rPr>
            <w:webHidden/>
          </w:rPr>
          <w:fldChar w:fldCharType="separate"/>
        </w:r>
        <w:r w:rsidR="008672A8">
          <w:rPr>
            <w:webHidden/>
          </w:rPr>
          <w:t>63</w:t>
        </w:r>
        <w:r w:rsidR="008672A8">
          <w:rPr>
            <w:webHidden/>
          </w:rPr>
          <w:fldChar w:fldCharType="end"/>
        </w:r>
      </w:hyperlink>
    </w:p>
    <w:p w:rsidR="008672A8" w:rsidRDefault="00A15E38">
      <w:pPr>
        <w:pStyle w:val="TOC1"/>
        <w:rPr>
          <w:rFonts w:eastAsiaTheme="minorEastAsia"/>
          <w:szCs w:val="22"/>
          <w:lang w:bidi="ar-SA"/>
        </w:rPr>
      </w:pPr>
      <w:hyperlink w:anchor="_Toc292693625" w:history="1">
        <w:r w:rsidR="008672A8" w:rsidRPr="005A681C">
          <w:rPr>
            <w:rStyle w:val="Hyperlink"/>
          </w:rPr>
          <w:t>5.</w:t>
        </w:r>
        <w:r w:rsidR="008672A8">
          <w:rPr>
            <w:rFonts w:eastAsiaTheme="minorEastAsia"/>
            <w:szCs w:val="22"/>
            <w:lang w:bidi="ar-SA"/>
          </w:rPr>
          <w:tab/>
        </w:r>
        <w:r w:rsidR="008672A8" w:rsidRPr="005A681C">
          <w:rPr>
            <w:rStyle w:val="Hyperlink"/>
          </w:rPr>
          <w:t>Glossary</w:t>
        </w:r>
        <w:r w:rsidR="008672A8">
          <w:rPr>
            <w:webHidden/>
          </w:rPr>
          <w:tab/>
        </w:r>
        <w:r w:rsidR="008672A8">
          <w:rPr>
            <w:webHidden/>
          </w:rPr>
          <w:fldChar w:fldCharType="begin"/>
        </w:r>
        <w:r w:rsidR="008672A8">
          <w:rPr>
            <w:webHidden/>
          </w:rPr>
          <w:instrText xml:space="preserve"> PAGEREF _Toc292693625 \h </w:instrText>
        </w:r>
        <w:r w:rsidR="008672A8">
          <w:rPr>
            <w:webHidden/>
          </w:rPr>
        </w:r>
        <w:r w:rsidR="008672A8">
          <w:rPr>
            <w:webHidden/>
          </w:rPr>
          <w:fldChar w:fldCharType="separate"/>
        </w:r>
        <w:r w:rsidR="008672A8">
          <w:rPr>
            <w:webHidden/>
          </w:rPr>
          <w:t>64</w:t>
        </w:r>
        <w:r w:rsidR="008672A8">
          <w:rPr>
            <w:webHidden/>
          </w:rPr>
          <w:fldChar w:fldCharType="end"/>
        </w:r>
      </w:hyperlink>
    </w:p>
    <w:p w:rsidR="008672A8" w:rsidRDefault="00A15E38">
      <w:pPr>
        <w:pStyle w:val="TOC1"/>
        <w:rPr>
          <w:rFonts w:eastAsiaTheme="minorEastAsia"/>
          <w:szCs w:val="22"/>
          <w:lang w:bidi="ar-SA"/>
        </w:rPr>
      </w:pPr>
      <w:hyperlink w:anchor="_Toc292693626" w:history="1">
        <w:r w:rsidR="008672A8" w:rsidRPr="005A681C">
          <w:rPr>
            <w:rStyle w:val="Hyperlink"/>
          </w:rPr>
          <w:t>6.</w:t>
        </w:r>
        <w:r w:rsidR="008672A8">
          <w:rPr>
            <w:rFonts w:eastAsiaTheme="minorEastAsia"/>
            <w:szCs w:val="22"/>
            <w:lang w:bidi="ar-SA"/>
          </w:rPr>
          <w:tab/>
        </w:r>
        <w:r w:rsidR="008672A8" w:rsidRPr="005A681C">
          <w:rPr>
            <w:rStyle w:val="Hyperlink"/>
          </w:rPr>
          <w:t>Appendices</w:t>
        </w:r>
        <w:r w:rsidR="008672A8">
          <w:rPr>
            <w:webHidden/>
          </w:rPr>
          <w:tab/>
        </w:r>
        <w:r w:rsidR="008672A8">
          <w:rPr>
            <w:webHidden/>
          </w:rPr>
          <w:fldChar w:fldCharType="begin"/>
        </w:r>
        <w:r w:rsidR="008672A8">
          <w:rPr>
            <w:webHidden/>
          </w:rPr>
          <w:instrText xml:space="preserve"> PAGEREF _Toc292693626 \h </w:instrText>
        </w:r>
        <w:r w:rsidR="008672A8">
          <w:rPr>
            <w:webHidden/>
          </w:rPr>
        </w:r>
        <w:r w:rsidR="008672A8">
          <w:rPr>
            <w:webHidden/>
          </w:rPr>
          <w:fldChar w:fldCharType="separate"/>
        </w:r>
        <w:r w:rsidR="008672A8">
          <w:rPr>
            <w:webHidden/>
          </w:rPr>
          <w:t>65</w:t>
        </w:r>
        <w:r w:rsidR="008672A8">
          <w:rPr>
            <w:webHidden/>
          </w:rPr>
          <w:fldChar w:fldCharType="end"/>
        </w:r>
      </w:hyperlink>
    </w:p>
    <w:p w:rsidR="008672A8" w:rsidRDefault="00A15E38">
      <w:pPr>
        <w:pStyle w:val="TOC2"/>
        <w:rPr>
          <w:rFonts w:eastAsiaTheme="minorEastAsia"/>
          <w:noProof/>
          <w:sz w:val="22"/>
          <w:lang w:bidi="ar-SA"/>
        </w:rPr>
      </w:pPr>
      <w:hyperlink w:anchor="_Toc292693627" w:history="1">
        <w:r w:rsidR="008672A8" w:rsidRPr="005A681C">
          <w:rPr>
            <w:rStyle w:val="Hyperlink"/>
            <w:noProof/>
          </w:rPr>
          <w:t>6.1</w:t>
        </w:r>
        <w:r w:rsidR="008672A8">
          <w:rPr>
            <w:rFonts w:eastAsiaTheme="minorEastAsia"/>
            <w:noProof/>
            <w:sz w:val="22"/>
            <w:lang w:bidi="ar-SA"/>
          </w:rPr>
          <w:tab/>
        </w:r>
        <w:r w:rsidR="008672A8" w:rsidRPr="005A681C">
          <w:rPr>
            <w:rStyle w:val="Hyperlink"/>
            <w:noProof/>
          </w:rPr>
          <w:t>Appendix A: Message Contracts &amp; Schemas</w:t>
        </w:r>
        <w:r w:rsidR="008672A8">
          <w:rPr>
            <w:noProof/>
            <w:webHidden/>
          </w:rPr>
          <w:tab/>
        </w:r>
        <w:r w:rsidR="008672A8">
          <w:rPr>
            <w:noProof/>
            <w:webHidden/>
          </w:rPr>
          <w:fldChar w:fldCharType="begin"/>
        </w:r>
        <w:r w:rsidR="008672A8">
          <w:rPr>
            <w:noProof/>
            <w:webHidden/>
          </w:rPr>
          <w:instrText xml:space="preserve"> PAGEREF _Toc292693627 \h </w:instrText>
        </w:r>
        <w:r w:rsidR="008672A8">
          <w:rPr>
            <w:noProof/>
            <w:webHidden/>
          </w:rPr>
        </w:r>
        <w:r w:rsidR="008672A8">
          <w:rPr>
            <w:noProof/>
            <w:webHidden/>
          </w:rPr>
          <w:fldChar w:fldCharType="separate"/>
        </w:r>
        <w:r w:rsidR="008672A8">
          <w:rPr>
            <w:noProof/>
            <w:webHidden/>
          </w:rPr>
          <w:t>65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28" w:history="1">
        <w:r w:rsidR="008672A8" w:rsidRPr="005A681C">
          <w:rPr>
            <w:rStyle w:val="Hyperlink"/>
            <w:noProof/>
          </w:rPr>
          <w:t>6.1.1</w:t>
        </w:r>
        <w:r w:rsidR="008672A8">
          <w:rPr>
            <w:rFonts w:eastAsiaTheme="minorEastAsia"/>
            <w:noProof/>
            <w:lang w:bidi="ar-SA"/>
          </w:rPr>
          <w:tab/>
        </w:r>
        <w:r w:rsidR="008672A8" w:rsidRPr="005A681C">
          <w:rPr>
            <w:rStyle w:val="Hyperlink"/>
            <w:noProof/>
          </w:rPr>
          <w:t>Common Schemas</w:t>
        </w:r>
        <w:r w:rsidR="008672A8">
          <w:rPr>
            <w:noProof/>
            <w:webHidden/>
          </w:rPr>
          <w:tab/>
        </w:r>
        <w:r w:rsidR="008672A8">
          <w:rPr>
            <w:noProof/>
            <w:webHidden/>
          </w:rPr>
          <w:fldChar w:fldCharType="begin"/>
        </w:r>
        <w:r w:rsidR="008672A8">
          <w:rPr>
            <w:noProof/>
            <w:webHidden/>
          </w:rPr>
          <w:instrText xml:space="preserve"> PAGEREF _Toc292693628 \h </w:instrText>
        </w:r>
        <w:r w:rsidR="008672A8">
          <w:rPr>
            <w:noProof/>
            <w:webHidden/>
          </w:rPr>
        </w:r>
        <w:r w:rsidR="008672A8">
          <w:rPr>
            <w:noProof/>
            <w:webHidden/>
          </w:rPr>
          <w:fldChar w:fldCharType="separate"/>
        </w:r>
        <w:r w:rsidR="008672A8">
          <w:rPr>
            <w:noProof/>
            <w:webHidden/>
          </w:rPr>
          <w:t>65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29" w:history="1">
        <w:r w:rsidR="008672A8" w:rsidRPr="005A681C">
          <w:rPr>
            <w:rStyle w:val="Hyperlink"/>
            <w:noProof/>
          </w:rPr>
          <w:t>6.1.2</w:t>
        </w:r>
        <w:r w:rsidR="008672A8">
          <w:rPr>
            <w:rFonts w:eastAsiaTheme="minorEastAsia"/>
            <w:noProof/>
            <w:lang w:bidi="ar-SA"/>
          </w:rPr>
          <w:tab/>
        </w:r>
        <w:r w:rsidR="008672A8" w:rsidRPr="005A681C">
          <w:rPr>
            <w:rStyle w:val="Hyperlink"/>
            <w:noProof/>
          </w:rPr>
          <w:t>Source Movies Schema</w:t>
        </w:r>
        <w:r w:rsidR="008672A8">
          <w:rPr>
            <w:noProof/>
            <w:webHidden/>
          </w:rPr>
          <w:tab/>
        </w:r>
        <w:r w:rsidR="008672A8">
          <w:rPr>
            <w:noProof/>
            <w:webHidden/>
          </w:rPr>
          <w:fldChar w:fldCharType="begin"/>
        </w:r>
        <w:r w:rsidR="008672A8">
          <w:rPr>
            <w:noProof/>
            <w:webHidden/>
          </w:rPr>
          <w:instrText xml:space="preserve"> PAGEREF _Toc292693629 \h </w:instrText>
        </w:r>
        <w:r w:rsidR="008672A8">
          <w:rPr>
            <w:noProof/>
            <w:webHidden/>
          </w:rPr>
        </w:r>
        <w:r w:rsidR="008672A8">
          <w:rPr>
            <w:noProof/>
            <w:webHidden/>
          </w:rPr>
          <w:fldChar w:fldCharType="separate"/>
        </w:r>
        <w:r w:rsidR="008672A8">
          <w:rPr>
            <w:noProof/>
            <w:webHidden/>
          </w:rPr>
          <w:t>67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0" w:history="1">
        <w:r w:rsidR="008672A8" w:rsidRPr="005A681C">
          <w:rPr>
            <w:rStyle w:val="Hyperlink"/>
            <w:noProof/>
          </w:rPr>
          <w:t>6.1.3</w:t>
        </w:r>
        <w:r w:rsidR="008672A8">
          <w:rPr>
            <w:rFonts w:eastAsiaTheme="minorEastAsia"/>
            <w:noProof/>
            <w:lang w:bidi="ar-SA"/>
          </w:rPr>
          <w:tab/>
        </w:r>
        <w:r w:rsidR="008672A8" w:rsidRPr="005A681C">
          <w:rPr>
            <w:rStyle w:val="Hyperlink"/>
            <w:noProof/>
          </w:rPr>
          <w:t>External Movie Schema</w:t>
        </w:r>
        <w:r w:rsidR="008672A8">
          <w:rPr>
            <w:noProof/>
            <w:webHidden/>
          </w:rPr>
          <w:tab/>
        </w:r>
        <w:r w:rsidR="008672A8">
          <w:rPr>
            <w:noProof/>
            <w:webHidden/>
          </w:rPr>
          <w:fldChar w:fldCharType="begin"/>
        </w:r>
        <w:r w:rsidR="008672A8">
          <w:rPr>
            <w:noProof/>
            <w:webHidden/>
          </w:rPr>
          <w:instrText xml:space="preserve"> PAGEREF _Toc292693630 \h </w:instrText>
        </w:r>
        <w:r w:rsidR="008672A8">
          <w:rPr>
            <w:noProof/>
            <w:webHidden/>
          </w:rPr>
        </w:r>
        <w:r w:rsidR="008672A8">
          <w:rPr>
            <w:noProof/>
            <w:webHidden/>
          </w:rPr>
          <w:fldChar w:fldCharType="separate"/>
        </w:r>
        <w:r w:rsidR="008672A8">
          <w:rPr>
            <w:noProof/>
            <w:webHidden/>
          </w:rPr>
          <w:t>71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1" w:history="1">
        <w:r w:rsidR="008672A8" w:rsidRPr="005A681C">
          <w:rPr>
            <w:rStyle w:val="Hyperlink"/>
            <w:noProof/>
          </w:rPr>
          <w:t>6.1.4</w:t>
        </w:r>
        <w:r w:rsidR="008672A8">
          <w:rPr>
            <w:rFonts w:eastAsiaTheme="minorEastAsia"/>
            <w:noProof/>
            <w:lang w:bidi="ar-SA"/>
          </w:rPr>
          <w:tab/>
        </w:r>
        <w:r w:rsidR="008672A8" w:rsidRPr="005A681C">
          <w:rPr>
            <w:rStyle w:val="Hyperlink"/>
            <w:noProof/>
          </w:rPr>
          <w:t>External Products Browse Request Schema</w:t>
        </w:r>
        <w:r w:rsidR="008672A8">
          <w:rPr>
            <w:noProof/>
            <w:webHidden/>
          </w:rPr>
          <w:tab/>
        </w:r>
        <w:r w:rsidR="008672A8">
          <w:rPr>
            <w:noProof/>
            <w:webHidden/>
          </w:rPr>
          <w:fldChar w:fldCharType="begin"/>
        </w:r>
        <w:r w:rsidR="008672A8">
          <w:rPr>
            <w:noProof/>
            <w:webHidden/>
          </w:rPr>
          <w:instrText xml:space="preserve"> PAGEREF _Toc292693631 \h </w:instrText>
        </w:r>
        <w:r w:rsidR="008672A8">
          <w:rPr>
            <w:noProof/>
            <w:webHidden/>
          </w:rPr>
        </w:r>
        <w:r w:rsidR="008672A8">
          <w:rPr>
            <w:noProof/>
            <w:webHidden/>
          </w:rPr>
          <w:fldChar w:fldCharType="separate"/>
        </w:r>
        <w:r w:rsidR="008672A8">
          <w:rPr>
            <w:noProof/>
            <w:webHidden/>
          </w:rPr>
          <w:t>75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2" w:history="1">
        <w:r w:rsidR="008672A8" w:rsidRPr="005A681C">
          <w:rPr>
            <w:rStyle w:val="Hyperlink"/>
            <w:noProof/>
          </w:rPr>
          <w:t>6.1.5</w:t>
        </w:r>
        <w:r w:rsidR="008672A8">
          <w:rPr>
            <w:rFonts w:eastAsiaTheme="minorEastAsia"/>
            <w:noProof/>
            <w:lang w:bidi="ar-SA"/>
          </w:rPr>
          <w:tab/>
        </w:r>
        <w:r w:rsidR="008672A8" w:rsidRPr="005A681C">
          <w:rPr>
            <w:rStyle w:val="Hyperlink"/>
            <w:noProof/>
          </w:rPr>
          <w:t>Product Search Request</w:t>
        </w:r>
        <w:r w:rsidR="008672A8">
          <w:rPr>
            <w:noProof/>
            <w:webHidden/>
          </w:rPr>
          <w:tab/>
        </w:r>
        <w:r w:rsidR="008672A8">
          <w:rPr>
            <w:noProof/>
            <w:webHidden/>
          </w:rPr>
          <w:fldChar w:fldCharType="begin"/>
        </w:r>
        <w:r w:rsidR="008672A8">
          <w:rPr>
            <w:noProof/>
            <w:webHidden/>
          </w:rPr>
          <w:instrText xml:space="preserve"> PAGEREF _Toc292693632 \h </w:instrText>
        </w:r>
        <w:r w:rsidR="008672A8">
          <w:rPr>
            <w:noProof/>
            <w:webHidden/>
          </w:rPr>
        </w:r>
        <w:r w:rsidR="008672A8">
          <w:rPr>
            <w:noProof/>
            <w:webHidden/>
          </w:rPr>
          <w:fldChar w:fldCharType="separate"/>
        </w:r>
        <w:r w:rsidR="008672A8">
          <w:rPr>
            <w:noProof/>
            <w:webHidden/>
          </w:rPr>
          <w:t>76</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3" w:history="1">
        <w:r w:rsidR="008672A8" w:rsidRPr="005A681C">
          <w:rPr>
            <w:rStyle w:val="Hyperlink"/>
            <w:noProof/>
          </w:rPr>
          <w:t>6.1.6</w:t>
        </w:r>
        <w:r w:rsidR="008672A8">
          <w:rPr>
            <w:rFonts w:eastAsiaTheme="minorEastAsia"/>
            <w:noProof/>
            <w:lang w:bidi="ar-SA"/>
          </w:rPr>
          <w:tab/>
        </w:r>
        <w:r w:rsidR="008672A8" w:rsidRPr="005A681C">
          <w:rPr>
            <w:rStyle w:val="Hyperlink"/>
            <w:noProof/>
          </w:rPr>
          <w:t>Paginated Product List</w:t>
        </w:r>
        <w:r w:rsidR="008672A8">
          <w:rPr>
            <w:noProof/>
            <w:webHidden/>
          </w:rPr>
          <w:tab/>
        </w:r>
        <w:r w:rsidR="008672A8">
          <w:rPr>
            <w:noProof/>
            <w:webHidden/>
          </w:rPr>
          <w:fldChar w:fldCharType="begin"/>
        </w:r>
        <w:r w:rsidR="008672A8">
          <w:rPr>
            <w:noProof/>
            <w:webHidden/>
          </w:rPr>
          <w:instrText xml:space="preserve"> PAGEREF _Toc292693633 \h </w:instrText>
        </w:r>
        <w:r w:rsidR="008672A8">
          <w:rPr>
            <w:noProof/>
            <w:webHidden/>
          </w:rPr>
        </w:r>
        <w:r w:rsidR="008672A8">
          <w:rPr>
            <w:noProof/>
            <w:webHidden/>
          </w:rPr>
          <w:fldChar w:fldCharType="separate"/>
        </w:r>
        <w:r w:rsidR="008672A8">
          <w:rPr>
            <w:noProof/>
            <w:webHidden/>
          </w:rPr>
          <w:t>78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4" w:history="1">
        <w:r w:rsidR="008672A8" w:rsidRPr="005A681C">
          <w:rPr>
            <w:rStyle w:val="Hyperlink"/>
            <w:noProof/>
          </w:rPr>
          <w:t>6.1.7</w:t>
        </w:r>
        <w:r w:rsidR="008672A8">
          <w:rPr>
            <w:rFonts w:eastAsiaTheme="minorEastAsia"/>
            <w:noProof/>
            <w:lang w:bidi="ar-SA"/>
          </w:rPr>
          <w:tab/>
        </w:r>
        <w:r w:rsidR="008672A8" w:rsidRPr="005A681C">
          <w:rPr>
            <w:rStyle w:val="Hyperlink"/>
            <w:noProof/>
          </w:rPr>
          <w:t>Titles</w:t>
        </w:r>
        <w:r w:rsidR="008672A8">
          <w:rPr>
            <w:noProof/>
            <w:webHidden/>
          </w:rPr>
          <w:tab/>
        </w:r>
        <w:r w:rsidR="008672A8">
          <w:rPr>
            <w:noProof/>
            <w:webHidden/>
          </w:rPr>
          <w:fldChar w:fldCharType="begin"/>
        </w:r>
        <w:r w:rsidR="008672A8">
          <w:rPr>
            <w:noProof/>
            <w:webHidden/>
          </w:rPr>
          <w:instrText xml:space="preserve"> PAGEREF _Toc292693634 \h </w:instrText>
        </w:r>
        <w:r w:rsidR="008672A8">
          <w:rPr>
            <w:noProof/>
            <w:webHidden/>
          </w:rPr>
        </w:r>
        <w:r w:rsidR="008672A8">
          <w:rPr>
            <w:noProof/>
            <w:webHidden/>
          </w:rPr>
          <w:fldChar w:fldCharType="separate"/>
        </w:r>
        <w:r w:rsidR="008672A8">
          <w:rPr>
            <w:noProof/>
            <w:webHidden/>
          </w:rPr>
          <w:t>81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5" w:history="1">
        <w:r w:rsidR="008672A8" w:rsidRPr="005A681C">
          <w:rPr>
            <w:rStyle w:val="Hyperlink"/>
            <w:noProof/>
          </w:rPr>
          <w:t>6.1.8</w:t>
        </w:r>
        <w:r w:rsidR="008672A8">
          <w:rPr>
            <w:rFonts w:eastAsiaTheme="minorEastAsia"/>
            <w:noProof/>
            <w:lang w:bidi="ar-SA"/>
          </w:rPr>
          <w:tab/>
        </w:r>
        <w:r w:rsidR="008672A8" w:rsidRPr="005A681C">
          <w:rPr>
            <w:rStyle w:val="Hyperlink"/>
            <w:noProof/>
          </w:rPr>
          <w:t>RecommendedProductIDList</w:t>
        </w:r>
        <w:r w:rsidR="008672A8">
          <w:rPr>
            <w:noProof/>
            <w:webHidden/>
          </w:rPr>
          <w:tab/>
        </w:r>
        <w:r w:rsidR="008672A8">
          <w:rPr>
            <w:noProof/>
            <w:webHidden/>
          </w:rPr>
          <w:fldChar w:fldCharType="begin"/>
        </w:r>
        <w:r w:rsidR="008672A8">
          <w:rPr>
            <w:noProof/>
            <w:webHidden/>
          </w:rPr>
          <w:instrText xml:space="preserve"> PAGEREF _Toc292693635 \h </w:instrText>
        </w:r>
        <w:r w:rsidR="008672A8">
          <w:rPr>
            <w:noProof/>
            <w:webHidden/>
          </w:rPr>
        </w:r>
        <w:r w:rsidR="008672A8">
          <w:rPr>
            <w:noProof/>
            <w:webHidden/>
          </w:rPr>
          <w:fldChar w:fldCharType="separate"/>
        </w:r>
        <w:r w:rsidR="008672A8">
          <w:rPr>
            <w:noProof/>
            <w:webHidden/>
          </w:rPr>
          <w:t>87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6" w:history="1">
        <w:r w:rsidR="008672A8" w:rsidRPr="005A681C">
          <w:rPr>
            <w:rStyle w:val="Hyperlink"/>
            <w:noProof/>
          </w:rPr>
          <w:t>6.1.9</w:t>
        </w:r>
        <w:r w:rsidR="008672A8">
          <w:rPr>
            <w:rFonts w:eastAsiaTheme="minorEastAsia"/>
            <w:noProof/>
            <w:lang w:bidi="ar-SA"/>
          </w:rPr>
          <w:tab/>
        </w:r>
        <w:r w:rsidR="008672A8" w:rsidRPr="005A681C">
          <w:rPr>
            <w:rStyle w:val="Hyperlink"/>
            <w:noProof/>
          </w:rPr>
          <w:t>Source Stores Schema</w:t>
        </w:r>
        <w:r w:rsidR="008672A8">
          <w:rPr>
            <w:noProof/>
            <w:webHidden/>
          </w:rPr>
          <w:tab/>
        </w:r>
        <w:r w:rsidR="008672A8">
          <w:rPr>
            <w:noProof/>
            <w:webHidden/>
          </w:rPr>
          <w:fldChar w:fldCharType="begin"/>
        </w:r>
        <w:r w:rsidR="008672A8">
          <w:rPr>
            <w:noProof/>
            <w:webHidden/>
          </w:rPr>
          <w:instrText xml:space="preserve"> PAGEREF _Toc292693636 \h </w:instrText>
        </w:r>
        <w:r w:rsidR="008672A8">
          <w:rPr>
            <w:noProof/>
            <w:webHidden/>
          </w:rPr>
        </w:r>
        <w:r w:rsidR="008672A8">
          <w:rPr>
            <w:noProof/>
            <w:webHidden/>
          </w:rPr>
          <w:fldChar w:fldCharType="separate"/>
        </w:r>
        <w:r w:rsidR="008672A8">
          <w:rPr>
            <w:noProof/>
            <w:webHidden/>
          </w:rPr>
          <w:t>88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7" w:history="1">
        <w:r w:rsidR="008672A8" w:rsidRPr="005A681C">
          <w:rPr>
            <w:rStyle w:val="Hyperlink"/>
            <w:noProof/>
          </w:rPr>
          <w:t>6.1.10</w:t>
        </w:r>
        <w:r w:rsidR="008672A8">
          <w:rPr>
            <w:rFonts w:eastAsiaTheme="minorEastAsia"/>
            <w:noProof/>
            <w:lang w:bidi="ar-SA"/>
          </w:rPr>
          <w:tab/>
        </w:r>
        <w:r w:rsidR="008672A8" w:rsidRPr="005A681C">
          <w:rPr>
            <w:rStyle w:val="Hyperlink"/>
            <w:noProof/>
          </w:rPr>
          <w:t>External Stores Schema</w:t>
        </w:r>
        <w:r w:rsidR="008672A8">
          <w:rPr>
            <w:noProof/>
            <w:webHidden/>
          </w:rPr>
          <w:tab/>
        </w:r>
        <w:r w:rsidR="008672A8">
          <w:rPr>
            <w:noProof/>
            <w:webHidden/>
          </w:rPr>
          <w:fldChar w:fldCharType="begin"/>
        </w:r>
        <w:r w:rsidR="008672A8">
          <w:rPr>
            <w:noProof/>
            <w:webHidden/>
          </w:rPr>
          <w:instrText xml:space="preserve"> PAGEREF _Toc292693637 \h </w:instrText>
        </w:r>
        <w:r w:rsidR="008672A8">
          <w:rPr>
            <w:noProof/>
            <w:webHidden/>
          </w:rPr>
        </w:r>
        <w:r w:rsidR="008672A8">
          <w:rPr>
            <w:noProof/>
            <w:webHidden/>
          </w:rPr>
          <w:fldChar w:fldCharType="separate"/>
        </w:r>
        <w:r w:rsidR="008672A8">
          <w:rPr>
            <w:noProof/>
            <w:webHidden/>
          </w:rPr>
          <w:t>90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8" w:history="1">
        <w:r w:rsidR="008672A8" w:rsidRPr="005A681C">
          <w:rPr>
            <w:rStyle w:val="Hyperlink"/>
            <w:noProof/>
          </w:rPr>
          <w:t>6.1.11</w:t>
        </w:r>
        <w:r w:rsidR="008672A8">
          <w:rPr>
            <w:rFonts w:eastAsiaTheme="minorEastAsia"/>
            <w:noProof/>
            <w:lang w:bidi="ar-SA"/>
          </w:rPr>
          <w:tab/>
        </w:r>
        <w:r w:rsidR="008672A8" w:rsidRPr="005A681C">
          <w:rPr>
            <w:rStyle w:val="Hyperlink"/>
            <w:noProof/>
          </w:rPr>
          <w:t>Common External Store Schema</w:t>
        </w:r>
        <w:r w:rsidR="008672A8">
          <w:rPr>
            <w:noProof/>
            <w:webHidden/>
          </w:rPr>
          <w:tab/>
        </w:r>
        <w:r w:rsidR="008672A8">
          <w:rPr>
            <w:noProof/>
            <w:webHidden/>
          </w:rPr>
          <w:fldChar w:fldCharType="begin"/>
        </w:r>
        <w:r w:rsidR="008672A8">
          <w:rPr>
            <w:noProof/>
            <w:webHidden/>
          </w:rPr>
          <w:instrText xml:space="preserve"> PAGEREF _Toc292693638 \h </w:instrText>
        </w:r>
        <w:r w:rsidR="008672A8">
          <w:rPr>
            <w:noProof/>
            <w:webHidden/>
          </w:rPr>
        </w:r>
        <w:r w:rsidR="008672A8">
          <w:rPr>
            <w:noProof/>
            <w:webHidden/>
          </w:rPr>
          <w:fldChar w:fldCharType="separate"/>
        </w:r>
        <w:r w:rsidR="008672A8">
          <w:rPr>
            <w:noProof/>
            <w:webHidden/>
          </w:rPr>
          <w:t>92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39" w:history="1">
        <w:r w:rsidR="008672A8" w:rsidRPr="005A681C">
          <w:rPr>
            <w:rStyle w:val="Hyperlink"/>
            <w:noProof/>
          </w:rPr>
          <w:t>6.1.12</w:t>
        </w:r>
        <w:r w:rsidR="008672A8">
          <w:rPr>
            <w:rFonts w:eastAsiaTheme="minorEastAsia"/>
            <w:noProof/>
            <w:lang w:bidi="ar-SA"/>
          </w:rPr>
          <w:tab/>
        </w:r>
        <w:r w:rsidR="008672A8" w:rsidRPr="005A681C">
          <w:rPr>
            <w:rStyle w:val="Hyperlink"/>
            <w:noProof/>
          </w:rPr>
          <w:t>Source Inventory List</w:t>
        </w:r>
        <w:r w:rsidR="008672A8">
          <w:rPr>
            <w:noProof/>
            <w:webHidden/>
          </w:rPr>
          <w:tab/>
        </w:r>
        <w:r w:rsidR="008672A8">
          <w:rPr>
            <w:noProof/>
            <w:webHidden/>
          </w:rPr>
          <w:fldChar w:fldCharType="begin"/>
        </w:r>
        <w:r w:rsidR="008672A8">
          <w:rPr>
            <w:noProof/>
            <w:webHidden/>
          </w:rPr>
          <w:instrText xml:space="preserve"> PAGEREF _Toc292693639 \h </w:instrText>
        </w:r>
        <w:r w:rsidR="008672A8">
          <w:rPr>
            <w:noProof/>
            <w:webHidden/>
          </w:rPr>
        </w:r>
        <w:r w:rsidR="008672A8">
          <w:rPr>
            <w:noProof/>
            <w:webHidden/>
          </w:rPr>
          <w:fldChar w:fldCharType="separate"/>
        </w:r>
        <w:r w:rsidR="008672A8">
          <w:rPr>
            <w:noProof/>
            <w:webHidden/>
          </w:rPr>
          <w:t>93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0" w:history="1">
        <w:r w:rsidR="008672A8" w:rsidRPr="005A681C">
          <w:rPr>
            <w:rStyle w:val="Hyperlink"/>
            <w:noProof/>
          </w:rPr>
          <w:t>6.1.13</w:t>
        </w:r>
        <w:r w:rsidR="008672A8">
          <w:rPr>
            <w:rFonts w:eastAsiaTheme="minorEastAsia"/>
            <w:noProof/>
            <w:lang w:bidi="ar-SA"/>
          </w:rPr>
          <w:tab/>
        </w:r>
        <w:r w:rsidR="008672A8" w:rsidRPr="005A681C">
          <w:rPr>
            <w:rStyle w:val="Hyperlink"/>
            <w:noProof/>
          </w:rPr>
          <w:t>External Store Lookup Response Schema</w:t>
        </w:r>
        <w:r w:rsidR="008672A8">
          <w:rPr>
            <w:noProof/>
            <w:webHidden/>
          </w:rPr>
          <w:tab/>
        </w:r>
        <w:r w:rsidR="008672A8">
          <w:rPr>
            <w:noProof/>
            <w:webHidden/>
          </w:rPr>
          <w:fldChar w:fldCharType="begin"/>
        </w:r>
        <w:r w:rsidR="008672A8">
          <w:rPr>
            <w:noProof/>
            <w:webHidden/>
          </w:rPr>
          <w:instrText xml:space="preserve"> PAGEREF _Toc292693640 \h </w:instrText>
        </w:r>
        <w:r w:rsidR="008672A8">
          <w:rPr>
            <w:noProof/>
            <w:webHidden/>
          </w:rPr>
        </w:r>
        <w:r w:rsidR="008672A8">
          <w:rPr>
            <w:noProof/>
            <w:webHidden/>
          </w:rPr>
          <w:fldChar w:fldCharType="separate"/>
        </w:r>
        <w:r w:rsidR="008672A8">
          <w:rPr>
            <w:noProof/>
            <w:webHidden/>
          </w:rPr>
          <w:t>95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1" w:history="1">
        <w:r w:rsidR="008672A8" w:rsidRPr="005A681C">
          <w:rPr>
            <w:rStyle w:val="Hyperlink"/>
            <w:noProof/>
          </w:rPr>
          <w:t>6.1.14</w:t>
        </w:r>
        <w:r w:rsidR="008672A8">
          <w:rPr>
            <w:rFonts w:eastAsiaTheme="minorEastAsia"/>
            <w:noProof/>
            <w:lang w:bidi="ar-SA"/>
          </w:rPr>
          <w:tab/>
        </w:r>
        <w:r w:rsidR="008672A8" w:rsidRPr="005A681C">
          <w:rPr>
            <w:rStyle w:val="Hyperlink"/>
            <w:noProof/>
          </w:rPr>
          <w:t>InventoryLookup Schema</w:t>
        </w:r>
        <w:r w:rsidR="008672A8">
          <w:rPr>
            <w:noProof/>
            <w:webHidden/>
          </w:rPr>
          <w:tab/>
        </w:r>
        <w:r w:rsidR="008672A8">
          <w:rPr>
            <w:noProof/>
            <w:webHidden/>
          </w:rPr>
          <w:fldChar w:fldCharType="begin"/>
        </w:r>
        <w:r w:rsidR="008672A8">
          <w:rPr>
            <w:noProof/>
            <w:webHidden/>
          </w:rPr>
          <w:instrText xml:space="preserve"> PAGEREF _Toc292693641 \h </w:instrText>
        </w:r>
        <w:r w:rsidR="008672A8">
          <w:rPr>
            <w:noProof/>
            <w:webHidden/>
          </w:rPr>
        </w:r>
        <w:r w:rsidR="008672A8">
          <w:rPr>
            <w:noProof/>
            <w:webHidden/>
          </w:rPr>
          <w:fldChar w:fldCharType="separate"/>
        </w:r>
        <w:r w:rsidR="008672A8">
          <w:rPr>
            <w:noProof/>
            <w:webHidden/>
          </w:rPr>
          <w:t>97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2" w:history="1">
        <w:r w:rsidR="008672A8" w:rsidRPr="005A681C">
          <w:rPr>
            <w:rStyle w:val="Hyperlink"/>
            <w:noProof/>
          </w:rPr>
          <w:t>6.1.15</w:t>
        </w:r>
        <w:r w:rsidR="008672A8">
          <w:rPr>
            <w:rFonts w:eastAsiaTheme="minorEastAsia"/>
            <w:noProof/>
            <w:lang w:bidi="ar-SA"/>
          </w:rPr>
          <w:tab/>
        </w:r>
        <w:r w:rsidR="008672A8" w:rsidRPr="005A681C">
          <w:rPr>
            <w:rStyle w:val="Hyperlink"/>
            <w:noProof/>
          </w:rPr>
          <w:t>Source Top20 Schema</w:t>
        </w:r>
        <w:r w:rsidR="008672A8">
          <w:rPr>
            <w:noProof/>
            <w:webHidden/>
          </w:rPr>
          <w:tab/>
        </w:r>
        <w:r w:rsidR="008672A8">
          <w:rPr>
            <w:noProof/>
            <w:webHidden/>
          </w:rPr>
          <w:fldChar w:fldCharType="begin"/>
        </w:r>
        <w:r w:rsidR="008672A8">
          <w:rPr>
            <w:noProof/>
            <w:webHidden/>
          </w:rPr>
          <w:instrText xml:space="preserve"> PAGEREF _Toc292693642 \h </w:instrText>
        </w:r>
        <w:r w:rsidR="008672A8">
          <w:rPr>
            <w:noProof/>
            <w:webHidden/>
          </w:rPr>
        </w:r>
        <w:r w:rsidR="008672A8">
          <w:rPr>
            <w:noProof/>
            <w:webHidden/>
          </w:rPr>
          <w:fldChar w:fldCharType="separate"/>
        </w:r>
        <w:r w:rsidR="008672A8">
          <w:rPr>
            <w:noProof/>
            <w:webHidden/>
          </w:rPr>
          <w:t>99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3" w:history="1">
        <w:r w:rsidR="008672A8" w:rsidRPr="005A681C">
          <w:rPr>
            <w:rStyle w:val="Hyperlink"/>
            <w:noProof/>
          </w:rPr>
          <w:t>6.1.16</w:t>
        </w:r>
        <w:r w:rsidR="008672A8">
          <w:rPr>
            <w:rFonts w:eastAsiaTheme="minorEastAsia"/>
            <w:noProof/>
            <w:lang w:bidi="ar-SA"/>
          </w:rPr>
          <w:tab/>
        </w:r>
        <w:r w:rsidR="008672A8" w:rsidRPr="005A681C">
          <w:rPr>
            <w:rStyle w:val="Hyperlink"/>
            <w:noProof/>
          </w:rPr>
          <w:t>Store and Inventory Search Result Schema</w:t>
        </w:r>
        <w:r w:rsidR="008672A8">
          <w:rPr>
            <w:noProof/>
            <w:webHidden/>
          </w:rPr>
          <w:tab/>
        </w:r>
        <w:r w:rsidR="008672A8">
          <w:rPr>
            <w:noProof/>
            <w:webHidden/>
          </w:rPr>
          <w:fldChar w:fldCharType="begin"/>
        </w:r>
        <w:r w:rsidR="008672A8">
          <w:rPr>
            <w:noProof/>
            <w:webHidden/>
          </w:rPr>
          <w:instrText xml:space="preserve"> PAGEREF _Toc292693643 \h </w:instrText>
        </w:r>
        <w:r w:rsidR="008672A8">
          <w:rPr>
            <w:noProof/>
            <w:webHidden/>
          </w:rPr>
        </w:r>
        <w:r w:rsidR="008672A8">
          <w:rPr>
            <w:noProof/>
            <w:webHidden/>
          </w:rPr>
          <w:fldChar w:fldCharType="separate"/>
        </w:r>
        <w:r w:rsidR="008672A8">
          <w:rPr>
            <w:noProof/>
            <w:webHidden/>
          </w:rPr>
          <w:t>101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4" w:history="1">
        <w:r w:rsidR="008672A8" w:rsidRPr="005A681C">
          <w:rPr>
            <w:rStyle w:val="Hyperlink"/>
            <w:noProof/>
          </w:rPr>
          <w:t>6.1.17</w:t>
        </w:r>
        <w:r w:rsidR="008672A8">
          <w:rPr>
            <w:rFonts w:eastAsiaTheme="minorEastAsia"/>
            <w:noProof/>
            <w:lang w:bidi="ar-SA"/>
          </w:rPr>
          <w:tab/>
        </w:r>
        <w:r w:rsidR="008672A8" w:rsidRPr="005A681C">
          <w:rPr>
            <w:rStyle w:val="Hyperlink"/>
            <w:noProof/>
          </w:rPr>
          <w:t>External Top20 Schema</w:t>
        </w:r>
        <w:r w:rsidR="008672A8">
          <w:rPr>
            <w:noProof/>
            <w:webHidden/>
          </w:rPr>
          <w:tab/>
        </w:r>
        <w:r w:rsidR="008672A8">
          <w:rPr>
            <w:noProof/>
            <w:webHidden/>
          </w:rPr>
          <w:fldChar w:fldCharType="begin"/>
        </w:r>
        <w:r w:rsidR="008672A8">
          <w:rPr>
            <w:noProof/>
            <w:webHidden/>
          </w:rPr>
          <w:instrText xml:space="preserve"> PAGEREF _Toc292693644 \h </w:instrText>
        </w:r>
        <w:r w:rsidR="008672A8">
          <w:rPr>
            <w:noProof/>
            <w:webHidden/>
          </w:rPr>
        </w:r>
        <w:r w:rsidR="008672A8">
          <w:rPr>
            <w:noProof/>
            <w:webHidden/>
          </w:rPr>
          <w:fldChar w:fldCharType="separate"/>
        </w:r>
        <w:r w:rsidR="008672A8">
          <w:rPr>
            <w:noProof/>
            <w:webHidden/>
          </w:rPr>
          <w:t>103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5" w:history="1">
        <w:r w:rsidR="008672A8" w:rsidRPr="005A681C">
          <w:rPr>
            <w:rStyle w:val="Hyperlink"/>
            <w:noProof/>
          </w:rPr>
          <w:t>6.1.18</w:t>
        </w:r>
        <w:r w:rsidR="008672A8">
          <w:rPr>
            <w:rFonts w:eastAsiaTheme="minorEastAsia"/>
            <w:noProof/>
            <w:lang w:bidi="ar-SA"/>
          </w:rPr>
          <w:tab/>
        </w:r>
        <w:r w:rsidR="008672A8" w:rsidRPr="005A681C">
          <w:rPr>
            <w:rStyle w:val="Hyperlink"/>
            <w:noProof/>
          </w:rPr>
          <w:t>Cart Schema</w:t>
        </w:r>
        <w:r w:rsidR="008672A8">
          <w:rPr>
            <w:noProof/>
            <w:webHidden/>
          </w:rPr>
          <w:tab/>
        </w:r>
        <w:r w:rsidR="008672A8">
          <w:rPr>
            <w:noProof/>
            <w:webHidden/>
          </w:rPr>
          <w:fldChar w:fldCharType="begin"/>
        </w:r>
        <w:r w:rsidR="008672A8">
          <w:rPr>
            <w:noProof/>
            <w:webHidden/>
          </w:rPr>
          <w:instrText xml:space="preserve"> PAGEREF _Toc292693645 \h </w:instrText>
        </w:r>
        <w:r w:rsidR="008672A8">
          <w:rPr>
            <w:noProof/>
            <w:webHidden/>
          </w:rPr>
        </w:r>
        <w:r w:rsidR="008672A8">
          <w:rPr>
            <w:noProof/>
            <w:webHidden/>
          </w:rPr>
          <w:fldChar w:fldCharType="separate"/>
        </w:r>
        <w:r w:rsidR="008672A8">
          <w:rPr>
            <w:noProof/>
            <w:webHidden/>
          </w:rPr>
          <w:t>107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6" w:history="1">
        <w:r w:rsidR="008672A8" w:rsidRPr="005A681C">
          <w:rPr>
            <w:rStyle w:val="Hyperlink"/>
            <w:noProof/>
          </w:rPr>
          <w:t>6.1.19</w:t>
        </w:r>
        <w:r w:rsidR="008672A8">
          <w:rPr>
            <w:rFonts w:eastAsiaTheme="minorEastAsia"/>
            <w:noProof/>
            <w:lang w:bidi="ar-SA"/>
          </w:rPr>
          <w:tab/>
        </w:r>
        <w:r w:rsidR="008672A8" w:rsidRPr="005A681C">
          <w:rPr>
            <w:rStyle w:val="Hyperlink"/>
            <w:noProof/>
          </w:rPr>
          <w:t>CartValidation Schema</w:t>
        </w:r>
        <w:r w:rsidR="008672A8">
          <w:rPr>
            <w:noProof/>
            <w:webHidden/>
          </w:rPr>
          <w:tab/>
        </w:r>
        <w:r w:rsidR="008672A8">
          <w:rPr>
            <w:noProof/>
            <w:webHidden/>
          </w:rPr>
          <w:fldChar w:fldCharType="begin"/>
        </w:r>
        <w:r w:rsidR="008672A8">
          <w:rPr>
            <w:noProof/>
            <w:webHidden/>
          </w:rPr>
          <w:instrText xml:space="preserve"> PAGEREF _Toc292693646 \h </w:instrText>
        </w:r>
        <w:r w:rsidR="008672A8">
          <w:rPr>
            <w:noProof/>
            <w:webHidden/>
          </w:rPr>
        </w:r>
        <w:r w:rsidR="008672A8">
          <w:rPr>
            <w:noProof/>
            <w:webHidden/>
          </w:rPr>
          <w:fldChar w:fldCharType="separate"/>
        </w:r>
        <w:r w:rsidR="008672A8">
          <w:rPr>
            <w:noProof/>
            <w:webHidden/>
          </w:rPr>
          <w:t>108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7" w:history="1">
        <w:r w:rsidR="008672A8" w:rsidRPr="005A681C">
          <w:rPr>
            <w:rStyle w:val="Hyperlink"/>
            <w:noProof/>
          </w:rPr>
          <w:t>6.1.20</w:t>
        </w:r>
        <w:r w:rsidR="008672A8">
          <w:rPr>
            <w:rFonts w:eastAsiaTheme="minorEastAsia"/>
            <w:noProof/>
            <w:lang w:bidi="ar-SA"/>
          </w:rPr>
          <w:tab/>
        </w:r>
        <w:r w:rsidR="008672A8" w:rsidRPr="005A681C">
          <w:rPr>
            <w:rStyle w:val="Hyperlink"/>
            <w:noProof/>
          </w:rPr>
          <w:t>PricedCart Schema</w:t>
        </w:r>
        <w:r w:rsidR="008672A8">
          <w:rPr>
            <w:noProof/>
            <w:webHidden/>
          </w:rPr>
          <w:tab/>
        </w:r>
        <w:r w:rsidR="008672A8">
          <w:rPr>
            <w:noProof/>
            <w:webHidden/>
          </w:rPr>
          <w:fldChar w:fldCharType="begin"/>
        </w:r>
        <w:r w:rsidR="008672A8">
          <w:rPr>
            <w:noProof/>
            <w:webHidden/>
          </w:rPr>
          <w:instrText xml:space="preserve"> PAGEREF _Toc292693647 \h </w:instrText>
        </w:r>
        <w:r w:rsidR="008672A8">
          <w:rPr>
            <w:noProof/>
            <w:webHidden/>
          </w:rPr>
        </w:r>
        <w:r w:rsidR="008672A8">
          <w:rPr>
            <w:noProof/>
            <w:webHidden/>
          </w:rPr>
          <w:fldChar w:fldCharType="separate"/>
        </w:r>
        <w:r w:rsidR="008672A8">
          <w:rPr>
            <w:noProof/>
            <w:webHidden/>
          </w:rPr>
          <w:t>110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8" w:history="1">
        <w:r w:rsidR="008672A8" w:rsidRPr="005A681C">
          <w:rPr>
            <w:rStyle w:val="Hyperlink"/>
            <w:noProof/>
          </w:rPr>
          <w:t>6.1.21</w:t>
        </w:r>
        <w:r w:rsidR="008672A8">
          <w:rPr>
            <w:rFonts w:eastAsiaTheme="minorEastAsia"/>
            <w:noProof/>
            <w:lang w:bidi="ar-SA"/>
          </w:rPr>
          <w:tab/>
        </w:r>
        <w:r w:rsidR="008672A8" w:rsidRPr="005A681C">
          <w:rPr>
            <w:rStyle w:val="Hyperlink"/>
            <w:noProof/>
          </w:rPr>
          <w:t>PricedCartResponse Schema</w:t>
        </w:r>
        <w:r w:rsidR="008672A8">
          <w:rPr>
            <w:noProof/>
            <w:webHidden/>
          </w:rPr>
          <w:tab/>
        </w:r>
        <w:r w:rsidR="008672A8">
          <w:rPr>
            <w:noProof/>
            <w:webHidden/>
          </w:rPr>
          <w:fldChar w:fldCharType="begin"/>
        </w:r>
        <w:r w:rsidR="008672A8">
          <w:rPr>
            <w:noProof/>
            <w:webHidden/>
          </w:rPr>
          <w:instrText xml:space="preserve"> PAGEREF _Toc292693648 \h </w:instrText>
        </w:r>
        <w:r w:rsidR="008672A8">
          <w:rPr>
            <w:noProof/>
            <w:webHidden/>
          </w:rPr>
        </w:r>
        <w:r w:rsidR="008672A8">
          <w:rPr>
            <w:noProof/>
            <w:webHidden/>
          </w:rPr>
          <w:fldChar w:fldCharType="separate"/>
        </w:r>
        <w:r w:rsidR="008672A8">
          <w:rPr>
            <w:noProof/>
            <w:webHidden/>
          </w:rPr>
          <w:t>112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49" w:history="1">
        <w:r w:rsidR="008672A8" w:rsidRPr="005A681C">
          <w:rPr>
            <w:rStyle w:val="Hyperlink"/>
            <w:noProof/>
          </w:rPr>
          <w:t>6.1.22</w:t>
        </w:r>
        <w:r w:rsidR="008672A8">
          <w:rPr>
            <w:rFonts w:eastAsiaTheme="minorEastAsia"/>
            <w:noProof/>
            <w:lang w:bidi="ar-SA"/>
          </w:rPr>
          <w:tab/>
        </w:r>
        <w:r w:rsidR="008672A8" w:rsidRPr="005A681C">
          <w:rPr>
            <w:rStyle w:val="Hyperlink"/>
            <w:noProof/>
          </w:rPr>
          <w:t>ReservationResponse Schema</w:t>
        </w:r>
        <w:r w:rsidR="008672A8">
          <w:rPr>
            <w:noProof/>
            <w:webHidden/>
          </w:rPr>
          <w:tab/>
        </w:r>
        <w:r w:rsidR="008672A8">
          <w:rPr>
            <w:noProof/>
            <w:webHidden/>
          </w:rPr>
          <w:fldChar w:fldCharType="begin"/>
        </w:r>
        <w:r w:rsidR="008672A8">
          <w:rPr>
            <w:noProof/>
            <w:webHidden/>
          </w:rPr>
          <w:instrText xml:space="preserve"> PAGEREF _Toc292693649 \h </w:instrText>
        </w:r>
        <w:r w:rsidR="008672A8">
          <w:rPr>
            <w:noProof/>
            <w:webHidden/>
          </w:rPr>
        </w:r>
        <w:r w:rsidR="008672A8">
          <w:rPr>
            <w:noProof/>
            <w:webHidden/>
          </w:rPr>
          <w:fldChar w:fldCharType="separate"/>
        </w:r>
        <w:r w:rsidR="008672A8">
          <w:rPr>
            <w:noProof/>
            <w:webHidden/>
          </w:rPr>
          <w:t>115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0" w:history="1">
        <w:r w:rsidR="008672A8" w:rsidRPr="005A681C">
          <w:rPr>
            <w:rStyle w:val="Hyperlink"/>
            <w:noProof/>
          </w:rPr>
          <w:t>6.1.23</w:t>
        </w:r>
        <w:r w:rsidR="008672A8">
          <w:rPr>
            <w:rFonts w:eastAsiaTheme="minorEastAsia"/>
            <w:noProof/>
            <w:lang w:bidi="ar-SA"/>
          </w:rPr>
          <w:tab/>
        </w:r>
        <w:r w:rsidR="008672A8" w:rsidRPr="005A681C">
          <w:rPr>
            <w:rStyle w:val="Hyperlink"/>
            <w:noProof/>
          </w:rPr>
          <w:t>BasicProfile Schema</w:t>
        </w:r>
        <w:r w:rsidR="008672A8">
          <w:rPr>
            <w:noProof/>
            <w:webHidden/>
          </w:rPr>
          <w:tab/>
        </w:r>
        <w:r w:rsidR="008672A8">
          <w:rPr>
            <w:noProof/>
            <w:webHidden/>
          </w:rPr>
          <w:fldChar w:fldCharType="begin"/>
        </w:r>
        <w:r w:rsidR="008672A8">
          <w:rPr>
            <w:noProof/>
            <w:webHidden/>
          </w:rPr>
          <w:instrText xml:space="preserve"> PAGEREF _Toc292693650 \h </w:instrText>
        </w:r>
        <w:r w:rsidR="008672A8">
          <w:rPr>
            <w:noProof/>
            <w:webHidden/>
          </w:rPr>
        </w:r>
        <w:r w:rsidR="008672A8">
          <w:rPr>
            <w:noProof/>
            <w:webHidden/>
          </w:rPr>
          <w:fldChar w:fldCharType="separate"/>
        </w:r>
        <w:r w:rsidR="008672A8">
          <w:rPr>
            <w:noProof/>
            <w:webHidden/>
          </w:rPr>
          <w:t>118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1" w:history="1">
        <w:r w:rsidR="008672A8" w:rsidRPr="005A681C">
          <w:rPr>
            <w:rStyle w:val="Hyperlink"/>
            <w:noProof/>
          </w:rPr>
          <w:t>6.1.24</w:t>
        </w:r>
        <w:r w:rsidR="008672A8">
          <w:rPr>
            <w:rFonts w:eastAsiaTheme="minorEastAsia"/>
            <w:noProof/>
            <w:lang w:bidi="ar-SA"/>
          </w:rPr>
          <w:tab/>
        </w:r>
        <w:r w:rsidR="008672A8" w:rsidRPr="005A681C">
          <w:rPr>
            <w:rStyle w:val="Hyperlink"/>
            <w:noProof/>
          </w:rPr>
          <w:t>Preferences</w:t>
        </w:r>
        <w:r w:rsidR="008672A8">
          <w:rPr>
            <w:noProof/>
            <w:webHidden/>
          </w:rPr>
          <w:tab/>
        </w:r>
        <w:r w:rsidR="008672A8">
          <w:rPr>
            <w:noProof/>
            <w:webHidden/>
          </w:rPr>
          <w:fldChar w:fldCharType="begin"/>
        </w:r>
        <w:r w:rsidR="008672A8">
          <w:rPr>
            <w:noProof/>
            <w:webHidden/>
          </w:rPr>
          <w:instrText xml:space="preserve"> PAGEREF _Toc292693651 \h </w:instrText>
        </w:r>
        <w:r w:rsidR="008672A8">
          <w:rPr>
            <w:noProof/>
            <w:webHidden/>
          </w:rPr>
        </w:r>
        <w:r w:rsidR="008672A8">
          <w:rPr>
            <w:noProof/>
            <w:webHidden/>
          </w:rPr>
          <w:fldChar w:fldCharType="separate"/>
        </w:r>
        <w:r w:rsidR="008672A8">
          <w:rPr>
            <w:noProof/>
            <w:webHidden/>
          </w:rPr>
          <w:t>120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2" w:history="1">
        <w:r w:rsidR="008672A8" w:rsidRPr="005A681C">
          <w:rPr>
            <w:rStyle w:val="Hyperlink"/>
            <w:noProof/>
          </w:rPr>
          <w:t>6.1.25</w:t>
        </w:r>
        <w:r w:rsidR="008672A8">
          <w:rPr>
            <w:rFonts w:eastAsiaTheme="minorEastAsia"/>
            <w:noProof/>
            <w:lang w:bidi="ar-SA"/>
          </w:rPr>
          <w:tab/>
        </w:r>
        <w:r w:rsidR="008672A8" w:rsidRPr="005A681C">
          <w:rPr>
            <w:rStyle w:val="Hyperlink"/>
            <w:noProof/>
          </w:rPr>
          <w:t>RentalHistory</w:t>
        </w:r>
        <w:r w:rsidR="008672A8">
          <w:rPr>
            <w:noProof/>
            <w:webHidden/>
          </w:rPr>
          <w:tab/>
        </w:r>
        <w:r w:rsidR="008672A8">
          <w:rPr>
            <w:noProof/>
            <w:webHidden/>
          </w:rPr>
          <w:fldChar w:fldCharType="begin"/>
        </w:r>
        <w:r w:rsidR="008672A8">
          <w:rPr>
            <w:noProof/>
            <w:webHidden/>
          </w:rPr>
          <w:instrText xml:space="preserve"> PAGEREF _Toc292693652 \h </w:instrText>
        </w:r>
        <w:r w:rsidR="008672A8">
          <w:rPr>
            <w:noProof/>
            <w:webHidden/>
          </w:rPr>
        </w:r>
        <w:r w:rsidR="008672A8">
          <w:rPr>
            <w:noProof/>
            <w:webHidden/>
          </w:rPr>
          <w:fldChar w:fldCharType="separate"/>
        </w:r>
        <w:r w:rsidR="008672A8">
          <w:rPr>
            <w:noProof/>
            <w:webHidden/>
          </w:rPr>
          <w:t>122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3" w:history="1">
        <w:r w:rsidR="008672A8" w:rsidRPr="005A681C">
          <w:rPr>
            <w:rStyle w:val="Hyperlink"/>
            <w:noProof/>
          </w:rPr>
          <w:t>6.1.26</w:t>
        </w:r>
        <w:r w:rsidR="008672A8">
          <w:rPr>
            <w:rFonts w:eastAsiaTheme="minorEastAsia"/>
            <w:noProof/>
            <w:lang w:bidi="ar-SA"/>
          </w:rPr>
          <w:tab/>
        </w:r>
        <w:r w:rsidR="008672A8" w:rsidRPr="005A681C">
          <w:rPr>
            <w:rStyle w:val="Hyperlink"/>
            <w:noProof/>
          </w:rPr>
          <w:t>QueuesListResponse</w:t>
        </w:r>
        <w:r w:rsidR="008672A8">
          <w:rPr>
            <w:noProof/>
            <w:webHidden/>
          </w:rPr>
          <w:tab/>
        </w:r>
        <w:r w:rsidR="008672A8">
          <w:rPr>
            <w:noProof/>
            <w:webHidden/>
          </w:rPr>
          <w:fldChar w:fldCharType="begin"/>
        </w:r>
        <w:r w:rsidR="008672A8">
          <w:rPr>
            <w:noProof/>
            <w:webHidden/>
          </w:rPr>
          <w:instrText xml:space="preserve"> PAGEREF _Toc292693653 \h </w:instrText>
        </w:r>
        <w:r w:rsidR="008672A8">
          <w:rPr>
            <w:noProof/>
            <w:webHidden/>
          </w:rPr>
        </w:r>
        <w:r w:rsidR="008672A8">
          <w:rPr>
            <w:noProof/>
            <w:webHidden/>
          </w:rPr>
          <w:fldChar w:fldCharType="separate"/>
        </w:r>
        <w:r w:rsidR="008672A8">
          <w:rPr>
            <w:noProof/>
            <w:webHidden/>
          </w:rPr>
          <w:t>123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4" w:history="1">
        <w:r w:rsidR="008672A8" w:rsidRPr="005A681C">
          <w:rPr>
            <w:rStyle w:val="Hyperlink"/>
            <w:noProof/>
          </w:rPr>
          <w:t>6.1.27</w:t>
        </w:r>
        <w:r w:rsidR="008672A8">
          <w:rPr>
            <w:rFonts w:eastAsiaTheme="minorEastAsia"/>
            <w:noProof/>
            <w:lang w:bidi="ar-SA"/>
          </w:rPr>
          <w:tab/>
        </w:r>
        <w:r w:rsidR="008672A8" w:rsidRPr="005A681C">
          <w:rPr>
            <w:rStyle w:val="Hyperlink"/>
            <w:noProof/>
          </w:rPr>
          <w:t>QueueInfo</w:t>
        </w:r>
        <w:r w:rsidR="008672A8">
          <w:rPr>
            <w:noProof/>
            <w:webHidden/>
          </w:rPr>
          <w:tab/>
        </w:r>
        <w:r w:rsidR="008672A8">
          <w:rPr>
            <w:noProof/>
            <w:webHidden/>
          </w:rPr>
          <w:fldChar w:fldCharType="begin"/>
        </w:r>
        <w:r w:rsidR="008672A8">
          <w:rPr>
            <w:noProof/>
            <w:webHidden/>
          </w:rPr>
          <w:instrText xml:space="preserve"> PAGEREF _Toc292693654 \h </w:instrText>
        </w:r>
        <w:r w:rsidR="008672A8">
          <w:rPr>
            <w:noProof/>
            <w:webHidden/>
          </w:rPr>
        </w:r>
        <w:r w:rsidR="008672A8">
          <w:rPr>
            <w:noProof/>
            <w:webHidden/>
          </w:rPr>
          <w:fldChar w:fldCharType="separate"/>
        </w:r>
        <w:r w:rsidR="008672A8">
          <w:rPr>
            <w:noProof/>
            <w:webHidden/>
          </w:rPr>
          <w:t>124</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5" w:history="1">
        <w:r w:rsidR="008672A8" w:rsidRPr="005A681C">
          <w:rPr>
            <w:rStyle w:val="Hyperlink"/>
            <w:noProof/>
          </w:rPr>
          <w:t>6.1.28</w:t>
        </w:r>
        <w:r w:rsidR="008672A8">
          <w:rPr>
            <w:rFonts w:eastAsiaTheme="minorEastAsia"/>
            <w:noProof/>
            <w:lang w:bidi="ar-SA"/>
          </w:rPr>
          <w:tab/>
        </w:r>
        <w:r w:rsidR="008672A8" w:rsidRPr="005A681C">
          <w:rPr>
            <w:rStyle w:val="Hyperlink"/>
            <w:noProof/>
          </w:rPr>
          <w:t>RecommendedProductsResponse</w:t>
        </w:r>
        <w:r w:rsidR="008672A8">
          <w:rPr>
            <w:noProof/>
            <w:webHidden/>
          </w:rPr>
          <w:tab/>
        </w:r>
        <w:r w:rsidR="008672A8">
          <w:rPr>
            <w:noProof/>
            <w:webHidden/>
          </w:rPr>
          <w:fldChar w:fldCharType="begin"/>
        </w:r>
        <w:r w:rsidR="008672A8">
          <w:rPr>
            <w:noProof/>
            <w:webHidden/>
          </w:rPr>
          <w:instrText xml:space="preserve"> PAGEREF _Toc292693655 \h </w:instrText>
        </w:r>
        <w:r w:rsidR="008672A8">
          <w:rPr>
            <w:noProof/>
            <w:webHidden/>
          </w:rPr>
        </w:r>
        <w:r w:rsidR="008672A8">
          <w:rPr>
            <w:noProof/>
            <w:webHidden/>
          </w:rPr>
          <w:fldChar w:fldCharType="separate"/>
        </w:r>
        <w:r w:rsidR="008672A8">
          <w:rPr>
            <w:noProof/>
            <w:webHidden/>
          </w:rPr>
          <w:t>125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6" w:history="1">
        <w:r w:rsidR="008672A8" w:rsidRPr="005A681C">
          <w:rPr>
            <w:rStyle w:val="Hyperlink"/>
            <w:noProof/>
          </w:rPr>
          <w:t>6.1.29</w:t>
        </w:r>
        <w:r w:rsidR="008672A8">
          <w:rPr>
            <w:rFonts w:eastAsiaTheme="minorEastAsia"/>
            <w:noProof/>
            <w:lang w:bidi="ar-SA"/>
          </w:rPr>
          <w:tab/>
        </w:r>
        <w:r w:rsidR="008672A8" w:rsidRPr="005A681C">
          <w:rPr>
            <w:rStyle w:val="Hyperlink"/>
            <w:noProof/>
          </w:rPr>
          <w:t>AccountListResponse</w:t>
        </w:r>
        <w:r w:rsidR="008672A8">
          <w:rPr>
            <w:noProof/>
            <w:webHidden/>
          </w:rPr>
          <w:tab/>
        </w:r>
        <w:r w:rsidR="008672A8">
          <w:rPr>
            <w:noProof/>
            <w:webHidden/>
          </w:rPr>
          <w:fldChar w:fldCharType="begin"/>
        </w:r>
        <w:r w:rsidR="008672A8">
          <w:rPr>
            <w:noProof/>
            <w:webHidden/>
          </w:rPr>
          <w:instrText xml:space="preserve"> PAGEREF _Toc292693656 \h </w:instrText>
        </w:r>
        <w:r w:rsidR="008672A8">
          <w:rPr>
            <w:noProof/>
            <w:webHidden/>
          </w:rPr>
        </w:r>
        <w:r w:rsidR="008672A8">
          <w:rPr>
            <w:noProof/>
            <w:webHidden/>
          </w:rPr>
          <w:fldChar w:fldCharType="separate"/>
        </w:r>
        <w:r w:rsidR="008672A8">
          <w:rPr>
            <w:noProof/>
            <w:webHidden/>
          </w:rPr>
          <w:t>126</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7" w:history="1">
        <w:r w:rsidR="008672A8" w:rsidRPr="005A681C">
          <w:rPr>
            <w:rStyle w:val="Hyperlink"/>
            <w:noProof/>
          </w:rPr>
          <w:t>6.1.30</w:t>
        </w:r>
        <w:r w:rsidR="008672A8">
          <w:rPr>
            <w:rFonts w:eastAsiaTheme="minorEastAsia"/>
            <w:noProof/>
            <w:lang w:bidi="ar-SA"/>
          </w:rPr>
          <w:tab/>
        </w:r>
        <w:r w:rsidR="008672A8" w:rsidRPr="005A681C">
          <w:rPr>
            <w:rStyle w:val="Hyperlink"/>
            <w:noProof/>
          </w:rPr>
          <w:t>AccountInfo</w:t>
        </w:r>
        <w:r w:rsidR="008672A8">
          <w:rPr>
            <w:noProof/>
            <w:webHidden/>
          </w:rPr>
          <w:tab/>
        </w:r>
        <w:r w:rsidR="008672A8">
          <w:rPr>
            <w:noProof/>
            <w:webHidden/>
          </w:rPr>
          <w:fldChar w:fldCharType="begin"/>
        </w:r>
        <w:r w:rsidR="008672A8">
          <w:rPr>
            <w:noProof/>
            <w:webHidden/>
          </w:rPr>
          <w:instrText xml:space="preserve"> PAGEREF _Toc292693657 \h </w:instrText>
        </w:r>
        <w:r w:rsidR="008672A8">
          <w:rPr>
            <w:noProof/>
            <w:webHidden/>
          </w:rPr>
        </w:r>
        <w:r w:rsidR="008672A8">
          <w:rPr>
            <w:noProof/>
            <w:webHidden/>
          </w:rPr>
          <w:fldChar w:fldCharType="separate"/>
        </w:r>
        <w:r w:rsidR="008672A8">
          <w:rPr>
            <w:noProof/>
            <w:webHidden/>
          </w:rPr>
          <w:t>127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8" w:history="1">
        <w:r w:rsidR="008672A8" w:rsidRPr="005A681C">
          <w:rPr>
            <w:rStyle w:val="Hyperlink"/>
            <w:noProof/>
          </w:rPr>
          <w:t>6.1.31</w:t>
        </w:r>
        <w:r w:rsidR="008672A8">
          <w:rPr>
            <w:rFonts w:eastAsiaTheme="minorEastAsia"/>
            <w:noProof/>
            <w:lang w:bidi="ar-SA"/>
          </w:rPr>
          <w:tab/>
        </w:r>
        <w:r w:rsidR="008672A8" w:rsidRPr="005A681C">
          <w:rPr>
            <w:rStyle w:val="Hyperlink"/>
            <w:noProof/>
          </w:rPr>
          <w:t>CreditBalance</w:t>
        </w:r>
        <w:r w:rsidR="008672A8">
          <w:rPr>
            <w:noProof/>
            <w:webHidden/>
          </w:rPr>
          <w:tab/>
        </w:r>
        <w:r w:rsidR="008672A8">
          <w:rPr>
            <w:noProof/>
            <w:webHidden/>
          </w:rPr>
          <w:fldChar w:fldCharType="begin"/>
        </w:r>
        <w:r w:rsidR="008672A8">
          <w:rPr>
            <w:noProof/>
            <w:webHidden/>
          </w:rPr>
          <w:instrText xml:space="preserve"> PAGEREF _Toc292693658 \h </w:instrText>
        </w:r>
        <w:r w:rsidR="008672A8">
          <w:rPr>
            <w:noProof/>
            <w:webHidden/>
          </w:rPr>
        </w:r>
        <w:r w:rsidR="008672A8">
          <w:rPr>
            <w:noProof/>
            <w:webHidden/>
          </w:rPr>
          <w:fldChar w:fldCharType="separate"/>
        </w:r>
        <w:r w:rsidR="008672A8">
          <w:rPr>
            <w:noProof/>
            <w:webHidden/>
          </w:rPr>
          <w:t>128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59" w:history="1">
        <w:r w:rsidR="008672A8" w:rsidRPr="005A681C">
          <w:rPr>
            <w:rStyle w:val="Hyperlink"/>
            <w:noProof/>
          </w:rPr>
          <w:t>6.1.32</w:t>
        </w:r>
        <w:r w:rsidR="008672A8">
          <w:rPr>
            <w:rFonts w:eastAsiaTheme="minorEastAsia"/>
            <w:noProof/>
            <w:lang w:bidi="ar-SA"/>
          </w:rPr>
          <w:tab/>
        </w:r>
        <w:r w:rsidR="008672A8" w:rsidRPr="005A681C">
          <w:rPr>
            <w:rStyle w:val="Hyperlink"/>
            <w:noProof/>
          </w:rPr>
          <w:t>CreditsAvailable</w:t>
        </w:r>
        <w:r w:rsidR="008672A8">
          <w:rPr>
            <w:noProof/>
            <w:webHidden/>
          </w:rPr>
          <w:tab/>
        </w:r>
        <w:r w:rsidR="008672A8">
          <w:rPr>
            <w:noProof/>
            <w:webHidden/>
          </w:rPr>
          <w:fldChar w:fldCharType="begin"/>
        </w:r>
        <w:r w:rsidR="008672A8">
          <w:rPr>
            <w:noProof/>
            <w:webHidden/>
          </w:rPr>
          <w:instrText xml:space="preserve"> PAGEREF _Toc292693659 \h </w:instrText>
        </w:r>
        <w:r w:rsidR="008672A8">
          <w:rPr>
            <w:noProof/>
            <w:webHidden/>
          </w:rPr>
        </w:r>
        <w:r w:rsidR="008672A8">
          <w:rPr>
            <w:noProof/>
            <w:webHidden/>
          </w:rPr>
          <w:fldChar w:fldCharType="separate"/>
        </w:r>
        <w:r w:rsidR="008672A8">
          <w:rPr>
            <w:noProof/>
            <w:webHidden/>
          </w:rPr>
          <w:t>129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0" w:history="1">
        <w:r w:rsidR="008672A8" w:rsidRPr="005A681C">
          <w:rPr>
            <w:rStyle w:val="Hyperlink"/>
            <w:noProof/>
          </w:rPr>
          <w:t>6.1.33</w:t>
        </w:r>
        <w:r w:rsidR="008672A8">
          <w:rPr>
            <w:rFonts w:eastAsiaTheme="minorEastAsia"/>
            <w:noProof/>
            <w:lang w:bidi="ar-SA"/>
          </w:rPr>
          <w:tab/>
        </w:r>
        <w:r w:rsidR="008672A8" w:rsidRPr="005A681C">
          <w:rPr>
            <w:rStyle w:val="Hyperlink"/>
            <w:noProof/>
          </w:rPr>
          <w:t>CreditUseHistory</w:t>
        </w:r>
        <w:r w:rsidR="008672A8">
          <w:rPr>
            <w:noProof/>
            <w:webHidden/>
          </w:rPr>
          <w:tab/>
        </w:r>
        <w:r w:rsidR="008672A8">
          <w:rPr>
            <w:noProof/>
            <w:webHidden/>
          </w:rPr>
          <w:fldChar w:fldCharType="begin"/>
        </w:r>
        <w:r w:rsidR="008672A8">
          <w:rPr>
            <w:noProof/>
            <w:webHidden/>
          </w:rPr>
          <w:instrText xml:space="preserve"> PAGEREF _Toc292693660 \h </w:instrText>
        </w:r>
        <w:r w:rsidR="008672A8">
          <w:rPr>
            <w:noProof/>
            <w:webHidden/>
          </w:rPr>
        </w:r>
        <w:r w:rsidR="008672A8">
          <w:rPr>
            <w:noProof/>
            <w:webHidden/>
          </w:rPr>
          <w:fldChar w:fldCharType="separate"/>
        </w:r>
        <w:r w:rsidR="008672A8">
          <w:rPr>
            <w:noProof/>
            <w:webHidden/>
          </w:rPr>
          <w:t>130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1" w:history="1">
        <w:r w:rsidR="008672A8" w:rsidRPr="005A681C">
          <w:rPr>
            <w:rStyle w:val="Hyperlink"/>
            <w:noProof/>
          </w:rPr>
          <w:t>6.1.34</w:t>
        </w:r>
        <w:r w:rsidR="008672A8">
          <w:rPr>
            <w:rFonts w:eastAsiaTheme="minorEastAsia"/>
            <w:noProof/>
            <w:lang w:bidi="ar-SA"/>
          </w:rPr>
          <w:tab/>
        </w:r>
        <w:r w:rsidR="008672A8" w:rsidRPr="005A681C">
          <w:rPr>
            <w:rStyle w:val="Hyperlink"/>
            <w:noProof/>
          </w:rPr>
          <w:t>CreditCardInfo</w:t>
        </w:r>
        <w:r w:rsidR="008672A8">
          <w:rPr>
            <w:noProof/>
            <w:webHidden/>
          </w:rPr>
          <w:tab/>
        </w:r>
        <w:r w:rsidR="008672A8">
          <w:rPr>
            <w:noProof/>
            <w:webHidden/>
          </w:rPr>
          <w:fldChar w:fldCharType="begin"/>
        </w:r>
        <w:r w:rsidR="008672A8">
          <w:rPr>
            <w:noProof/>
            <w:webHidden/>
          </w:rPr>
          <w:instrText xml:space="preserve"> PAGEREF _Toc292693661 \h </w:instrText>
        </w:r>
        <w:r w:rsidR="008672A8">
          <w:rPr>
            <w:noProof/>
            <w:webHidden/>
          </w:rPr>
        </w:r>
        <w:r w:rsidR="008672A8">
          <w:rPr>
            <w:noProof/>
            <w:webHidden/>
          </w:rPr>
          <w:fldChar w:fldCharType="separate"/>
        </w:r>
        <w:r w:rsidR="008672A8">
          <w:rPr>
            <w:noProof/>
            <w:webHidden/>
          </w:rPr>
          <w:t>132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2" w:history="1">
        <w:r w:rsidR="008672A8" w:rsidRPr="005A681C">
          <w:rPr>
            <w:rStyle w:val="Hyperlink"/>
            <w:noProof/>
          </w:rPr>
          <w:t>6.1.35</w:t>
        </w:r>
        <w:r w:rsidR="008672A8">
          <w:rPr>
            <w:rFonts w:eastAsiaTheme="minorEastAsia"/>
            <w:noProof/>
            <w:lang w:bidi="ar-SA"/>
          </w:rPr>
          <w:tab/>
        </w:r>
        <w:r w:rsidR="008672A8" w:rsidRPr="005A681C">
          <w:rPr>
            <w:rStyle w:val="Hyperlink"/>
            <w:noProof/>
          </w:rPr>
          <w:t>CacheRefreshCommand Message Schema</w:t>
        </w:r>
        <w:r w:rsidR="008672A8">
          <w:rPr>
            <w:noProof/>
            <w:webHidden/>
          </w:rPr>
          <w:tab/>
        </w:r>
        <w:r w:rsidR="008672A8">
          <w:rPr>
            <w:noProof/>
            <w:webHidden/>
          </w:rPr>
          <w:fldChar w:fldCharType="begin"/>
        </w:r>
        <w:r w:rsidR="008672A8">
          <w:rPr>
            <w:noProof/>
            <w:webHidden/>
          </w:rPr>
          <w:instrText xml:space="preserve"> PAGEREF _Toc292693662 \h </w:instrText>
        </w:r>
        <w:r w:rsidR="008672A8">
          <w:rPr>
            <w:noProof/>
            <w:webHidden/>
          </w:rPr>
        </w:r>
        <w:r w:rsidR="008672A8">
          <w:rPr>
            <w:noProof/>
            <w:webHidden/>
          </w:rPr>
          <w:fldChar w:fldCharType="separate"/>
        </w:r>
        <w:r w:rsidR="008672A8">
          <w:rPr>
            <w:noProof/>
            <w:webHidden/>
          </w:rPr>
          <w:t>133</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3" w:history="1">
        <w:r w:rsidR="008672A8" w:rsidRPr="005A681C">
          <w:rPr>
            <w:rStyle w:val="Hyperlink"/>
            <w:noProof/>
          </w:rPr>
          <w:t>6.1.36</w:t>
        </w:r>
        <w:r w:rsidR="008672A8">
          <w:rPr>
            <w:rFonts w:eastAsiaTheme="minorEastAsia"/>
            <w:noProof/>
            <w:lang w:bidi="ar-SA"/>
          </w:rPr>
          <w:tab/>
        </w:r>
        <w:r w:rsidR="008672A8" w:rsidRPr="005A681C">
          <w:rPr>
            <w:rStyle w:val="Hyperlink"/>
            <w:noProof/>
          </w:rPr>
          <w:t>ProductsCacheRefreshCommand Message Schema</w:t>
        </w:r>
        <w:r w:rsidR="008672A8">
          <w:rPr>
            <w:noProof/>
            <w:webHidden/>
          </w:rPr>
          <w:tab/>
        </w:r>
        <w:r w:rsidR="008672A8">
          <w:rPr>
            <w:noProof/>
            <w:webHidden/>
          </w:rPr>
          <w:fldChar w:fldCharType="begin"/>
        </w:r>
        <w:r w:rsidR="008672A8">
          <w:rPr>
            <w:noProof/>
            <w:webHidden/>
          </w:rPr>
          <w:instrText xml:space="preserve"> PAGEREF _Toc292693663 \h </w:instrText>
        </w:r>
        <w:r w:rsidR="008672A8">
          <w:rPr>
            <w:noProof/>
            <w:webHidden/>
          </w:rPr>
        </w:r>
        <w:r w:rsidR="008672A8">
          <w:rPr>
            <w:noProof/>
            <w:webHidden/>
          </w:rPr>
          <w:fldChar w:fldCharType="separate"/>
        </w:r>
        <w:r w:rsidR="008672A8">
          <w:rPr>
            <w:noProof/>
            <w:webHidden/>
          </w:rPr>
          <w:t>134</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4" w:history="1">
        <w:r w:rsidR="008672A8" w:rsidRPr="005A681C">
          <w:rPr>
            <w:rStyle w:val="Hyperlink"/>
            <w:noProof/>
          </w:rPr>
          <w:t>6.1.37</w:t>
        </w:r>
        <w:r w:rsidR="008672A8">
          <w:rPr>
            <w:rFonts w:eastAsiaTheme="minorEastAsia"/>
            <w:noProof/>
            <w:lang w:bidi="ar-SA"/>
          </w:rPr>
          <w:tab/>
        </w:r>
        <w:r w:rsidR="008672A8" w:rsidRPr="005A681C">
          <w:rPr>
            <w:rStyle w:val="Hyperlink"/>
            <w:noProof/>
          </w:rPr>
          <w:t>StoresCacheRefreshCommand Message Schema</w:t>
        </w:r>
        <w:r w:rsidR="008672A8">
          <w:rPr>
            <w:noProof/>
            <w:webHidden/>
          </w:rPr>
          <w:tab/>
        </w:r>
        <w:r w:rsidR="008672A8">
          <w:rPr>
            <w:noProof/>
            <w:webHidden/>
          </w:rPr>
          <w:fldChar w:fldCharType="begin"/>
        </w:r>
        <w:r w:rsidR="008672A8">
          <w:rPr>
            <w:noProof/>
            <w:webHidden/>
          </w:rPr>
          <w:instrText xml:space="preserve"> PAGEREF _Toc292693664 \h </w:instrText>
        </w:r>
        <w:r w:rsidR="008672A8">
          <w:rPr>
            <w:noProof/>
            <w:webHidden/>
          </w:rPr>
        </w:r>
        <w:r w:rsidR="008672A8">
          <w:rPr>
            <w:noProof/>
            <w:webHidden/>
          </w:rPr>
          <w:fldChar w:fldCharType="separate"/>
        </w:r>
        <w:r w:rsidR="008672A8">
          <w:rPr>
            <w:noProof/>
            <w:webHidden/>
          </w:rPr>
          <w:t>135</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5" w:history="1">
        <w:r w:rsidR="008672A8" w:rsidRPr="005A681C">
          <w:rPr>
            <w:rStyle w:val="Hyperlink"/>
            <w:noProof/>
          </w:rPr>
          <w:t>6.1.38</w:t>
        </w:r>
        <w:r w:rsidR="008672A8">
          <w:rPr>
            <w:rFonts w:eastAsiaTheme="minorEastAsia"/>
            <w:noProof/>
            <w:lang w:bidi="ar-SA"/>
          </w:rPr>
          <w:tab/>
        </w:r>
        <w:r w:rsidR="008672A8" w:rsidRPr="005A681C">
          <w:rPr>
            <w:rStyle w:val="Hyperlink"/>
            <w:noProof/>
          </w:rPr>
          <w:t>Top20CacheRefreshCommand Message Schema</w:t>
        </w:r>
        <w:r w:rsidR="008672A8">
          <w:rPr>
            <w:noProof/>
            <w:webHidden/>
          </w:rPr>
          <w:tab/>
        </w:r>
        <w:r w:rsidR="008672A8">
          <w:rPr>
            <w:noProof/>
            <w:webHidden/>
          </w:rPr>
          <w:fldChar w:fldCharType="begin"/>
        </w:r>
        <w:r w:rsidR="008672A8">
          <w:rPr>
            <w:noProof/>
            <w:webHidden/>
          </w:rPr>
          <w:instrText xml:space="preserve"> PAGEREF _Toc292693665 \h </w:instrText>
        </w:r>
        <w:r w:rsidR="008672A8">
          <w:rPr>
            <w:noProof/>
            <w:webHidden/>
          </w:rPr>
        </w:r>
        <w:r w:rsidR="008672A8">
          <w:rPr>
            <w:noProof/>
            <w:webHidden/>
          </w:rPr>
          <w:fldChar w:fldCharType="separate"/>
        </w:r>
        <w:r w:rsidR="008672A8">
          <w:rPr>
            <w:noProof/>
            <w:webHidden/>
          </w:rPr>
          <w:t>136</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6" w:history="1">
        <w:r w:rsidR="008672A8" w:rsidRPr="005A681C">
          <w:rPr>
            <w:rStyle w:val="Hyperlink"/>
            <w:noProof/>
          </w:rPr>
          <w:t>6.1.39</w:t>
        </w:r>
        <w:r w:rsidR="008672A8">
          <w:rPr>
            <w:rFonts w:eastAsiaTheme="minorEastAsia"/>
            <w:noProof/>
            <w:lang w:bidi="ar-SA"/>
          </w:rPr>
          <w:tab/>
        </w:r>
        <w:r w:rsidR="008672A8" w:rsidRPr="005A681C">
          <w:rPr>
            <w:rStyle w:val="Hyperlink"/>
            <w:noProof/>
          </w:rPr>
          <w:t>InventoryCacheRefreshCommandMessage Schema</w:t>
        </w:r>
        <w:r w:rsidR="008672A8">
          <w:rPr>
            <w:noProof/>
            <w:webHidden/>
          </w:rPr>
          <w:tab/>
        </w:r>
        <w:r w:rsidR="008672A8">
          <w:rPr>
            <w:noProof/>
            <w:webHidden/>
          </w:rPr>
          <w:fldChar w:fldCharType="begin"/>
        </w:r>
        <w:r w:rsidR="008672A8">
          <w:rPr>
            <w:noProof/>
            <w:webHidden/>
          </w:rPr>
          <w:instrText xml:space="preserve"> PAGEREF _Toc292693666 \h </w:instrText>
        </w:r>
        <w:r w:rsidR="008672A8">
          <w:rPr>
            <w:noProof/>
            <w:webHidden/>
          </w:rPr>
        </w:r>
        <w:r w:rsidR="008672A8">
          <w:rPr>
            <w:noProof/>
            <w:webHidden/>
          </w:rPr>
          <w:fldChar w:fldCharType="separate"/>
        </w:r>
        <w:r w:rsidR="008672A8">
          <w:rPr>
            <w:noProof/>
            <w:webHidden/>
          </w:rPr>
          <w:t>137</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7" w:history="1">
        <w:r w:rsidR="008672A8" w:rsidRPr="005A681C">
          <w:rPr>
            <w:rStyle w:val="Hyperlink"/>
            <w:noProof/>
          </w:rPr>
          <w:t>6.1.40</w:t>
        </w:r>
        <w:r w:rsidR="008672A8">
          <w:rPr>
            <w:rFonts w:eastAsiaTheme="minorEastAsia"/>
            <w:noProof/>
            <w:lang w:bidi="ar-SA"/>
          </w:rPr>
          <w:tab/>
        </w:r>
        <w:r w:rsidR="008672A8" w:rsidRPr="005A681C">
          <w:rPr>
            <w:rStyle w:val="Hyperlink"/>
            <w:noProof/>
          </w:rPr>
          <w:t>ItemChangedEventMessage Schema</w:t>
        </w:r>
        <w:r w:rsidR="008672A8">
          <w:rPr>
            <w:noProof/>
            <w:webHidden/>
          </w:rPr>
          <w:tab/>
        </w:r>
        <w:r w:rsidR="008672A8">
          <w:rPr>
            <w:noProof/>
            <w:webHidden/>
          </w:rPr>
          <w:fldChar w:fldCharType="begin"/>
        </w:r>
        <w:r w:rsidR="008672A8">
          <w:rPr>
            <w:noProof/>
            <w:webHidden/>
          </w:rPr>
          <w:instrText xml:space="preserve"> PAGEREF _Toc292693667 \h </w:instrText>
        </w:r>
        <w:r w:rsidR="008672A8">
          <w:rPr>
            <w:noProof/>
            <w:webHidden/>
          </w:rPr>
        </w:r>
        <w:r w:rsidR="008672A8">
          <w:rPr>
            <w:noProof/>
            <w:webHidden/>
          </w:rPr>
          <w:fldChar w:fldCharType="separate"/>
        </w:r>
        <w:r w:rsidR="008672A8">
          <w:rPr>
            <w:noProof/>
            <w:webHidden/>
          </w:rPr>
          <w:t>138</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8" w:history="1">
        <w:r w:rsidR="008672A8" w:rsidRPr="005A681C">
          <w:rPr>
            <w:rStyle w:val="Hyperlink"/>
            <w:noProof/>
          </w:rPr>
          <w:t>6.1.41</w:t>
        </w:r>
        <w:r w:rsidR="008672A8">
          <w:rPr>
            <w:rFonts w:eastAsiaTheme="minorEastAsia"/>
            <w:noProof/>
            <w:lang w:bidi="ar-SA"/>
          </w:rPr>
          <w:tab/>
        </w:r>
        <w:r w:rsidR="008672A8" w:rsidRPr="005A681C">
          <w:rPr>
            <w:rStyle w:val="Hyperlink"/>
            <w:noProof/>
          </w:rPr>
          <w:t>StoreChangedEventMessage Schema</w:t>
        </w:r>
        <w:r w:rsidR="008672A8">
          <w:rPr>
            <w:noProof/>
            <w:webHidden/>
          </w:rPr>
          <w:tab/>
        </w:r>
        <w:r w:rsidR="008672A8">
          <w:rPr>
            <w:noProof/>
            <w:webHidden/>
          </w:rPr>
          <w:fldChar w:fldCharType="begin"/>
        </w:r>
        <w:r w:rsidR="008672A8">
          <w:rPr>
            <w:noProof/>
            <w:webHidden/>
          </w:rPr>
          <w:instrText xml:space="preserve"> PAGEREF _Toc292693668 \h </w:instrText>
        </w:r>
        <w:r w:rsidR="008672A8">
          <w:rPr>
            <w:noProof/>
            <w:webHidden/>
          </w:rPr>
        </w:r>
        <w:r w:rsidR="008672A8">
          <w:rPr>
            <w:noProof/>
            <w:webHidden/>
          </w:rPr>
          <w:fldChar w:fldCharType="separate"/>
        </w:r>
        <w:r w:rsidR="008672A8">
          <w:rPr>
            <w:noProof/>
            <w:webHidden/>
          </w:rPr>
          <w:t>139</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69" w:history="1">
        <w:r w:rsidR="008672A8" w:rsidRPr="005A681C">
          <w:rPr>
            <w:rStyle w:val="Hyperlink"/>
            <w:noProof/>
          </w:rPr>
          <w:t>6.1.42</w:t>
        </w:r>
        <w:r w:rsidR="008672A8">
          <w:rPr>
            <w:rFonts w:eastAsiaTheme="minorEastAsia"/>
            <w:noProof/>
            <w:lang w:bidi="ar-SA"/>
          </w:rPr>
          <w:tab/>
        </w:r>
        <w:r w:rsidR="008672A8" w:rsidRPr="005A681C">
          <w:rPr>
            <w:rStyle w:val="Hyperlink"/>
            <w:noProof/>
          </w:rPr>
          <w:t>InventoryChangedEventMessage Schema</w:t>
        </w:r>
        <w:r w:rsidR="008672A8">
          <w:rPr>
            <w:noProof/>
            <w:webHidden/>
          </w:rPr>
          <w:tab/>
        </w:r>
        <w:r w:rsidR="008672A8">
          <w:rPr>
            <w:noProof/>
            <w:webHidden/>
          </w:rPr>
          <w:fldChar w:fldCharType="begin"/>
        </w:r>
        <w:r w:rsidR="008672A8">
          <w:rPr>
            <w:noProof/>
            <w:webHidden/>
          </w:rPr>
          <w:instrText xml:space="preserve"> PAGEREF _Toc292693669 \h </w:instrText>
        </w:r>
        <w:r w:rsidR="008672A8">
          <w:rPr>
            <w:noProof/>
            <w:webHidden/>
          </w:rPr>
        </w:r>
        <w:r w:rsidR="008672A8">
          <w:rPr>
            <w:noProof/>
            <w:webHidden/>
          </w:rPr>
          <w:fldChar w:fldCharType="separate"/>
        </w:r>
        <w:r w:rsidR="008672A8">
          <w:rPr>
            <w:noProof/>
            <w:webHidden/>
          </w:rPr>
          <w:t>140</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70" w:history="1">
        <w:r w:rsidR="008672A8" w:rsidRPr="005A681C">
          <w:rPr>
            <w:rStyle w:val="Hyperlink"/>
            <w:noProof/>
          </w:rPr>
          <w:t>6.1.43</w:t>
        </w:r>
        <w:r w:rsidR="008672A8">
          <w:rPr>
            <w:rFonts w:eastAsiaTheme="minorEastAsia"/>
            <w:noProof/>
            <w:lang w:bidi="ar-SA"/>
          </w:rPr>
          <w:tab/>
        </w:r>
        <w:r w:rsidR="008672A8" w:rsidRPr="005A681C">
          <w:rPr>
            <w:rStyle w:val="Hyperlink"/>
            <w:noProof/>
          </w:rPr>
          <w:t>ItemChangesMessage Schema</w:t>
        </w:r>
        <w:r w:rsidR="008672A8">
          <w:rPr>
            <w:noProof/>
            <w:webHidden/>
          </w:rPr>
          <w:tab/>
        </w:r>
        <w:r w:rsidR="008672A8">
          <w:rPr>
            <w:noProof/>
            <w:webHidden/>
          </w:rPr>
          <w:fldChar w:fldCharType="begin"/>
        </w:r>
        <w:r w:rsidR="008672A8">
          <w:rPr>
            <w:noProof/>
            <w:webHidden/>
          </w:rPr>
          <w:instrText xml:space="preserve"> PAGEREF _Toc292693670 \h </w:instrText>
        </w:r>
        <w:r w:rsidR="008672A8">
          <w:rPr>
            <w:noProof/>
            <w:webHidden/>
          </w:rPr>
        </w:r>
        <w:r w:rsidR="008672A8">
          <w:rPr>
            <w:noProof/>
            <w:webHidden/>
          </w:rPr>
          <w:fldChar w:fldCharType="separate"/>
        </w:r>
        <w:r w:rsidR="008672A8">
          <w:rPr>
            <w:noProof/>
            <w:webHidden/>
          </w:rPr>
          <w:t>141</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71" w:history="1">
        <w:r w:rsidR="008672A8" w:rsidRPr="005A681C">
          <w:rPr>
            <w:rStyle w:val="Hyperlink"/>
            <w:noProof/>
          </w:rPr>
          <w:t>6.1.44</w:t>
        </w:r>
        <w:r w:rsidR="008672A8">
          <w:rPr>
            <w:rFonts w:eastAsiaTheme="minorEastAsia"/>
            <w:noProof/>
            <w:lang w:bidi="ar-SA"/>
          </w:rPr>
          <w:tab/>
        </w:r>
        <w:r w:rsidR="008672A8" w:rsidRPr="005A681C">
          <w:rPr>
            <w:rStyle w:val="Hyperlink"/>
            <w:noProof/>
          </w:rPr>
          <w:t>StoreChangesMessage Schema</w:t>
        </w:r>
        <w:r w:rsidR="008672A8">
          <w:rPr>
            <w:noProof/>
            <w:webHidden/>
          </w:rPr>
          <w:tab/>
        </w:r>
        <w:r w:rsidR="008672A8">
          <w:rPr>
            <w:noProof/>
            <w:webHidden/>
          </w:rPr>
          <w:fldChar w:fldCharType="begin"/>
        </w:r>
        <w:r w:rsidR="008672A8">
          <w:rPr>
            <w:noProof/>
            <w:webHidden/>
          </w:rPr>
          <w:instrText xml:space="preserve"> PAGEREF _Toc292693671 \h </w:instrText>
        </w:r>
        <w:r w:rsidR="008672A8">
          <w:rPr>
            <w:noProof/>
            <w:webHidden/>
          </w:rPr>
        </w:r>
        <w:r w:rsidR="008672A8">
          <w:rPr>
            <w:noProof/>
            <w:webHidden/>
          </w:rPr>
          <w:fldChar w:fldCharType="separate"/>
        </w:r>
        <w:r w:rsidR="008672A8">
          <w:rPr>
            <w:noProof/>
            <w:webHidden/>
          </w:rPr>
          <w:t>142</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72" w:history="1">
        <w:r w:rsidR="008672A8" w:rsidRPr="005A681C">
          <w:rPr>
            <w:rStyle w:val="Hyperlink"/>
            <w:noProof/>
          </w:rPr>
          <w:t>6.1.45</w:t>
        </w:r>
        <w:r w:rsidR="008672A8">
          <w:rPr>
            <w:rFonts w:eastAsiaTheme="minorEastAsia"/>
            <w:noProof/>
            <w:lang w:bidi="ar-SA"/>
          </w:rPr>
          <w:tab/>
        </w:r>
        <w:r w:rsidR="008672A8" w:rsidRPr="005A681C">
          <w:rPr>
            <w:rStyle w:val="Hyperlink"/>
            <w:noProof/>
          </w:rPr>
          <w:t>InventoryChangesMessage Schema</w:t>
        </w:r>
        <w:r w:rsidR="008672A8">
          <w:rPr>
            <w:noProof/>
            <w:webHidden/>
          </w:rPr>
          <w:tab/>
        </w:r>
        <w:r w:rsidR="008672A8">
          <w:rPr>
            <w:noProof/>
            <w:webHidden/>
          </w:rPr>
          <w:fldChar w:fldCharType="begin"/>
        </w:r>
        <w:r w:rsidR="008672A8">
          <w:rPr>
            <w:noProof/>
            <w:webHidden/>
          </w:rPr>
          <w:instrText xml:space="preserve"> PAGEREF _Toc292693672 \h </w:instrText>
        </w:r>
        <w:r w:rsidR="008672A8">
          <w:rPr>
            <w:noProof/>
            <w:webHidden/>
          </w:rPr>
        </w:r>
        <w:r w:rsidR="008672A8">
          <w:rPr>
            <w:noProof/>
            <w:webHidden/>
          </w:rPr>
          <w:fldChar w:fldCharType="separate"/>
        </w:r>
        <w:r w:rsidR="008672A8">
          <w:rPr>
            <w:noProof/>
            <w:webHidden/>
          </w:rPr>
          <w:t>144</w:t>
        </w:r>
        <w:r w:rsidR="008672A8">
          <w:rPr>
            <w:noProof/>
            <w:webHidden/>
          </w:rPr>
          <w:fldChar w:fldCharType="end"/>
        </w:r>
      </w:hyperlink>
    </w:p>
    <w:p w:rsidR="008672A8" w:rsidRDefault="00A15E38">
      <w:pPr>
        <w:pStyle w:val="TOC3"/>
        <w:tabs>
          <w:tab w:val="left" w:pos="1320"/>
          <w:tab w:val="right" w:leader="dot" w:pos="10070"/>
        </w:tabs>
        <w:rPr>
          <w:rFonts w:eastAsiaTheme="minorEastAsia"/>
          <w:noProof/>
          <w:lang w:bidi="ar-SA"/>
        </w:rPr>
      </w:pPr>
      <w:hyperlink w:anchor="_Toc292693673" w:history="1">
        <w:r w:rsidR="008672A8" w:rsidRPr="005A681C">
          <w:rPr>
            <w:rStyle w:val="Hyperlink"/>
            <w:noProof/>
          </w:rPr>
          <w:t>6.1.46</w:t>
        </w:r>
        <w:r w:rsidR="008672A8">
          <w:rPr>
            <w:rFonts w:eastAsiaTheme="minorEastAsia"/>
            <w:noProof/>
            <w:lang w:bidi="ar-SA"/>
          </w:rPr>
          <w:tab/>
        </w:r>
        <w:r w:rsidR="008672A8" w:rsidRPr="005A681C">
          <w:rPr>
            <w:rStyle w:val="Hyperlink"/>
            <w:noProof/>
          </w:rPr>
          <w:t>MovieTrailers Schema</w:t>
        </w:r>
        <w:r w:rsidR="008672A8">
          <w:rPr>
            <w:noProof/>
            <w:webHidden/>
          </w:rPr>
          <w:tab/>
        </w:r>
        <w:r w:rsidR="008672A8">
          <w:rPr>
            <w:noProof/>
            <w:webHidden/>
          </w:rPr>
          <w:fldChar w:fldCharType="begin"/>
        </w:r>
        <w:r w:rsidR="008672A8">
          <w:rPr>
            <w:noProof/>
            <w:webHidden/>
          </w:rPr>
          <w:instrText xml:space="preserve"> PAGEREF _Toc292693673 \h </w:instrText>
        </w:r>
        <w:r w:rsidR="008672A8">
          <w:rPr>
            <w:noProof/>
            <w:webHidden/>
          </w:rPr>
        </w:r>
        <w:r w:rsidR="008672A8">
          <w:rPr>
            <w:noProof/>
            <w:webHidden/>
          </w:rPr>
          <w:fldChar w:fldCharType="separate"/>
        </w:r>
        <w:r w:rsidR="008672A8">
          <w:rPr>
            <w:noProof/>
            <w:webHidden/>
          </w:rPr>
          <w:t>145</w:t>
        </w:r>
        <w:r w:rsidR="008672A8">
          <w:rPr>
            <w:noProof/>
            <w:webHidden/>
          </w:rPr>
          <w:fldChar w:fldCharType="end"/>
        </w:r>
      </w:hyperlink>
    </w:p>
    <w:p w:rsidR="008672A8" w:rsidRDefault="00A15E38">
      <w:pPr>
        <w:pStyle w:val="TOC1"/>
        <w:rPr>
          <w:rFonts w:eastAsiaTheme="minorEastAsia"/>
          <w:szCs w:val="22"/>
          <w:lang w:bidi="ar-SA"/>
        </w:rPr>
      </w:pPr>
      <w:hyperlink w:anchor="_Toc292693674" w:history="1">
        <w:r w:rsidR="008672A8" w:rsidRPr="005A681C">
          <w:rPr>
            <w:rStyle w:val="Hyperlink"/>
          </w:rPr>
          <w:t>7.</w:t>
        </w:r>
        <w:r w:rsidR="008672A8">
          <w:rPr>
            <w:rFonts w:eastAsiaTheme="minorEastAsia"/>
            <w:szCs w:val="22"/>
            <w:lang w:bidi="ar-SA"/>
          </w:rPr>
          <w:tab/>
        </w:r>
        <w:r w:rsidR="008672A8" w:rsidRPr="005A681C">
          <w:rPr>
            <w:rStyle w:val="Hyperlink"/>
          </w:rPr>
          <w:t>Change Log</w:t>
        </w:r>
        <w:r w:rsidR="008672A8">
          <w:rPr>
            <w:webHidden/>
          </w:rPr>
          <w:tab/>
        </w:r>
        <w:r w:rsidR="008672A8">
          <w:rPr>
            <w:webHidden/>
          </w:rPr>
          <w:fldChar w:fldCharType="begin"/>
        </w:r>
        <w:r w:rsidR="008672A8">
          <w:rPr>
            <w:webHidden/>
          </w:rPr>
          <w:instrText xml:space="preserve"> PAGEREF _Toc292693674 \h </w:instrText>
        </w:r>
        <w:r w:rsidR="008672A8">
          <w:rPr>
            <w:webHidden/>
          </w:rPr>
        </w:r>
        <w:r w:rsidR="008672A8">
          <w:rPr>
            <w:webHidden/>
          </w:rPr>
          <w:fldChar w:fldCharType="separate"/>
        </w:r>
        <w:r w:rsidR="008672A8">
          <w:rPr>
            <w:webHidden/>
          </w:rPr>
          <w:t>147</w:t>
        </w:r>
        <w:r w:rsidR="008672A8">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2693578"/>
      <w:r w:rsidRPr="00C25BA5">
        <w:lastRenderedPageBreak/>
        <w:t>Introduction</w:t>
      </w:r>
      <w:bookmarkEnd w:id="0"/>
      <w:bookmarkEnd w:id="1"/>
    </w:p>
    <w:p w:rsidR="00D36E13" w:rsidRPr="00C25BA5" w:rsidRDefault="00D36E13" w:rsidP="00D36E13">
      <w:pPr>
        <w:pStyle w:val="Heading2"/>
      </w:pPr>
      <w:bookmarkStart w:id="2" w:name="_Toc258312961"/>
      <w:bookmarkStart w:id="3" w:name="_Toc292693579"/>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2693580"/>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2693581"/>
      <w:r>
        <w:lastRenderedPageBreak/>
        <w:t>Design</w:t>
      </w:r>
      <w:bookmarkEnd w:id="6"/>
    </w:p>
    <w:p w:rsidR="00375B38" w:rsidRDefault="00C43FEB" w:rsidP="006F0225">
      <w:pPr>
        <w:pStyle w:val="Heading2"/>
      </w:pPr>
      <w:bookmarkStart w:id="7" w:name="_Toc292693582"/>
      <w:r>
        <w:t>Products</w:t>
      </w:r>
      <w:r w:rsidR="006F0225">
        <w:t xml:space="preserve"> Service</w:t>
      </w:r>
      <w:bookmarkEnd w:id="7"/>
    </w:p>
    <w:p w:rsidR="00F83780" w:rsidRDefault="00C43FEB" w:rsidP="00375B38">
      <w:r>
        <w:t xml:space="preserve">The Products Service will provide </w:t>
      </w:r>
      <w:r w:rsidR="0051581E">
        <w:t>to information about</w:t>
      </w:r>
      <w:r>
        <w:t xml:space="preserve"> Movies 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Products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 xml:space="preserve">Provide Recommendations of </w:t>
            </w:r>
            <w:r>
              <w:rPr>
                <w:sz w:val="18"/>
                <w:szCs w:val="18"/>
              </w:rPr>
              <w:lastRenderedPageBreak/>
              <w:t>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lastRenderedPageBreak/>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lastRenderedPageBreak/>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p>
    <w:p w:rsidR="00810718" w:rsidRDefault="005A38D5" w:rsidP="00375B38">
      <w:r>
        <w:t xml:space="preserve">The Products </w:t>
      </w:r>
      <w:r w:rsidR="00371B85">
        <w:t>Gateway</w:t>
      </w:r>
      <w:r>
        <w:t xml:space="preserve"> will retrieve all Movies from EPC and filter that to those titles that are ‘in-circulation’ based upon title status data from the ODS.  This will also include the ‘Coming Soon’ titles.  This set of data will be provided to the Apigee layer, which will split this into </w:t>
      </w:r>
      <w:r w:rsidR="00810718">
        <w:t>three</w:t>
      </w:r>
      <w:r>
        <w:t xml:space="preserve"> caches</w:t>
      </w:r>
      <w:r w:rsidR="00810718">
        <w:t>:</w:t>
      </w:r>
    </w:p>
    <w:p w:rsidR="00810718" w:rsidRDefault="00810718" w:rsidP="00A54DFF">
      <w:pPr>
        <w:pStyle w:val="ListParagraph"/>
        <w:numPr>
          <w:ilvl w:val="0"/>
          <w:numId w:val="41"/>
        </w:numPr>
      </w:pPr>
      <w:r>
        <w:t>t</w:t>
      </w:r>
      <w:r w:rsidR="00FE6D2D">
        <w:t>he ‘Default Cache’</w:t>
      </w:r>
      <w:r>
        <w:t xml:space="preserve">: </w:t>
      </w:r>
      <w:r w:rsidR="005A38D5">
        <w:t xml:space="preserve">the set of </w:t>
      </w:r>
      <w:r w:rsidR="00472F4F">
        <w:t>products</w:t>
      </w:r>
      <w:r w:rsidR="005A38D5">
        <w:t xml:space="preserve"> that make up the Default browsable catalog (younger than 250 days plus ‘Coming Soon’); </w:t>
      </w:r>
    </w:p>
    <w:p w:rsidR="00810718" w:rsidRDefault="00810718" w:rsidP="00A54DFF">
      <w:pPr>
        <w:pStyle w:val="ListParagraph"/>
        <w:numPr>
          <w:ilvl w:val="0"/>
          <w:numId w:val="41"/>
        </w:numPr>
      </w:pPr>
      <w:r>
        <w:t>One</w:t>
      </w:r>
      <w:r w:rsidR="005A38D5">
        <w:t xml:space="preserve"> for all </w:t>
      </w:r>
      <w:r w:rsidR="00472F4F">
        <w:t>products</w:t>
      </w:r>
      <w:r w:rsidR="00FE6D2D">
        <w:t>, called the ‘</w:t>
      </w:r>
      <w:r>
        <w:t>In-Circulation</w:t>
      </w:r>
      <w:r w:rsidR="00FE6D2D">
        <w:t xml:space="preserve"> Cache’</w:t>
      </w:r>
      <w:r>
        <w:t>;</w:t>
      </w:r>
      <w:r w:rsidR="005A38D5">
        <w:t xml:space="preserve"> </w:t>
      </w:r>
    </w:p>
    <w:p w:rsidR="00810718" w:rsidRDefault="00810718" w:rsidP="00A54DFF">
      <w:pPr>
        <w:pStyle w:val="ListParagraph"/>
        <w:numPr>
          <w:ilvl w:val="0"/>
          <w:numId w:val="41"/>
        </w:numPr>
      </w:pPr>
      <w:r>
        <w:t>One for Titles</w:t>
      </w:r>
    </w:p>
    <w:p w:rsidR="00810718" w:rsidRDefault="00810718" w:rsidP="00810718">
      <w:pPr>
        <w:ind w:left="360"/>
      </w:pPr>
    </w:p>
    <w:p w:rsidR="00795CB9" w:rsidRDefault="00FE6D2D" w:rsidP="00810718">
      <w:r>
        <w:t>The operations will use the caches in the following way:</w:t>
      </w:r>
    </w:p>
    <w:p w:rsidR="00FE6D2D" w:rsidRDefault="00FE6D2D" w:rsidP="00375B38"/>
    <w:tbl>
      <w:tblPr>
        <w:tblStyle w:val="TableGrid"/>
        <w:tblW w:w="0" w:type="auto"/>
        <w:tblInd w:w="720" w:type="dxa"/>
        <w:tblLook w:val="04A0" w:firstRow="1" w:lastRow="0" w:firstColumn="1" w:lastColumn="0" w:noHBand="0" w:noVBand="1"/>
      </w:tblPr>
      <w:tblGrid>
        <w:gridCol w:w="1458"/>
        <w:gridCol w:w="2430"/>
      </w:tblGrid>
      <w:tr w:rsidR="00FE6D2D" w:rsidRPr="00FE6D2D" w:rsidTr="00810718">
        <w:tc>
          <w:tcPr>
            <w:tcW w:w="1458" w:type="dxa"/>
          </w:tcPr>
          <w:p w:rsidR="00FE6D2D" w:rsidRPr="00FE6D2D" w:rsidRDefault="00FE6D2D" w:rsidP="00375B38">
            <w:pPr>
              <w:rPr>
                <w:b/>
              </w:rPr>
            </w:pPr>
            <w:r w:rsidRPr="00FE6D2D">
              <w:rPr>
                <w:b/>
              </w:rPr>
              <w:t>Operation</w:t>
            </w:r>
          </w:p>
        </w:tc>
        <w:tc>
          <w:tcPr>
            <w:tcW w:w="2430" w:type="dxa"/>
          </w:tcPr>
          <w:p w:rsidR="00FE6D2D" w:rsidRPr="00FE6D2D" w:rsidRDefault="00FE6D2D" w:rsidP="00FE6D2D">
            <w:pPr>
              <w:rPr>
                <w:b/>
              </w:rPr>
            </w:pPr>
            <w:r w:rsidRPr="00FE6D2D">
              <w:rPr>
                <w:b/>
              </w:rPr>
              <w:t>Cache</w:t>
            </w:r>
          </w:p>
        </w:tc>
      </w:tr>
      <w:tr w:rsidR="00FE6D2D" w:rsidTr="00810718">
        <w:tc>
          <w:tcPr>
            <w:tcW w:w="1458" w:type="dxa"/>
          </w:tcPr>
          <w:p w:rsidR="00FE6D2D" w:rsidRDefault="00FE6D2D" w:rsidP="00375B38">
            <w:r>
              <w:t>P1</w:t>
            </w:r>
          </w:p>
        </w:tc>
        <w:tc>
          <w:tcPr>
            <w:tcW w:w="2430" w:type="dxa"/>
          </w:tcPr>
          <w:p w:rsidR="00FE6D2D" w:rsidRDefault="00FE6D2D" w:rsidP="00375B38">
            <w:r>
              <w:t>Default Cache</w:t>
            </w:r>
          </w:p>
        </w:tc>
      </w:tr>
      <w:tr w:rsidR="00B220EA" w:rsidTr="00810718">
        <w:tc>
          <w:tcPr>
            <w:tcW w:w="1458" w:type="dxa"/>
          </w:tcPr>
          <w:p w:rsidR="00B220EA" w:rsidRDefault="00B220EA" w:rsidP="00375B38">
            <w:r>
              <w:t>P2</w:t>
            </w:r>
          </w:p>
        </w:tc>
        <w:tc>
          <w:tcPr>
            <w:tcW w:w="2430" w:type="dxa"/>
          </w:tcPr>
          <w:p w:rsidR="00B220EA" w:rsidRDefault="00B220EA" w:rsidP="00B220EA">
            <w:r>
              <w:t>In-Circulation Cache</w:t>
            </w:r>
          </w:p>
        </w:tc>
      </w:tr>
      <w:tr w:rsidR="00B220EA" w:rsidTr="00810718">
        <w:tc>
          <w:tcPr>
            <w:tcW w:w="1458" w:type="dxa"/>
          </w:tcPr>
          <w:p w:rsidR="00B220EA" w:rsidRDefault="00B220EA" w:rsidP="00375B38">
            <w:r>
              <w:t>P3</w:t>
            </w:r>
          </w:p>
        </w:tc>
        <w:tc>
          <w:tcPr>
            <w:tcW w:w="2430" w:type="dxa"/>
          </w:tcPr>
          <w:p w:rsidR="00B220EA" w:rsidRDefault="00B220EA" w:rsidP="00375B38">
            <w:r>
              <w:t>Default Cache</w:t>
            </w:r>
          </w:p>
        </w:tc>
      </w:tr>
      <w:tr w:rsidR="00B220EA" w:rsidTr="00810718">
        <w:tc>
          <w:tcPr>
            <w:tcW w:w="1458" w:type="dxa"/>
          </w:tcPr>
          <w:p w:rsidR="00B220EA" w:rsidRDefault="00B220EA" w:rsidP="00375B38">
            <w:r>
              <w:t>P4</w:t>
            </w:r>
          </w:p>
        </w:tc>
        <w:tc>
          <w:tcPr>
            <w:tcW w:w="2430" w:type="dxa"/>
          </w:tcPr>
          <w:p w:rsidR="00B220EA" w:rsidRDefault="00B220EA" w:rsidP="00375B38">
            <w:r>
              <w:t>In-Circulation Cache</w:t>
            </w:r>
          </w:p>
        </w:tc>
      </w:tr>
      <w:tr w:rsidR="00B220EA" w:rsidTr="00810718">
        <w:tc>
          <w:tcPr>
            <w:tcW w:w="1458" w:type="dxa"/>
          </w:tcPr>
          <w:p w:rsidR="00B220EA" w:rsidRDefault="00B220EA" w:rsidP="00375B38">
            <w:r>
              <w:t>P5</w:t>
            </w:r>
          </w:p>
        </w:tc>
        <w:tc>
          <w:tcPr>
            <w:tcW w:w="2430" w:type="dxa"/>
          </w:tcPr>
          <w:p w:rsidR="00B220EA" w:rsidRDefault="00B220EA" w:rsidP="00375B38">
            <w:r>
              <w:t>In-Circulation Cache</w:t>
            </w:r>
          </w:p>
        </w:tc>
      </w:tr>
      <w:tr w:rsidR="00B220EA" w:rsidTr="00810718">
        <w:tc>
          <w:tcPr>
            <w:tcW w:w="1458" w:type="dxa"/>
          </w:tcPr>
          <w:p w:rsidR="00B220EA" w:rsidRDefault="00B220EA" w:rsidP="00375B38">
            <w:r>
              <w:t>P6</w:t>
            </w:r>
          </w:p>
        </w:tc>
        <w:tc>
          <w:tcPr>
            <w:tcW w:w="2430" w:type="dxa"/>
          </w:tcPr>
          <w:p w:rsidR="00B220EA" w:rsidRDefault="00B220EA" w:rsidP="00375B38">
            <w:r>
              <w:t>In-Circulation Cache</w:t>
            </w:r>
          </w:p>
        </w:tc>
      </w:tr>
      <w:tr w:rsidR="00B220EA" w:rsidTr="00810718">
        <w:tc>
          <w:tcPr>
            <w:tcW w:w="1458" w:type="dxa"/>
          </w:tcPr>
          <w:p w:rsidR="00B220EA" w:rsidRDefault="00B220EA" w:rsidP="00375B38">
            <w:r>
              <w:t>P7</w:t>
            </w:r>
          </w:p>
        </w:tc>
        <w:tc>
          <w:tcPr>
            <w:tcW w:w="2430" w:type="dxa"/>
          </w:tcPr>
          <w:p w:rsidR="00B220EA" w:rsidRDefault="00B220EA" w:rsidP="00375B38">
            <w:r>
              <w:t>Titles Cache</w:t>
            </w:r>
          </w:p>
        </w:tc>
      </w:tr>
      <w:tr w:rsidR="00B220EA" w:rsidTr="00810718">
        <w:tc>
          <w:tcPr>
            <w:tcW w:w="1458" w:type="dxa"/>
          </w:tcPr>
          <w:p w:rsidR="00B220EA" w:rsidRDefault="00B220EA" w:rsidP="00375B38">
            <w:r>
              <w:t>P8</w:t>
            </w:r>
          </w:p>
        </w:tc>
        <w:tc>
          <w:tcPr>
            <w:tcW w:w="2430" w:type="dxa"/>
          </w:tcPr>
          <w:p w:rsidR="00B220EA" w:rsidRDefault="00B220EA" w:rsidP="00375B38">
            <w:r>
              <w:t>Titles Cache</w:t>
            </w:r>
          </w:p>
        </w:tc>
      </w:tr>
      <w:tr w:rsidR="00EC0F8C" w:rsidTr="00810718">
        <w:tc>
          <w:tcPr>
            <w:tcW w:w="1458" w:type="dxa"/>
          </w:tcPr>
          <w:p w:rsidR="00EC0F8C" w:rsidRDefault="00EC0F8C" w:rsidP="00375B38">
            <w:r>
              <w:t>P9</w:t>
            </w:r>
          </w:p>
        </w:tc>
        <w:tc>
          <w:tcPr>
            <w:tcW w:w="2430" w:type="dxa"/>
          </w:tcPr>
          <w:p w:rsidR="00EC0F8C" w:rsidRDefault="00EC0F8C" w:rsidP="00375B38">
            <w:r>
              <w:t>In-Circulation Cache</w:t>
            </w:r>
          </w:p>
        </w:tc>
      </w:tr>
      <w:tr w:rsidR="008E1F08" w:rsidTr="00810718">
        <w:tc>
          <w:tcPr>
            <w:tcW w:w="1458" w:type="dxa"/>
          </w:tcPr>
          <w:p w:rsidR="008E1F08" w:rsidRDefault="008E1F08" w:rsidP="00375B38">
            <w:r>
              <w:t>P13</w:t>
            </w:r>
          </w:p>
        </w:tc>
        <w:tc>
          <w:tcPr>
            <w:tcW w:w="2430" w:type="dxa"/>
          </w:tcPr>
          <w:p w:rsidR="008E1F08" w:rsidRDefault="008E1F08" w:rsidP="00375B38">
            <w:r>
              <w:t>Trailers Cache</w:t>
            </w:r>
          </w:p>
        </w:tc>
      </w:tr>
    </w:tbl>
    <w:p w:rsidR="00FE6D2D" w:rsidRDefault="00FE6D2D" w:rsidP="00375B38"/>
    <w:p w:rsidR="009776D0" w:rsidRDefault="00610FF4" w:rsidP="00375B38">
      <w:r>
        <w:rPr>
          <w:noProof/>
          <w:lang w:bidi="ar-SA"/>
        </w:rPr>
        <mc:AlternateContent>
          <mc:Choice Requires="wps">
            <w:drawing>
              <wp:anchor distT="0" distB="0" distL="91440" distR="91440" simplePos="0" relativeHeight="251663360" behindDoc="0" locked="0" layoutInCell="0" allowOverlap="1" wp14:anchorId="1C644355" wp14:editId="4D77C99A">
                <wp:simplePos x="0" y="0"/>
                <wp:positionH relativeFrom="margin">
                  <wp:posOffset>46990</wp:posOffset>
                </wp:positionH>
                <wp:positionV relativeFrom="paragraph">
                  <wp:posOffset>185420</wp:posOffset>
                </wp:positionV>
                <wp:extent cx="6172200" cy="225107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172200" cy="2251075"/>
                        </a:xfrm>
                        <a:prstGeom prst="rect">
                          <a:avLst/>
                        </a:prstGeom>
                        <a:noFill/>
                        <a:ln w="6350">
                          <a:noFill/>
                        </a:ln>
                        <a:effectLst/>
                      </wps:spPr>
                      <wps:txbx>
                        <w:txbxContent>
                          <w:p w:rsidR="0056538E" w:rsidRPr="004F0F29"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The URL of the R1 request has changed from /Products/Movies to /Products/Movies/Default.</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A KEY difference from R1 to R2, is that the responsibility for filtering EPC data will change:</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  The Products Gateway will filter EPC data to the set of Movies that are ‘in circulation’.  This will be accomplished by consuming circulation status from the ODS and using it to filter the EPC data.  This filtered set of EPC data will be pushed to Apigee.  The ‘Source Schema’ for the Products Gateway has been changed to include the ‘Display On Website’ flag so that this may be shared with Apigee.</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For the Bulk Product Listing, the Apigee layer will filter the Products to those that are younger than 250 days old and have the ‘Display On Website’ flag set.   </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The Apigee Layer will maintain two caches of Product Data, one for each type of time ‘window’.</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Added a call to BrightCove to retrieve metadata about trailers.</w:t>
                            </w:r>
                          </w:p>
                          <w:p w:rsidR="0056538E" w:rsidRPr="00B35146" w:rsidRDefault="0056538E" w:rsidP="00B35146"/>
                          <w:p w:rsidR="0056538E" w:rsidRPr="004F0F29" w:rsidRDefault="0056538E" w:rsidP="004F0F29"/>
                        </w:txbxContent>
                      </wps:txbx>
                      <wps:bodyPr rot="0" spcFirstLastPara="0" vertOverflow="overflow" horzOverflow="overflow" vert="horz" wrap="square" lIns="0" tIns="91440" rIns="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7pt;margin-top:14.6pt;width:486pt;height:177.25pt;z-index:251663360;visibility:visible;mso-wrap-style:square;mso-width-percent:0;mso-height-percent:0;mso-wrap-distance-left:7.2pt;mso-wrap-distance-top:0;mso-wrap-distance-right:7.2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" o:allowincell="f" filled="f" stroked="f" strokeweight=".5pt">
                <v:textbox inset="0,7.2pt,0,7.2pt">
                  <w:txbxContent>
                    <w:p w:rsidR="0056538E" w:rsidRPr="004F0F29"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The URL of the R1 request has changed from /Products/Movies to /Products/Movies/Default.</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A KEY difference from R1 to R2, is that the responsibility for filtering EPC data will change:</w:t>
                      </w:r>
                    </w:p>
                    <w:p w:rsidR="0056538E" w:rsidRDefault="0056538E" w:rsidP="00F25DBC">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  The Products Gateway will filter EPC data to the set of Movies that are ‘in circulation’.  This will be accomplished by consuming circulation status from the ODS and using it to filter the EPC data.  This filtered set of EPC data will be pushed to Apigee.  The ‘Source Schema’ for the Products Gateway has been changed to include the ‘Display On Website’ flag so that this may be shared with Apigee.</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xml:space="preserve">-  For the Bulk Product Listing, the Apigee layer will filter the Products to those that are younger than 250 days old and have the ‘Display On Website’ flag set.   </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The Apigee Layer will maintain two caches of Product Data, one for each type of time ‘window’.</w:t>
                      </w:r>
                    </w:p>
                    <w:p w:rsidR="0056538E" w:rsidRDefault="0056538E" w:rsidP="004F0F29">
                      <w:pPr>
                        <w:pStyle w:val="Quote"/>
                        <w:pBdr>
                          <w:top w:val="single" w:sz="48" w:space="2" w:color="4F81BD" w:themeColor="accent1"/>
                          <w:bottom w:val="single" w:sz="48" w:space="31" w:color="4F81BD" w:themeColor="accent1"/>
                        </w:pBdr>
                        <w:spacing w:line="300" w:lineRule="auto"/>
                        <w:rPr>
                          <w:color w:val="4F81BD" w:themeColor="accent1"/>
                          <w:sz w:val="16"/>
                        </w:rPr>
                      </w:pPr>
                      <w:r>
                        <w:rPr>
                          <w:color w:val="4F81BD" w:themeColor="accent1"/>
                          <w:sz w:val="16"/>
                        </w:rPr>
                        <w:t>- Added a call to BrightCove to retrieve metadata about trailers.</w:t>
                      </w:r>
                    </w:p>
                    <w:p w:rsidR="0056538E" w:rsidRPr="00B35146" w:rsidRDefault="0056538E" w:rsidP="00B35146"/>
                    <w:p w:rsidR="0056538E" w:rsidRPr="004F0F29" w:rsidRDefault="0056538E" w:rsidP="004F0F29"/>
                  </w:txbxContent>
                </v:textbox>
                <w10:wrap type="topAndBottom" anchorx="margin"/>
              </v:shape>
            </w:pict>
          </mc:Fallback>
        </mc:AlternateContent>
      </w:r>
    </w:p>
    <w:p w:rsidR="00312421" w:rsidRDefault="00424A19" w:rsidP="00312421">
      <w:pPr>
        <w:keepNext/>
      </w:pPr>
      <w:r w:rsidRPr="00424A19">
        <w:rPr>
          <w:noProof/>
          <w:lang w:bidi="ar-SA"/>
        </w:rPr>
        <w:lastRenderedPageBreak/>
        <w:drawing>
          <wp:inline distT="0" distB="0" distL="0" distR="0" wp14:anchorId="077DFBDB" wp14:editId="0733AB0C">
            <wp:extent cx="6400800" cy="3855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5964"/>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2693583"/>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64359E75" wp14:editId="780CEA0F">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0"/>
    </w:p>
    <w:p w:rsidR="00CC1F46" w:rsidRDefault="003D1D17">
      <w:pPr>
        <w:spacing w:after="200" w:line="276" w:lineRule="auto"/>
      </w:pPr>
      <w:r>
        <w:rPr>
          <w:noProof/>
          <w:lang w:bidi="ar-SA"/>
        </w:rPr>
        <mc:AlternateContent>
          <mc:Choice Requires="wps">
            <w:drawing>
              <wp:anchor distT="0" distB="0" distL="91440" distR="91440" simplePos="0" relativeHeight="251661312" behindDoc="0" locked="0" layoutInCell="1" allowOverlap="1" wp14:anchorId="227C2F72" wp14:editId="1134F4C5">
                <wp:simplePos x="0" y="0"/>
                <wp:positionH relativeFrom="margin">
                  <wp:posOffset>-96520</wp:posOffset>
                </wp:positionH>
                <wp:positionV relativeFrom="line">
                  <wp:posOffset>2423160</wp:posOffset>
                </wp:positionV>
                <wp:extent cx="6352540" cy="1839595"/>
                <wp:effectExtent l="0" t="0" r="10160" b="0"/>
                <wp:wrapSquare wrapText="bothSides"/>
                <wp:docPr id="42" name="Text Box 42"/>
                <wp:cNvGraphicFramePr/>
                <a:graphic xmlns:a="http://schemas.openxmlformats.org/drawingml/2006/main">
                  <a:graphicData uri="http://schemas.microsoft.com/office/word/2010/wordprocessingShape">
                    <wps:wsp>
                      <wps:cNvSpPr txBox="1"/>
                      <wps:spPr>
                        <a:xfrm>
                          <a:off x="0" y="0"/>
                          <a:ext cx="6352540" cy="1839595"/>
                        </a:xfrm>
                        <a:prstGeom prst="rect">
                          <a:avLst/>
                        </a:prstGeom>
                        <a:noFill/>
                        <a:ln w="6350">
                          <a:noFill/>
                        </a:ln>
                        <a:effectLst/>
                      </wps:spPr>
                      <wps:txbx>
                        <w:txbxContent>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The key differences between this release (R2) and the Bing (R1) release are:</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Store status changes will be recognized and processed as soon as possible via the Store ChangedEventMessage mechanism.</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Communication status is added as a property of the Store metadata provided to consumers.</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by StoredID.</w:t>
                            </w:r>
                          </w:p>
                          <w:p w:rsidR="0056538E" w:rsidRPr="0051581E" w:rsidRDefault="0056538E" w:rsidP="003D1D17">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based upon location (lat/</w:t>
                            </w:r>
                            <w:r>
                              <w:rPr>
                                <w:color w:val="4F81BD" w:themeColor="accent1"/>
                                <w:sz w:val="16"/>
                              </w:rPr>
                              <w:t>long</w:t>
                            </w:r>
                            <w:r w:rsidRPr="0051581E">
                              <w:rPr>
                                <w:color w:val="4F81BD" w:themeColor="accent1"/>
                                <w:sz w:val="16"/>
                              </w:rPr>
                              <w:t>).</w:t>
                            </w:r>
                          </w:p>
                          <w:p w:rsidR="0056538E" w:rsidRPr="0051581E" w:rsidRDefault="0056538E">
                            <w:pPr>
                              <w:rPr>
                                <w:sz w:val="20"/>
                              </w:rPr>
                            </w:pP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42" o:spid="_x0000_s1027" type="#_x0000_t202" style="position:absolute;margin-left:-7.6pt;margin-top:190.8pt;width:500.2pt;height:144.85pt;z-index:251661312;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" filled="f" stroked="f" strokeweight=".5pt">
                <v:textbox style="mso-fit-shape-to-text:t" inset="0,7.2pt,0,7.2pt">
                  <w:txbxContent>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The key differences between this release (R2) and the Bing (R1) release are:</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Store status changes will be recognized and processed as soon as possible via the Store ChangedEventMessage mechanism.</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Communication status is added as a property of the Store metadata provided to consumers.</w:t>
                      </w:r>
                    </w:p>
                    <w:p w:rsidR="0056538E" w:rsidRPr="0051581E" w:rsidRDefault="0056538E" w:rsidP="0051581E">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by StoredID.</w:t>
                      </w:r>
                    </w:p>
                    <w:p w:rsidR="0056538E" w:rsidRPr="0051581E" w:rsidRDefault="0056538E" w:rsidP="003D1D17">
                      <w:pPr>
                        <w:pStyle w:val="Quote"/>
                        <w:pBdr>
                          <w:top w:val="single" w:sz="48" w:space="8" w:color="4F81BD" w:themeColor="accent1"/>
                          <w:bottom w:val="single" w:sz="48" w:space="8" w:color="4F81BD" w:themeColor="accent1"/>
                        </w:pBdr>
                        <w:spacing w:line="300" w:lineRule="auto"/>
                        <w:rPr>
                          <w:color w:val="4F81BD" w:themeColor="accent1"/>
                          <w:sz w:val="16"/>
                        </w:rPr>
                      </w:pPr>
                      <w:r w:rsidRPr="0051581E">
                        <w:rPr>
                          <w:color w:val="4F81BD" w:themeColor="accent1"/>
                          <w:sz w:val="16"/>
                        </w:rPr>
                        <w:t>•</w:t>
                      </w:r>
                      <w:r w:rsidRPr="0051581E">
                        <w:rPr>
                          <w:color w:val="4F81BD" w:themeColor="accent1"/>
                          <w:sz w:val="16"/>
                        </w:rPr>
                        <w:tab/>
                        <w:t>Added the ability to search for stores based upon location (lat/</w:t>
                      </w:r>
                      <w:r>
                        <w:rPr>
                          <w:color w:val="4F81BD" w:themeColor="accent1"/>
                          <w:sz w:val="16"/>
                        </w:rPr>
                        <w:t>long</w:t>
                      </w:r>
                      <w:r w:rsidRPr="0051581E">
                        <w:rPr>
                          <w:color w:val="4F81BD" w:themeColor="accent1"/>
                          <w:sz w:val="16"/>
                        </w:rPr>
                        <w:t>).</w:t>
                      </w:r>
                    </w:p>
                    <w:p w:rsidR="0056538E" w:rsidRPr="0051581E" w:rsidRDefault="0056538E">
                      <w:pPr>
                        <w:rPr>
                          <w:sz w:val="20"/>
                        </w:rPr>
                      </w:pPr>
                    </w:p>
                  </w:txbxContent>
                </v:textbox>
                <w10:wrap type="square" anchorx="margin" anchory="line"/>
              </v:shape>
            </w:pict>
          </mc:Fallback>
        </mc:AlternateContent>
      </w:r>
      <w:r w:rsidR="00CC1F46">
        <w:br w:type="page"/>
      </w:r>
    </w:p>
    <w:p w:rsidR="006F0225" w:rsidRDefault="006F0225" w:rsidP="00375B38"/>
    <w:p w:rsidR="006F0225" w:rsidRDefault="006F0225" w:rsidP="006F0225">
      <w:pPr>
        <w:pStyle w:val="Heading2"/>
      </w:pPr>
      <w:bookmarkStart w:id="11" w:name="_Toc292693584"/>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153AAE">
        <w:t>8.1.15</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379EE091" wp14:editId="6519DA96">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2"/>
    </w:p>
    <w:p w:rsidR="00B90130" w:rsidRDefault="00B90130">
      <w:pPr>
        <w:spacing w:after="200" w:line="276" w:lineRule="auto"/>
      </w:pPr>
    </w:p>
    <w:p w:rsidR="008A7104" w:rsidRDefault="003D1D17" w:rsidP="008A7104">
      <w:pPr>
        <w:pStyle w:val="Quote"/>
        <w:pBdr>
          <w:top w:val="single" w:sz="48" w:space="8" w:color="4F81BD" w:themeColor="accent1"/>
          <w:bottom w:val="single" w:sz="48" w:space="7" w:color="4F81BD" w:themeColor="accent1"/>
        </w:pBdr>
        <w:spacing w:line="300" w:lineRule="auto"/>
        <w:rPr>
          <w:color w:val="4F81BD" w:themeColor="accent1"/>
          <w:sz w:val="16"/>
        </w:rPr>
      </w:pPr>
      <w:r>
        <w:rPr>
          <w:color w:val="4F81BD" w:themeColor="accent1"/>
          <w:sz w:val="16"/>
        </w:rPr>
        <w:t>Major Changes:</w:t>
      </w:r>
      <w:r w:rsidR="008A7104">
        <w:rPr>
          <w:color w:val="4F81BD" w:themeColor="accent1"/>
          <w:sz w:val="16"/>
        </w:rPr>
        <w:t xml:space="preserve"> </w:t>
      </w:r>
    </w:p>
    <w:p w:rsidR="008A7104" w:rsidRPr="00F03166" w:rsidRDefault="008A7104" w:rsidP="00F03166">
      <w:pPr>
        <w:pStyle w:val="Quote"/>
        <w:pBdr>
          <w:top w:val="single" w:sz="48" w:space="8" w:color="4F81BD" w:themeColor="accent1"/>
          <w:bottom w:val="single" w:sz="48" w:space="7" w:color="4F81BD" w:themeColor="accent1"/>
        </w:pBdr>
        <w:spacing w:line="300" w:lineRule="auto"/>
        <w:rPr>
          <w:color w:val="4F81BD" w:themeColor="accent1"/>
          <w:sz w:val="16"/>
        </w:rPr>
      </w:pPr>
      <w:r>
        <w:rPr>
          <w:color w:val="4F81BD" w:themeColor="accent1"/>
          <w:sz w:val="16"/>
        </w:rPr>
        <w:t xml:space="preserve"> -- </w:t>
      </w:r>
      <w:r w:rsidRPr="008A7104">
        <w:rPr>
          <w:color w:val="4F81BD" w:themeColor="accent1"/>
          <w:sz w:val="16"/>
        </w:rPr>
        <w:t>When the ApiKey query string parameter belongs to a Digital partner, the response should include the partner Product ID for each movie</w:t>
      </w:r>
      <w:r>
        <w:rPr>
          <w:color w:val="4F81BD" w:themeColor="accent1"/>
          <w:sz w:val="16"/>
        </w:rPr>
        <w:t>.</w:t>
      </w:r>
    </w:p>
    <w:p w:rsidR="008A7104" w:rsidRDefault="008A7104">
      <w:pPr>
        <w:spacing w:after="200" w:line="276" w:lineRule="auto"/>
      </w:pPr>
    </w:p>
    <w:p w:rsidR="00B90130" w:rsidRDefault="00B90130" w:rsidP="00B90130">
      <w:pPr>
        <w:pStyle w:val="Heading2"/>
      </w:pPr>
      <w:bookmarkStart w:id="13" w:name="_Toc292693585"/>
      <w:r>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Default="00E56980" w:rsidP="00373157">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The product (movie) will have an identifier.  This operation is designed to flexibly accept a number of different forms of product identifiers.  In a Digital subscriber scenario, t</w:t>
      </w:r>
      <w: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t xml:space="preserve"> in those locations.</w:t>
      </w:r>
    </w:p>
    <w:p w:rsidR="001912F3" w:rsidRDefault="001912F3" w:rsidP="00373157">
      <w: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2BE3AA60" wp14:editId="580BDE58">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4"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4"/>
    </w:p>
    <w:p w:rsidR="00F875C9" w:rsidRDefault="00F875C9">
      <w:pPr>
        <w:spacing w:after="200" w:line="276" w:lineRule="auto"/>
      </w:pPr>
      <w:r>
        <w:br w:type="page"/>
      </w:r>
    </w:p>
    <w:p w:rsidR="007E1D7D" w:rsidRDefault="007E1D7D" w:rsidP="007E1D7D">
      <w:pPr>
        <w:pStyle w:val="Heading2"/>
      </w:pPr>
      <w:bookmarkStart w:id="15" w:name="_Toc292693586"/>
      <w:r>
        <w:lastRenderedPageBreak/>
        <w:t>Reservation Service</w:t>
      </w:r>
      <w:bookmarkEnd w:id="15"/>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5A5DBC05" wp14:editId="5902F4CA">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6"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6"/>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Adds an item to the user's cart for a reservation</w:t>
            </w:r>
            <w:r>
              <w:rPr>
                <w:sz w:val="18"/>
                <w:szCs w:val="18"/>
              </w:rPr>
              <w:t>.  The body of the message contains a Cart to which the item should be added.</w:t>
            </w:r>
            <w:r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Removes an item from the user's cart</w:t>
            </w:r>
            <w:r>
              <w:rPr>
                <w:sz w:val="18"/>
                <w:szCs w:val="18"/>
              </w:rPr>
              <w:t>.  The body of the message contains a Cart from which the item should be removed.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Assigns a Store to the cart</w:t>
            </w:r>
            <w:r>
              <w:rPr>
                <w:sz w:val="18"/>
                <w:szCs w:val="18"/>
              </w:rPr>
              <w:t>.  The body of the message contains a Cart.  The Store is assigned/changed to the given StoreID.  Product inventory is re-validated when the Store is set/changed.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5131A6" w:rsidRDefault="007E0711" w:rsidP="008226C6">
      <w:r>
        <w:t xml:space="preserve">The Cart API provides specific API calls to add/delete products from the cart and to assign/change a Store.  The API does NOT provide a specific call to assign a credit card.  The application developer will populate a credit card ID in the cart to indicate which card should be used.  The presumption is this card ID will be retrieved separately by using the </w:t>
      </w:r>
      <w:r w:rsidR="00D44D67">
        <w:t>Customer Account Service</w:t>
      </w:r>
      <w:r>
        <w:t xml:space="preserve">.  </w:t>
      </w:r>
    </w:p>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lastRenderedPageBreak/>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Given the ProductIds assigned to the cart, 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7" w:name="_Toc292693587"/>
      <w:r>
        <w:lastRenderedPageBreak/>
        <w:t>Customer Account Service</w:t>
      </w:r>
      <w:bookmarkEnd w:id="17"/>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6175D594" wp14:editId="008F73B3">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8"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8"/>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19" w:name="_Toc292693588"/>
      <w:r>
        <w:lastRenderedPageBreak/>
        <w:t>Major Solution Components</w:t>
      </w:r>
      <w:bookmarkEnd w:id="19"/>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0" w:name="_Ref283378588"/>
      <w:bookmarkStart w:id="21" w:name="_Toc292693589"/>
      <w:r>
        <w:t xml:space="preserve">Products </w:t>
      </w:r>
      <w:r w:rsidR="00371B85">
        <w:t>Gateway</w:t>
      </w:r>
      <w:bookmarkEnd w:id="20"/>
      <w:bookmarkEnd w:id="21"/>
    </w:p>
    <w:p w:rsidR="00D24F1A" w:rsidRDefault="00386671" w:rsidP="00072365">
      <w:r>
        <w:t>This will be a new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the ‘Source MoviesList’</w:t>
      </w:r>
      <w:r w:rsidR="00D24F1A">
        <w:t xml:space="preserve"> (see schema </w:t>
      </w:r>
      <w:r w:rsidR="00D80296">
        <w:fldChar w:fldCharType="begin"/>
      </w:r>
      <w:r w:rsidR="00D80296">
        <w:instrText xml:space="preserve"> REF _Ref283378976 \r \h </w:instrText>
      </w:r>
      <w:r w:rsidR="00D80296">
        <w:fldChar w:fldCharType="separate"/>
      </w:r>
      <w:r w:rsidR="005E5C3D">
        <w:t>6.1.2</w:t>
      </w:r>
      <w:r w:rsidR="00D80296">
        <w:fldChar w:fldCharType="end"/>
      </w:r>
      <w:r w:rsidR="00D80296">
        <w:t xml:space="preserve"> </w:t>
      </w:r>
      <w:r w:rsidR="00D24F1A">
        <w:t>in Appendix A)</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Default="00A432FF" w:rsidP="00A54DFF">
      <w:pPr>
        <w:pStyle w:val="ListParagraph"/>
        <w:numPr>
          <w:ilvl w:val="0"/>
          <w:numId w:val="6"/>
        </w:numPr>
        <w:ind w:left="1440"/>
      </w:pPr>
      <w:r>
        <w:t>/</w:t>
      </w:r>
      <w:r w:rsidR="0008382F">
        <w:t>Products</w:t>
      </w:r>
      <w:r w:rsidR="00D97BD1">
        <w:t>/Movies</w:t>
      </w:r>
    </w:p>
    <w:p w:rsidR="00D97BD1" w:rsidRDefault="00D97BD1" w:rsidP="00A54DFF">
      <w:pPr>
        <w:pStyle w:val="ListParagraph"/>
        <w:numPr>
          <w:ilvl w:val="1"/>
          <w:numId w:val="6"/>
        </w:numPr>
        <w:ind w:left="2160"/>
      </w:pPr>
      <w:r>
        <w:t>Input: None</w:t>
      </w:r>
    </w:p>
    <w:p w:rsidR="00D97BD1" w:rsidRDefault="00D97BD1" w:rsidP="00A54DFF">
      <w:pPr>
        <w:pStyle w:val="ListParagraph"/>
        <w:numPr>
          <w:ilvl w:val="1"/>
          <w:numId w:val="6"/>
        </w:numPr>
        <w:ind w:left="2160"/>
      </w:pPr>
      <w:r>
        <w:t xml:space="preserve">Output: </w:t>
      </w:r>
      <w:r w:rsidR="0008382F">
        <w:t>ProductList</w:t>
      </w:r>
      <w:r>
        <w:t>,</w:t>
      </w:r>
      <w:r w:rsidRPr="00D24F1A">
        <w:t xml:space="preserve"> </w:t>
      </w:r>
      <w:r>
        <w:t xml:space="preserve">see schema </w:t>
      </w:r>
      <w:r w:rsidR="00D80296">
        <w:fldChar w:fldCharType="begin"/>
      </w:r>
      <w:r w:rsidR="00D80296">
        <w:instrText xml:space="preserve"> REF _Ref283378976 \r \h </w:instrText>
      </w:r>
      <w:r w:rsidR="00D80296">
        <w:fldChar w:fldCharType="separate"/>
      </w:r>
      <w:r w:rsidR="003D09B4">
        <w:t>6.1.2</w:t>
      </w:r>
      <w:r w:rsidR="00D80296">
        <w:fldChar w:fldCharType="end"/>
      </w:r>
      <w:r w:rsidR="00D80296">
        <w:t xml:space="preserve"> </w:t>
      </w:r>
      <w:r>
        <w:t>in Appendix A</w:t>
      </w:r>
    </w:p>
    <w:p w:rsidR="00D97BD1" w:rsidRDefault="00D97BD1" w:rsidP="00A54DFF">
      <w:pPr>
        <w:pStyle w:val="ListParagraph"/>
        <w:numPr>
          <w:ilvl w:val="1"/>
          <w:numId w:val="6"/>
        </w:numPr>
        <w:ind w:left="2160"/>
      </w:pPr>
      <w:r>
        <w:t xml:space="preserve">Description: Respond to a request for a full list of Movies in </w:t>
      </w:r>
      <w:r w:rsidR="00D41486">
        <w:t xml:space="preserve">Products </w:t>
      </w:r>
      <w:r>
        <w:t>Source</w:t>
      </w:r>
      <w:r w:rsidR="00D41486">
        <w:t xml:space="preserve"> F</w:t>
      </w:r>
      <w:r>
        <w:t>ormat.</w:t>
      </w:r>
    </w:p>
    <w:p w:rsidR="00BA0D93" w:rsidRDefault="00A432FF" w:rsidP="00A54DFF">
      <w:pPr>
        <w:pStyle w:val="ListParagraph"/>
        <w:numPr>
          <w:ilvl w:val="0"/>
          <w:numId w:val="6"/>
        </w:numPr>
        <w:ind w:left="1440"/>
      </w:pPr>
      <w:r>
        <w:t>/</w:t>
      </w:r>
      <w:r w:rsidR="00BA0D93">
        <w:t>Products/Movies/SimilarTitles</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56538E" w:rsidRDefault="0056538E" w:rsidP="0056538E">
      <w:pPr>
        <w:pStyle w:val="ListParagraph"/>
        <w:numPr>
          <w:ilvl w:val="1"/>
          <w:numId w:val="6"/>
        </w:numPr>
        <w:ind w:left="2160"/>
      </w:pPr>
      <w:r>
        <w:t xml:space="preserve">Description: </w:t>
      </w:r>
      <w:r w:rsidR="00A432FF">
        <w:t>Confirm connectivity with EPC and report back status.</w:t>
      </w:r>
    </w:p>
    <w:p w:rsidR="0056538E" w:rsidRDefault="0056538E" w:rsidP="0056538E">
      <w:pPr>
        <w:pStyle w:val="ListParagraph"/>
        <w:ind w:left="2160"/>
      </w:pPr>
    </w:p>
    <w:p w:rsidR="00445772" w:rsidRDefault="00445772" w:rsidP="00445772"/>
    <w:p w:rsidR="009C7C9E" w:rsidRDefault="009C7C9E" w:rsidP="009C7C9E">
      <w:pPr>
        <w:pStyle w:val="Heading4"/>
      </w:pPr>
      <w:bookmarkStart w:id="22"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3" w:name="_Toc292693590"/>
      <w:r>
        <w:lastRenderedPageBreak/>
        <w:t xml:space="preserve">Kiosk (“Stores”) </w:t>
      </w:r>
      <w:r w:rsidR="00371B85">
        <w:t>Gateway</w:t>
      </w:r>
      <w:bookmarkEnd w:id="22"/>
      <w:bookmarkEnd w:id="23"/>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DD0666" w:rsidRPr="00DD0666">
        <w:rPr>
          <w:i/>
        </w:rPr>
        <w:t>(Out of scope for R2)</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4" w:name="_Ref283378921"/>
      <w:bookmarkStart w:id="25" w:name="_Toc292693591"/>
      <w:r>
        <w:t xml:space="preserve">Top 20 </w:t>
      </w:r>
      <w:r w:rsidR="000600A3">
        <w:t>Gateway</w:t>
      </w:r>
      <w:bookmarkEnd w:id="24"/>
      <w:bookmarkEnd w:id="25"/>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lastRenderedPageBreak/>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6" w:name="_Ref283629961"/>
      <w:bookmarkStart w:id="27" w:name="_Toc292693592"/>
      <w:r>
        <w:t xml:space="preserve">Inventory </w:t>
      </w:r>
      <w:r w:rsidR="000600A3">
        <w:t>Gateway</w:t>
      </w:r>
      <w:bookmarkEnd w:id="26"/>
      <w:bookmarkEnd w:id="27"/>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3340A8" w:rsidP="00A54DFF">
      <w:pPr>
        <w:pStyle w:val="ListParagraph"/>
        <w:numPr>
          <w:ilvl w:val="0"/>
          <w:numId w:val="6"/>
        </w:numPr>
        <w:ind w:left="1440"/>
      </w:pPr>
      <w:r>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3340A8" w:rsidP="00A54DFF">
      <w:pPr>
        <w:pStyle w:val="ListParagraph"/>
        <w:numPr>
          <w:ilvl w:val="0"/>
          <w:numId w:val="6"/>
        </w:numPr>
        <w:ind w:left="1440"/>
      </w:pPr>
      <w:r>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3340A8" w:rsidP="00A54DFF">
      <w:pPr>
        <w:pStyle w:val="ListParagraph"/>
        <w:numPr>
          <w:ilvl w:val="0"/>
          <w:numId w:val="6"/>
        </w:numPr>
        <w:ind w:left="1440"/>
      </w:pPr>
      <w:r>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A432FF" w:rsidP="00A432FF">
      <w:pPr>
        <w:pStyle w:val="ListParagraph"/>
        <w:numPr>
          <w:ilvl w:val="0"/>
          <w:numId w:val="6"/>
        </w:numPr>
        <w:ind w:left="1440"/>
      </w:pPr>
      <w:r>
        <w:lastRenderedPageBreak/>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8" w:name="_Ref284515571"/>
      <w:bookmarkStart w:id="29" w:name="_Toc292693593"/>
      <w:r>
        <w:t xml:space="preserve">Reservations </w:t>
      </w:r>
      <w:r w:rsidR="000600A3">
        <w:t>Gateway</w:t>
      </w:r>
      <w:bookmarkEnd w:id="28"/>
      <w:bookmarkEnd w:id="29"/>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the Reservation Pipeline &amp; Customer Profile Service and report back status.</w:t>
      </w:r>
    </w:p>
    <w:p w:rsidR="00A432FF" w:rsidRDefault="00A432FF" w:rsidP="00A432FF">
      <w:pPr>
        <w:pStyle w:val="ListParagraph"/>
        <w:ind w:left="2160"/>
      </w:pPr>
    </w:p>
    <w:p w:rsidR="007555E8" w:rsidRDefault="00D44D67" w:rsidP="00387452">
      <w:pPr>
        <w:pStyle w:val="Heading3"/>
      </w:pPr>
      <w:bookmarkStart w:id="30" w:name="_Ref286734968"/>
      <w:bookmarkStart w:id="31" w:name="_Toc292693594"/>
      <w:r>
        <w:t>Customer Account</w:t>
      </w:r>
      <w:r w:rsidR="00387452">
        <w:t xml:space="preserve"> </w:t>
      </w:r>
      <w:r w:rsidR="000600A3">
        <w:t>Gateway</w:t>
      </w:r>
      <w:bookmarkEnd w:id="30"/>
      <w:bookmarkEnd w:id="31"/>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35797" w:rsidRDefault="00086994" w:rsidP="00086994">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lastRenderedPageBreak/>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/Queues/{queueId}/{position}</w:t>
            </w:r>
            <w:r w:rsidR="00305E54">
              <w:rPr>
                <w:sz w:val="18"/>
                <w:szCs w:val="18"/>
              </w:rPr>
              <w:t>,</w:t>
            </w:r>
            <w:r>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/Queues/{queueId}/{productId}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305E54">
            <w:pPr>
              <w:rPr>
                <w:sz w:val="18"/>
                <w:szCs w:val="18"/>
              </w:rPr>
            </w:pPr>
            <w:r>
              <w:rPr>
                <w:sz w:val="18"/>
                <w:szCs w:val="18"/>
              </w:rPr>
              <w:t>/CreateCustomer</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/CreateCustomer.</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header will include the URL of the profile that has been created (ex: /Customers/{new Customer Number}/Profile.</w:t>
      </w:r>
    </w:p>
    <w:p w:rsidR="00387452" w:rsidRDefault="00387452" w:rsidP="00387452">
      <w:pPr>
        <w:pStyle w:val="Heading3"/>
      </w:pPr>
      <w:bookmarkStart w:id="32" w:name="_Ref288056256"/>
      <w:bookmarkStart w:id="33" w:name="_Toc292693595"/>
      <w:r>
        <w:t xml:space="preserve">CreditCard Services </w:t>
      </w:r>
      <w:r w:rsidR="000600A3">
        <w:t>Gateway</w:t>
      </w:r>
      <w:bookmarkEnd w:id="32"/>
      <w:bookmarkEnd w:id="33"/>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4" w:name="_Ref290016442"/>
      <w:bookmarkStart w:id="35" w:name="_Toc292693596"/>
      <w:r>
        <w:t>Trailers Gateway</w:t>
      </w:r>
      <w:bookmarkEnd w:id="34"/>
      <w:bookmarkEnd w:id="35"/>
    </w:p>
    <w:p w:rsidR="009B1D72" w:rsidRDefault="009B1D72" w:rsidP="009B1D72">
      <w:r>
        <w:lastRenderedPageBreak/>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forceRefresh=’true’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6" w:name="_Toc292693597"/>
      <w:r>
        <w:t>Data Sources</w:t>
      </w:r>
      <w:bookmarkEnd w:id="36"/>
    </w:p>
    <w:p w:rsidR="00A72D6F" w:rsidRPr="005E75B0" w:rsidRDefault="00A72D6F" w:rsidP="00A72D6F">
      <w:pPr>
        <w:pStyle w:val="Heading4"/>
        <w:rPr>
          <w:b/>
        </w:rPr>
      </w:pPr>
      <w:r w:rsidRPr="005E75B0">
        <w:rPr>
          <w:b/>
        </w:rPr>
        <w:t>ODS</w:t>
      </w:r>
    </w:p>
    <w:p w:rsidR="00A72D6F" w:rsidRDefault="00A72D6F" w:rsidP="00A72D6F">
      <w:r>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lastRenderedPageBreak/>
        <w:drawing>
          <wp:inline distT="0" distB="0" distL="0" distR="0" wp14:anchorId="6D4C2D51" wp14:editId="1E73749D">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7"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7"/>
    </w:p>
    <w:p w:rsidR="00722CC1" w:rsidRPr="00A72D6F" w:rsidRDefault="00722CC1" w:rsidP="00A72D6F"/>
    <w:p w:rsidR="0046516A" w:rsidRDefault="0046516A" w:rsidP="0022605B">
      <w:pPr>
        <w:pStyle w:val="Heading3"/>
      </w:pPr>
      <w:bookmarkStart w:id="38" w:name="_Toc292693598"/>
      <w:r>
        <w:t xml:space="preserve">Cache Refresh </w:t>
      </w:r>
      <w:r w:rsidR="008F3855">
        <w:t>Batch Jobs</w:t>
      </w:r>
      <w:bookmarkEnd w:id="38"/>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39" w:name="_Ref283378661"/>
      <w:r w:rsidRPr="000457CE">
        <w:rPr>
          <w:b/>
        </w:rPr>
        <w:t>Products Cache Refresh Job</w:t>
      </w:r>
      <w:bookmarkEnd w:id="39"/>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0" w:name="_Ref283378835"/>
      <w:r w:rsidRPr="000457CE">
        <w:rPr>
          <w:b/>
        </w:rPr>
        <w:t>Stores Cache Refresh</w:t>
      </w:r>
      <w:r w:rsidR="00031831" w:rsidRPr="000457CE">
        <w:rPr>
          <w:b/>
        </w:rPr>
        <w:t xml:space="preserve"> </w:t>
      </w:r>
      <w:r w:rsidRPr="000457CE">
        <w:rPr>
          <w:b/>
        </w:rPr>
        <w:t>Job</w:t>
      </w:r>
      <w:bookmarkEnd w:id="40"/>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1" w:name="_Ref283378928"/>
      <w:r w:rsidRPr="000457CE">
        <w:rPr>
          <w:b/>
        </w:rPr>
        <w:t xml:space="preserve">Top20 </w:t>
      </w:r>
      <w:r w:rsidR="000457CE" w:rsidRPr="000457CE">
        <w:rPr>
          <w:b/>
        </w:rPr>
        <w:t>Cache Refresh Job</w:t>
      </w:r>
      <w:bookmarkEnd w:id="41"/>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2" w:name="_Ref283629394"/>
      <w:r w:rsidRPr="005E75B0">
        <w:rPr>
          <w:b/>
        </w:rPr>
        <w:t>Inventory Cache Refresh Job</w:t>
      </w:r>
      <w:bookmarkEnd w:id="42"/>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3" w:name="_Toc292693599"/>
      <w:r>
        <w:t>Change Notifiers</w:t>
      </w:r>
      <w:bookmarkEnd w:id="43"/>
    </w:p>
    <w:p w:rsidR="00D458D7" w:rsidRPr="005E75B0" w:rsidRDefault="00D458D7" w:rsidP="00D458D7">
      <w:pPr>
        <w:pStyle w:val="Heading4"/>
        <w:rPr>
          <w:b/>
        </w:rPr>
      </w:pPr>
      <w:bookmarkStart w:id="44" w:name="_Ref283636971"/>
      <w:r w:rsidRPr="005E75B0">
        <w:rPr>
          <w:b/>
        </w:rPr>
        <w:t>Store Change Notifier</w:t>
      </w:r>
      <w:bookmarkEnd w:id="44"/>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 xml:space="preserve">Store Changed Event </w:t>
      </w:r>
      <w:r w:rsidR="008626C7" w:rsidRPr="008626C7">
        <w:rPr>
          <w:b/>
        </w:rPr>
        <w:lastRenderedPageBreak/>
        <w:t>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5" w:name="_Ref283637068"/>
      <w:r w:rsidRPr="005E75B0">
        <w:rPr>
          <w:b/>
        </w:rPr>
        <w:t>Inventory Change Notifier</w:t>
      </w:r>
      <w:bookmarkEnd w:id="45"/>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6" w:name="_Toc292693600"/>
      <w:r>
        <w:t>Source System Change Service</w:t>
      </w:r>
      <w:bookmarkEnd w:id="46"/>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7" w:name="_Toc292693601"/>
      <w:r>
        <w:t>Cache Refresh Message Handlers</w:t>
      </w:r>
      <w:bookmarkEnd w:id="47"/>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8" w:name="_Ref283378671"/>
      <w:r w:rsidRPr="000457CE">
        <w:rPr>
          <w:b/>
        </w:rPr>
        <w:t>Products Cache Refresh Message Handler</w:t>
      </w:r>
      <w:bookmarkEnd w:id="48"/>
    </w:p>
    <w:p w:rsidR="000457CE" w:rsidRP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0457CE" w:rsidRDefault="000457CE" w:rsidP="000457CE">
      <w:pPr>
        <w:pStyle w:val="Heading4"/>
        <w:rPr>
          <w:b/>
        </w:rPr>
      </w:pPr>
      <w:bookmarkStart w:id="49" w:name="_Ref283378841"/>
      <w:r w:rsidRPr="000457CE">
        <w:rPr>
          <w:b/>
        </w:rPr>
        <w:t>Stores Cache Refresh Message Handler</w:t>
      </w:r>
      <w:bookmarkEnd w:id="49"/>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0" w:name="_Ref283378933"/>
      <w:r w:rsidRPr="000457CE">
        <w:rPr>
          <w:b/>
        </w:rPr>
        <w:t>Top20 Cache Refresh Message Handler</w:t>
      </w:r>
      <w:bookmarkEnd w:id="50"/>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1" w:name="_Ref283629405"/>
      <w:r w:rsidRPr="008626C7">
        <w:rPr>
          <w:b/>
        </w:rPr>
        <w:t>Inventory Cache Refresh Message Handler</w:t>
      </w:r>
      <w:bookmarkEnd w:id="51"/>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2" w:name="_Toc292693602"/>
      <w:r>
        <w:t>Item Changed Message Handlers</w:t>
      </w:r>
      <w:bookmarkEnd w:id="52"/>
    </w:p>
    <w:p w:rsidR="00165140" w:rsidRPr="008626C7" w:rsidRDefault="00165140" w:rsidP="00C21DD3">
      <w:pPr>
        <w:pStyle w:val="Heading4"/>
        <w:rPr>
          <w:b/>
        </w:rPr>
      </w:pPr>
      <w:bookmarkStart w:id="53" w:name="_Ref283637021"/>
      <w:r w:rsidRPr="008626C7">
        <w:rPr>
          <w:b/>
        </w:rPr>
        <w:t>Store ChangedEventMessage Handler</w:t>
      </w:r>
      <w:bookmarkEnd w:id="53"/>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4" w:name="_Ref283629415"/>
      <w:r w:rsidRPr="008626C7">
        <w:rPr>
          <w:b/>
        </w:rPr>
        <w:t>Inventory ChangedEventMessage Handler</w:t>
      </w:r>
      <w:bookmarkEnd w:id="54"/>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5" w:name="_Toc292693603"/>
      <w:r>
        <w:lastRenderedPageBreak/>
        <w:t>Apigee Components</w:t>
      </w:r>
      <w:bookmarkEnd w:id="55"/>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6" w:name="_Ref283378685"/>
      <w:r>
        <w:t>Products</w:t>
      </w:r>
      <w:r w:rsidR="002B2A6F">
        <w:t xml:space="preserve"> </w:t>
      </w:r>
      <w:r w:rsidR="002B2A6F" w:rsidRPr="0022605B">
        <w:t>Endpoint</w:t>
      </w:r>
      <w:bookmarkEnd w:id="56"/>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/Products/StatusMonitor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/Products/Movies/Default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/Products/Movies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Metadata for all 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9A323A">
            <w:pPr>
              <w:rPr>
                <w:sz w:val="18"/>
                <w:szCs w:val="18"/>
              </w:rPr>
            </w:pPr>
            <w:r>
              <w:rPr>
                <w:sz w:val="18"/>
                <w:szCs w:val="18"/>
              </w:rPr>
              <w:t>Product Metadata for Coming Soon products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Pr="00A4317A" w:rsidRDefault="00FE6D2D" w:rsidP="004B2750">
            <w:pPr>
              <w:rPr>
                <w:rFonts w:ascii="Calibri" w:hAnsi="Calibri" w:cs="Calibri"/>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Pr="00A4317A" w:rsidRDefault="00FE6D2D" w:rsidP="004B2750">
            <w:pPr>
              <w:rPr>
                <w:rFonts w:ascii="Calibri" w:hAnsi="Calibri" w:cs="Calibri"/>
                <w:sz w:val="18"/>
                <w:szCs w:val="18"/>
              </w:rPr>
            </w:pPr>
            <w:r>
              <w:rPr>
                <w:sz w:val="18"/>
                <w:szCs w:val="18"/>
              </w:rPr>
              <w:t>/Products/Movies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Pr="00A4317A" w:rsidRDefault="00BB6C44" w:rsidP="004B2750">
            <w:pPr>
              <w:rPr>
                <w:sz w:val="18"/>
                <w:szCs w:val="18"/>
              </w:rPr>
            </w:pPr>
            <w:r>
              <w:rPr>
                <w:sz w:val="18"/>
                <w:szCs w:val="18"/>
              </w:rPr>
              <w:t>Product</w:t>
            </w:r>
            <w:r w:rsidR="00FE6D2D">
              <w:rPr>
                <w:sz w:val="18"/>
                <w:szCs w:val="18"/>
              </w:rPr>
              <w:t>BrowseRequest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Pr="00A4317A"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/Products/Movies/{ProductID}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/Products/Search</w:t>
            </w:r>
            <w:r w:rsidR="00BB6C44" w:rsidRPr="00BB6C44">
              <w:rPr>
                <w:sz w:val="18"/>
                <w:szCs w:val="18"/>
              </w:rPr>
              <w:t>&amp;pageNum={pN}&amp;pageSize={pS}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lastRenderedPageBreak/>
              <w:t>P7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FE6D2D" w:rsidP="009A323A">
            <w:pPr>
              <w:rPr>
                <w:sz w:val="18"/>
                <w:szCs w:val="18"/>
              </w:rPr>
            </w:pPr>
            <w:r>
              <w:rPr>
                <w:sz w:val="18"/>
                <w:szCs w:val="18"/>
              </w:rPr>
              <w:t>/Titles/Movies/Default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B220EA" w:rsidP="009A323A">
            <w:pPr>
              <w:rPr>
                <w:sz w:val="18"/>
                <w:szCs w:val="18"/>
              </w:rPr>
            </w:pPr>
            <w:r>
              <w:rPr>
                <w:sz w:val="18"/>
                <w:szCs w:val="18"/>
              </w:rPr>
              <w:t>includeComingSoon flag</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9A323A">
            <w:pPr>
              <w:rPr>
                <w:sz w:val="18"/>
                <w:szCs w:val="18"/>
              </w:rPr>
            </w:pPr>
            <w:r>
              <w:rPr>
                <w:sz w:val="18"/>
                <w:szCs w:val="18"/>
              </w:rPr>
              <w:t>Title listing</w:t>
            </w:r>
          </w:p>
        </w:tc>
      </w:tr>
      <w:tr w:rsidR="00B220EA"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220EA" w:rsidRDefault="00B220EA" w:rsidP="00B220EA">
            <w:pPr>
              <w:jc w:val="center"/>
              <w:rPr>
                <w:sz w:val="18"/>
                <w:szCs w:val="18"/>
              </w:rPr>
            </w:pPr>
            <w:r>
              <w:rPr>
                <w:sz w:val="18"/>
                <w:szCs w:val="18"/>
              </w:rPr>
              <w:t>P8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220EA" w:rsidRDefault="00B220EA"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Pr="009A323A" w:rsidRDefault="00B220EA" w:rsidP="004B2750">
            <w:pPr>
              <w:rPr>
                <w:sz w:val="18"/>
                <w:szCs w:val="18"/>
              </w:rPr>
            </w:pPr>
            <w:r>
              <w:rPr>
                <w:sz w:val="18"/>
                <w:szCs w:val="18"/>
              </w:rPr>
              <w:t>/Titles/Movies/ComingSoon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4B2750">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Default="00B220EA" w:rsidP="004B2750">
            <w:pPr>
              <w:rPr>
                <w:sz w:val="18"/>
                <w:szCs w:val="18"/>
              </w:rPr>
            </w:pPr>
            <w:r>
              <w:rPr>
                <w:sz w:val="18"/>
                <w:szCs w:val="18"/>
              </w:rPr>
              <w:t>Title listing</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Pr="009A323A" w:rsidRDefault="00EC0F8C" w:rsidP="004B2750">
            <w:pPr>
              <w:rPr>
                <w:sz w:val="18"/>
                <w:szCs w:val="18"/>
              </w:rPr>
            </w:pPr>
            <w:r>
              <w:rPr>
                <w:sz w:val="18"/>
                <w:szCs w:val="18"/>
              </w:rPr>
              <w:t>/Products/Movies/Similar?productId={pid}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Products Metadata</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sidRPr="009A323A">
              <w:rPr>
                <w:sz w:val="18"/>
                <w:szCs w:val="18"/>
              </w:rPr>
              <w:t>/Products/Movies/Top20?p={period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/Products/Movies?forceRefresh=’true’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/Products/Movies/Top20?</w:t>
            </w:r>
            <w:r w:rsidR="00BB6C44" w:rsidRPr="009A323A">
              <w:rPr>
                <w:sz w:val="18"/>
                <w:szCs w:val="18"/>
              </w:rPr>
              <w:t xml:space="preserve"> p={period</w:t>
            </w:r>
            <w:r w:rsidR="00BB6C44">
              <w:rPr>
                <w:sz w:val="18"/>
                <w:szCs w:val="18"/>
              </w:rPr>
              <w:t>}&amp;</w:t>
            </w:r>
            <w:r>
              <w:rPr>
                <w:sz w:val="18"/>
                <w:szCs w:val="18"/>
              </w:rPr>
              <w:t>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B35146"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B35146" w:rsidRDefault="00B35146" w:rsidP="009A323A">
            <w:pPr>
              <w:jc w:val="center"/>
              <w:rPr>
                <w:sz w:val="18"/>
                <w:szCs w:val="18"/>
              </w:rPr>
            </w:pPr>
            <w:r>
              <w:rPr>
                <w:sz w:val="18"/>
                <w:szCs w:val="18"/>
              </w:rPr>
              <w:t>P13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35146" w:rsidRDefault="00B35146"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DB0567" w:rsidP="00DB0567">
            <w:pPr>
              <w:rPr>
                <w:sz w:val="18"/>
                <w:szCs w:val="18"/>
              </w:rPr>
            </w:pPr>
            <w:r>
              <w:rPr>
                <w:sz w:val="18"/>
                <w:szCs w:val="18"/>
              </w:rPr>
              <w:t>/Products/Movies/</w:t>
            </w:r>
            <w:r w:rsidR="00B35146">
              <w:rPr>
                <w:sz w:val="18"/>
                <w:szCs w:val="18"/>
              </w:rPr>
              <w:t>Trailers</w:t>
            </w:r>
            <w:r>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9A323A">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9A323A">
            <w:pPr>
              <w:rPr>
                <w:sz w:val="18"/>
                <w:szCs w:val="18"/>
              </w:rPr>
            </w:pPr>
            <w:r>
              <w:rPr>
                <w:sz w:val="18"/>
                <w:szCs w:val="18"/>
              </w:rPr>
              <w:t>Trailer Metadata</w:t>
            </w:r>
          </w:p>
        </w:tc>
      </w:tr>
      <w:tr w:rsidR="00DB0567"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DB0567" w:rsidRDefault="00DB0567" w:rsidP="009A323A">
            <w:pPr>
              <w:jc w:val="center"/>
              <w:rPr>
                <w:sz w:val="18"/>
                <w:szCs w:val="18"/>
              </w:rPr>
            </w:pPr>
            <w:r>
              <w:rPr>
                <w:sz w:val="18"/>
                <w:szCs w:val="18"/>
              </w:rPr>
              <w:t>P14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B0567" w:rsidRDefault="00DB0567"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B0567" w:rsidRDefault="00DB0567" w:rsidP="00DB0567">
            <w:pPr>
              <w:rPr>
                <w:sz w:val="18"/>
                <w:szCs w:val="18"/>
              </w:rPr>
            </w:pPr>
            <w:r>
              <w:rPr>
                <w:sz w:val="18"/>
                <w:szCs w:val="18"/>
              </w:rPr>
              <w:t>/Products/Movies/Trailers?forceRefresh=’true’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DB0567" w:rsidRDefault="00DB0567"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DB0567" w:rsidRDefault="00DB0567" w:rsidP="009A323A">
            <w:pPr>
              <w:rPr>
                <w:sz w:val="18"/>
                <w:szCs w:val="18"/>
              </w:rPr>
            </w:pPr>
            <w:r>
              <w:rPr>
                <w:sz w:val="18"/>
                <w:szCs w:val="18"/>
              </w:rPr>
              <w:t>Refreshed Trailers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URL: /Products/StatusMonitor?apiKey={key}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D97BD1">
        <w:t>/</w:t>
      </w:r>
      <w:r w:rsidR="0008382F">
        <w:t>Products/</w:t>
      </w:r>
      <w:r w:rsidR="002B2A6F">
        <w:t>Movies</w:t>
      </w:r>
      <w:r w:rsidR="004F6248">
        <w:t>/Default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4F6248">
        <w:t>/Products/Movies?apiKey={key}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URL: /Products/Movies/ComingSoon?apiKey={key}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5135F">
        <w:t>/Products/Movies?apiKey={key</w:t>
      </w:r>
      <w:r w:rsidR="00981949">
        <w:t>}</w:t>
      </w:r>
      <w:r w:rsidR="00023DCD" w:rsidRPr="005A03A4">
        <w:t>&amp;pageNum={pN}&amp;pageSize={pS}</w:t>
      </w:r>
    </w:p>
    <w:p w:rsidR="0005135F" w:rsidRDefault="00FE0CC5" w:rsidP="00A54DFF">
      <w:pPr>
        <w:pStyle w:val="ListParagraph"/>
        <w:numPr>
          <w:ilvl w:val="1"/>
          <w:numId w:val="6"/>
        </w:numPr>
        <w:ind w:left="1440"/>
      </w:pPr>
      <w:r>
        <w:t xml:space="preserve">Method: </w:t>
      </w:r>
      <w:r w:rsidR="00981949">
        <w:t>POST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05135F" w:rsidP="00A54DFF">
      <w:pPr>
        <w:pStyle w:val="ListParagraph"/>
        <w:numPr>
          <w:ilvl w:val="2"/>
          <w:numId w:val="6"/>
        </w:numPr>
        <w:ind w:left="2160"/>
      </w:pPr>
      <w:r>
        <w:t>ProductBrowseRequest (see schema</w:t>
      </w:r>
      <w:r w:rsidR="00FB6643">
        <w:t xml:space="preserve"> in Section</w:t>
      </w:r>
      <w:r>
        <w:t xml:space="preserve"> </w:t>
      </w:r>
      <w:r>
        <w:fldChar w:fldCharType="begin"/>
      </w:r>
      <w:r>
        <w:instrText xml:space="preserve"> REF _Ref283750327 \r \h </w:instrText>
      </w:r>
      <w:r>
        <w:fldChar w:fldCharType="separate"/>
      </w:r>
      <w:r w:rsidR="005E5C3D">
        <w:t>6.1.4</w:t>
      </w:r>
      <w:r>
        <w:fldChar w:fldCharType="end"/>
      </w:r>
      <w:r>
        <w:t xml:space="preserve">) </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 xml:space="preserve">PaginatedProductBrowseResponse,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lastRenderedPageBreak/>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Get metadata of a single Movie</w:t>
      </w:r>
    </w:p>
    <w:p w:rsidR="00FB6643" w:rsidRDefault="009A323A" w:rsidP="00A54DFF">
      <w:pPr>
        <w:pStyle w:val="ListParagraph"/>
        <w:numPr>
          <w:ilvl w:val="1"/>
          <w:numId w:val="6"/>
        </w:numPr>
        <w:ind w:left="1440"/>
      </w:pPr>
      <w:r>
        <w:t xml:space="preserve">URL: </w:t>
      </w:r>
      <w:r w:rsidR="00FB6643">
        <w:t>/Products/Movies/{ProductId}?apiKey={key}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CE145C" w:rsidRDefault="009A323A" w:rsidP="005A03A4">
      <w:pPr>
        <w:pStyle w:val="ListParagraph"/>
        <w:numPr>
          <w:ilvl w:val="1"/>
          <w:numId w:val="6"/>
        </w:numPr>
        <w:ind w:left="1440"/>
      </w:pPr>
      <w:r>
        <w:t xml:space="preserve">URL: </w:t>
      </w:r>
      <w:r w:rsidR="00CE145C">
        <w:t>/Products/Search?apiKey={key}</w:t>
      </w:r>
      <w:r w:rsidR="005A03A4" w:rsidRPr="005A03A4">
        <w:t>&amp;pageNum={pN}&amp;pageSize={pS}</w:t>
      </w:r>
    </w:p>
    <w:p w:rsidR="00CE145C" w:rsidRDefault="00CE145C" w:rsidP="00A54DFF">
      <w:pPr>
        <w:pStyle w:val="ListParagraph"/>
        <w:numPr>
          <w:ilvl w:val="1"/>
          <w:numId w:val="6"/>
        </w:numPr>
        <w:ind w:left="1440"/>
      </w:pPr>
      <w:r>
        <w:t>Method: POST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CE145C" w:rsidRDefault="00CE145C" w:rsidP="00A54DFF">
      <w:pPr>
        <w:pStyle w:val="ListParagraph"/>
        <w:numPr>
          <w:ilvl w:val="2"/>
          <w:numId w:val="6"/>
        </w:numPr>
        <w:ind w:left="2160"/>
      </w:pPr>
      <w:r>
        <w:t xml:space="preserve">ProductSearchRequest; see schema </w:t>
      </w:r>
      <w:r w:rsidR="001E1A4C">
        <w:fldChar w:fldCharType="begin"/>
      </w:r>
      <w:r w:rsidR="001E1A4C">
        <w:instrText xml:space="preserve"> REF _Ref285802542 \r \h </w:instrText>
      </w:r>
      <w:r w:rsidR="001E1A4C">
        <w:fldChar w:fldCharType="separate"/>
      </w:r>
      <w:r w:rsidR="00E77676">
        <w:t>6.1.5</w:t>
      </w:r>
      <w:r w:rsidR="001E1A4C">
        <w:fldChar w:fldCharType="end"/>
      </w:r>
    </w:p>
    <w:p w:rsidR="005A03A4" w:rsidRDefault="005A03A4" w:rsidP="00A54DFF">
      <w:pPr>
        <w:pStyle w:val="ListParagraph"/>
        <w:numPr>
          <w:ilvl w:val="2"/>
          <w:numId w:val="6"/>
        </w:numPr>
        <w:ind w:left="2160"/>
      </w:pPr>
      <w:r>
        <w:t>Paging Input (PageNum and PageSize)</w:t>
      </w:r>
    </w:p>
    <w:p w:rsidR="00CE145C" w:rsidRDefault="00CE145C" w:rsidP="00A54DFF">
      <w:pPr>
        <w:pStyle w:val="ListParagraph"/>
        <w:numPr>
          <w:ilvl w:val="1"/>
          <w:numId w:val="6"/>
        </w:numPr>
        <w:ind w:left="1440"/>
      </w:pPr>
      <w:r>
        <w:t xml:space="preserve">Output: PaginatedProductBrowseResponse,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9A323A" w:rsidRDefault="009A323A" w:rsidP="00A54DFF">
      <w:pPr>
        <w:pStyle w:val="ListParagraph"/>
        <w:numPr>
          <w:ilvl w:val="0"/>
          <w:numId w:val="6"/>
        </w:numPr>
        <w:ind w:left="720"/>
      </w:pPr>
      <w:r>
        <w:t>P7: Get the Titles Feed</w:t>
      </w:r>
    </w:p>
    <w:p w:rsidR="009A323A" w:rsidRDefault="009A323A" w:rsidP="00A54DFF">
      <w:pPr>
        <w:pStyle w:val="ListParagraph"/>
        <w:numPr>
          <w:ilvl w:val="1"/>
          <w:numId w:val="6"/>
        </w:numPr>
        <w:ind w:left="1440"/>
      </w:pPr>
      <w:r>
        <w:t>URL: /Titles/Movies/</w:t>
      </w:r>
      <w:r w:rsidR="00472F4F">
        <w:t>Default?apiKey={key}</w:t>
      </w:r>
      <w:r w:rsidR="00B220EA">
        <w:t>&amp;includeComingSoon={true/false}</w:t>
      </w:r>
    </w:p>
    <w:p w:rsidR="009A323A" w:rsidRDefault="009A323A" w:rsidP="00A54DFF">
      <w:pPr>
        <w:pStyle w:val="ListParagraph"/>
        <w:numPr>
          <w:ilvl w:val="1"/>
          <w:numId w:val="6"/>
        </w:numPr>
        <w:ind w:left="1440"/>
      </w:pPr>
      <w:r>
        <w:t>Method: GET</w:t>
      </w:r>
    </w:p>
    <w:p w:rsidR="009A323A" w:rsidRDefault="009A323A" w:rsidP="00A54DFF">
      <w:pPr>
        <w:pStyle w:val="ListParagraph"/>
        <w:numPr>
          <w:ilvl w:val="1"/>
          <w:numId w:val="6"/>
        </w:numPr>
        <w:ind w:left="1440"/>
      </w:pPr>
      <w:r>
        <w:t xml:space="preserve">Input: </w:t>
      </w:r>
    </w:p>
    <w:p w:rsidR="009A323A" w:rsidRDefault="009A323A"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9A323A" w:rsidRDefault="009A323A" w:rsidP="00A54DFF">
      <w:pPr>
        <w:pStyle w:val="ListParagraph"/>
        <w:numPr>
          <w:ilvl w:val="1"/>
          <w:numId w:val="6"/>
        </w:numPr>
        <w:ind w:left="1440"/>
      </w:pPr>
      <w:r>
        <w:t xml:space="preserve">Output: </w:t>
      </w:r>
      <w:r w:rsidR="00472F4F">
        <w:t>Titles</w:t>
      </w:r>
      <w:r>
        <w:t xml:space="preserve">; see schema </w:t>
      </w:r>
      <w:r w:rsidR="00A7731E">
        <w:fldChar w:fldCharType="begin"/>
      </w:r>
      <w:r w:rsidR="00A7731E">
        <w:instrText xml:space="preserve"> REF _Ref288057767 \r \h </w:instrText>
      </w:r>
      <w:r w:rsidR="00A7731E">
        <w:fldChar w:fldCharType="separate"/>
      </w:r>
      <w:r w:rsidR="00E77676">
        <w:t>6.1.7</w:t>
      </w:r>
      <w:r w:rsidR="00A7731E">
        <w:fldChar w:fldCharType="end"/>
      </w:r>
      <w:r>
        <w:t xml:space="preserve"> in Appendix A</w:t>
      </w:r>
      <w:r w:rsidRPr="00B76DFD">
        <w:t xml:space="preserve"> </w:t>
      </w:r>
    </w:p>
    <w:p w:rsidR="009A323A" w:rsidRDefault="009A323A" w:rsidP="00A54DFF">
      <w:pPr>
        <w:pStyle w:val="ListParagraph"/>
        <w:numPr>
          <w:ilvl w:val="1"/>
          <w:numId w:val="6"/>
        </w:numPr>
        <w:ind w:left="1440"/>
      </w:pPr>
      <w:r>
        <w:t xml:space="preserve">Description: </w:t>
      </w:r>
      <w:r w:rsidR="00472F4F">
        <w:t>Retrieve the list of Products collapsed on BaselineFilmID</w:t>
      </w:r>
      <w:r>
        <w:t xml:space="preserve">.  </w:t>
      </w:r>
    </w:p>
    <w:p w:rsidR="009A323A" w:rsidRDefault="009A323A" w:rsidP="00A54DFF">
      <w:pPr>
        <w:pStyle w:val="ListParagraph"/>
        <w:numPr>
          <w:ilvl w:val="1"/>
          <w:numId w:val="6"/>
        </w:numPr>
        <w:ind w:left="1440"/>
      </w:pPr>
      <w:r>
        <w:t>Security: The caller will provide an ApiKey which will be validated by Apigee.</w:t>
      </w:r>
    </w:p>
    <w:p w:rsidR="009A323A" w:rsidRDefault="009A323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00472F4F">
        <w:rPr>
          <w:b/>
        </w:rPr>
        <w:t>Titles Default</w:t>
      </w:r>
      <w:r w:rsidRPr="00AC63A1">
        <w:rPr>
          <w:b/>
        </w:rPr>
        <w:t xml:space="preserve"> Cache</w:t>
      </w:r>
      <w:r>
        <w:t>.</w:t>
      </w:r>
    </w:p>
    <w:p w:rsidR="00B220EA" w:rsidRDefault="00B220EA" w:rsidP="00A54DFF">
      <w:pPr>
        <w:pStyle w:val="ListParagraph"/>
        <w:numPr>
          <w:ilvl w:val="0"/>
          <w:numId w:val="6"/>
        </w:numPr>
        <w:ind w:left="720"/>
      </w:pPr>
      <w:r>
        <w:t xml:space="preserve">P8: Get the Titles </w:t>
      </w:r>
      <w:r w:rsidR="003D09B4">
        <w:t>Coming Soon list</w:t>
      </w:r>
    </w:p>
    <w:p w:rsidR="00B220EA" w:rsidRDefault="00B220EA" w:rsidP="00A54DFF">
      <w:pPr>
        <w:pStyle w:val="ListParagraph"/>
        <w:numPr>
          <w:ilvl w:val="1"/>
          <w:numId w:val="6"/>
        </w:numPr>
        <w:ind w:left="1440"/>
      </w:pPr>
      <w:r>
        <w:lastRenderedPageBreak/>
        <w:t>URL: /Titles/Movies/ComingSoon?apiKey={key}</w:t>
      </w:r>
    </w:p>
    <w:p w:rsidR="00B220EA" w:rsidRDefault="00B220EA" w:rsidP="00A54DFF">
      <w:pPr>
        <w:pStyle w:val="ListParagraph"/>
        <w:numPr>
          <w:ilvl w:val="1"/>
          <w:numId w:val="6"/>
        </w:numPr>
        <w:ind w:left="1440"/>
      </w:pPr>
      <w:r>
        <w:t>Method: GET</w:t>
      </w:r>
    </w:p>
    <w:p w:rsidR="00B220EA" w:rsidRDefault="00B220EA" w:rsidP="00A54DFF">
      <w:pPr>
        <w:pStyle w:val="ListParagraph"/>
        <w:numPr>
          <w:ilvl w:val="1"/>
          <w:numId w:val="6"/>
        </w:numPr>
        <w:ind w:left="1440"/>
      </w:pPr>
      <w:r>
        <w:t xml:space="preserve">Input: </w:t>
      </w:r>
    </w:p>
    <w:p w:rsidR="00B220EA" w:rsidRDefault="00B220EA" w:rsidP="00A54DFF">
      <w:pPr>
        <w:pStyle w:val="ListParagraph"/>
        <w:numPr>
          <w:ilvl w:val="2"/>
          <w:numId w:val="6"/>
        </w:numPr>
        <w:ind w:left="2160"/>
      </w:pPr>
      <w:r>
        <w:t>ApiKey: mandatory; the security key</w:t>
      </w:r>
    </w:p>
    <w:p w:rsidR="00B220EA" w:rsidRDefault="00B220EA" w:rsidP="00A54DFF">
      <w:pPr>
        <w:pStyle w:val="ListParagraph"/>
        <w:numPr>
          <w:ilvl w:val="1"/>
          <w:numId w:val="6"/>
        </w:numPr>
        <w:ind w:left="1440"/>
      </w:pPr>
      <w:r>
        <w:t xml:space="preserve">Output: Titles; see schema </w:t>
      </w:r>
      <w:r w:rsidR="00A7731E">
        <w:fldChar w:fldCharType="begin"/>
      </w:r>
      <w:r w:rsidR="00A7731E">
        <w:instrText xml:space="preserve"> REF _Ref288057767 \r \h </w:instrText>
      </w:r>
      <w:r w:rsidR="00A7731E">
        <w:fldChar w:fldCharType="separate"/>
      </w:r>
      <w:r w:rsidR="00A7731E">
        <w:t>6.1.7</w:t>
      </w:r>
      <w:r w:rsidR="00A7731E">
        <w:fldChar w:fldCharType="end"/>
      </w:r>
      <w:r>
        <w:t xml:space="preserve"> in Appendix A</w:t>
      </w:r>
      <w:r w:rsidRPr="00B76DFD">
        <w:t xml:space="preserve"> </w:t>
      </w:r>
    </w:p>
    <w:p w:rsidR="00B220EA" w:rsidRDefault="00B220EA" w:rsidP="00A54DFF">
      <w:pPr>
        <w:pStyle w:val="ListParagraph"/>
        <w:numPr>
          <w:ilvl w:val="1"/>
          <w:numId w:val="6"/>
        </w:numPr>
        <w:ind w:left="1440"/>
      </w:pPr>
      <w:r>
        <w:t xml:space="preserve">Description: Retrieve the list of ComingSoon Products collapsed on BaselineFilmID.  </w:t>
      </w:r>
    </w:p>
    <w:p w:rsidR="00B220EA" w:rsidRDefault="00B220EA" w:rsidP="00A54DFF">
      <w:pPr>
        <w:pStyle w:val="ListParagraph"/>
        <w:numPr>
          <w:ilvl w:val="1"/>
          <w:numId w:val="6"/>
        </w:numPr>
        <w:ind w:left="1440"/>
      </w:pPr>
      <w:r>
        <w:t>Security: The caller will provide an ApiKey which will be validated by Apigee.</w:t>
      </w:r>
    </w:p>
    <w:p w:rsidR="00B220EA" w:rsidRDefault="00B220EA"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EC0F8C" w:rsidRDefault="00EC0F8C" w:rsidP="00A54DFF">
      <w:pPr>
        <w:pStyle w:val="ListParagraph"/>
        <w:numPr>
          <w:ilvl w:val="0"/>
          <w:numId w:val="6"/>
        </w:numPr>
        <w:ind w:left="720"/>
      </w:pPr>
      <w:r>
        <w:t>P9:  Recommend Similar Titles</w:t>
      </w:r>
    </w:p>
    <w:p w:rsidR="00EC0F8C" w:rsidRDefault="00EC0F8C" w:rsidP="00A54DFF">
      <w:pPr>
        <w:pStyle w:val="ListParagraph"/>
        <w:numPr>
          <w:ilvl w:val="1"/>
          <w:numId w:val="6"/>
        </w:numPr>
        <w:ind w:left="1440"/>
      </w:pPr>
      <w:r>
        <w:t>URL: /Products/Movies/SimilarTitles?apiKey={key}&amp;productId={pid}</w:t>
      </w:r>
    </w:p>
    <w:p w:rsidR="00EC0F8C" w:rsidRDefault="00EC0F8C" w:rsidP="00A54DFF">
      <w:pPr>
        <w:pStyle w:val="ListParagraph"/>
        <w:numPr>
          <w:ilvl w:val="1"/>
          <w:numId w:val="6"/>
        </w:numPr>
        <w:ind w:left="1440"/>
      </w:pPr>
      <w:r>
        <w:t>Method: GET</w:t>
      </w:r>
    </w:p>
    <w:p w:rsidR="00EC0F8C" w:rsidRDefault="00EC0F8C" w:rsidP="00A54DFF">
      <w:pPr>
        <w:pStyle w:val="ListParagraph"/>
        <w:numPr>
          <w:ilvl w:val="1"/>
          <w:numId w:val="6"/>
        </w:numPr>
        <w:ind w:left="1440"/>
      </w:pPr>
      <w:r>
        <w:t xml:space="preserve">Input: </w:t>
      </w:r>
    </w:p>
    <w:p w:rsidR="00EC0F8C" w:rsidRDefault="00EC0F8C" w:rsidP="00A54DFF">
      <w:pPr>
        <w:pStyle w:val="ListParagraph"/>
        <w:numPr>
          <w:ilvl w:val="2"/>
          <w:numId w:val="6"/>
        </w:numPr>
        <w:ind w:left="2160"/>
      </w:pPr>
      <w:r>
        <w:t>ApiKey: mandatory; the security key</w:t>
      </w:r>
    </w:p>
    <w:p w:rsidR="00EC0F8C" w:rsidRDefault="00EC0F8C" w:rsidP="00A54DFF">
      <w:pPr>
        <w:pStyle w:val="ListParagraph"/>
        <w:numPr>
          <w:ilvl w:val="2"/>
          <w:numId w:val="6"/>
        </w:numPr>
        <w:ind w:left="2160"/>
      </w:pPr>
      <w:r>
        <w:t>ProductId: mandatory; the product ID upon which to base recommendations</w:t>
      </w:r>
    </w:p>
    <w:p w:rsidR="00EC0F8C" w:rsidRDefault="00EC0F8C"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A7731E">
        <w:t>6.1.3</w:t>
      </w:r>
      <w:r>
        <w:fldChar w:fldCharType="end"/>
      </w:r>
      <w:r>
        <w:t xml:space="preserve"> in Appendix A</w:t>
      </w:r>
    </w:p>
    <w:p w:rsidR="00EC0F8C" w:rsidRDefault="00EC0F8C" w:rsidP="00A54DFF">
      <w:pPr>
        <w:pStyle w:val="ListParagraph"/>
        <w:numPr>
          <w:ilvl w:val="1"/>
          <w:numId w:val="6"/>
        </w:numPr>
        <w:ind w:left="1440"/>
      </w:pPr>
      <w:r>
        <w:t xml:space="preserve">Description: This operation will provide a list of movies similar to the one identified by the productId query string.  This operation will call the Products Gateway’s SimilarTitles operation, which will reply back with a set of ProductIds.  The Apigee layer will then lookup those products from the </w:t>
      </w:r>
      <w:r w:rsidRPr="00BA0D93">
        <w:rPr>
          <w:b/>
        </w:rPr>
        <w:t>Products In-Circulation Cache</w:t>
      </w:r>
      <w:r>
        <w:t xml:space="preserve"> to </w:t>
      </w:r>
      <w:r w:rsidR="00BA0D93">
        <w:t>build the output of the operation.</w:t>
      </w:r>
    </w:p>
    <w:p w:rsidR="00EC0F8C" w:rsidRDefault="00EC0F8C" w:rsidP="00A54DFF">
      <w:pPr>
        <w:pStyle w:val="ListParagraph"/>
        <w:numPr>
          <w:ilvl w:val="1"/>
          <w:numId w:val="6"/>
        </w:numPr>
        <w:ind w:left="1440"/>
      </w:pPr>
      <w:r>
        <w:t>Security: The caller will provide an ApiKey which will be validated by Apigee.</w:t>
      </w:r>
    </w:p>
    <w:p w:rsidR="00EC0F8C" w:rsidRDefault="00EC0F8C"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URL: /Products/Movies/Top20?p={period}&amp;apiKey={key}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/Products/Movies?apiKey={key}&amp;forceRefresh=’true’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lastRenderedPageBreak/>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URL: /Products/Movies/Top20/?apiKey={key}</w:t>
      </w:r>
      <w:r w:rsidR="00BB6C44">
        <w:t>&amp;p={period}</w:t>
      </w:r>
      <w:r>
        <w:t xml:space="preserve">&amp;forceRefresh=’true’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81EAD" w:rsidRDefault="00281EAD" w:rsidP="00281EAD">
      <w:pPr>
        <w:pStyle w:val="ListParagraph"/>
        <w:numPr>
          <w:ilvl w:val="0"/>
          <w:numId w:val="6"/>
        </w:numPr>
        <w:ind w:left="720"/>
      </w:pPr>
      <w:r>
        <w:t>P13: Get Trailer metadata of a single Movie</w:t>
      </w:r>
    </w:p>
    <w:p w:rsidR="00281EAD" w:rsidRDefault="00281EAD" w:rsidP="00281EAD">
      <w:pPr>
        <w:pStyle w:val="ListParagraph"/>
        <w:numPr>
          <w:ilvl w:val="1"/>
          <w:numId w:val="6"/>
        </w:numPr>
        <w:ind w:left="1440"/>
      </w:pPr>
      <w:r>
        <w:t>URL: /Products/Movies/Trailers</w:t>
      </w:r>
      <w:r w:rsidR="00DB0567">
        <w:t>/{ProductId}</w:t>
      </w:r>
      <w:r>
        <w:t>?apiKey={key}</w:t>
      </w:r>
    </w:p>
    <w:p w:rsidR="00281EAD" w:rsidRDefault="00281EAD" w:rsidP="00281EAD">
      <w:pPr>
        <w:pStyle w:val="ListParagraph"/>
        <w:numPr>
          <w:ilvl w:val="1"/>
          <w:numId w:val="6"/>
        </w:numPr>
        <w:ind w:left="1440"/>
      </w:pPr>
      <w:r>
        <w:t>Method: GET</w:t>
      </w:r>
    </w:p>
    <w:p w:rsidR="00281EAD" w:rsidRDefault="00281EAD" w:rsidP="00281EAD">
      <w:pPr>
        <w:pStyle w:val="ListParagraph"/>
        <w:numPr>
          <w:ilvl w:val="1"/>
          <w:numId w:val="6"/>
        </w:numPr>
        <w:ind w:left="1440"/>
      </w:pPr>
      <w:r>
        <w:t xml:space="preserve">Input: </w:t>
      </w:r>
    </w:p>
    <w:p w:rsidR="00281EAD" w:rsidRDefault="00281EAD" w:rsidP="00281EAD">
      <w:pPr>
        <w:pStyle w:val="ListParagraph"/>
        <w:numPr>
          <w:ilvl w:val="2"/>
          <w:numId w:val="6"/>
        </w:numPr>
        <w:ind w:left="2160"/>
      </w:pPr>
      <w:r>
        <w:t>ApiKey: mandatory; the security key</w:t>
      </w:r>
    </w:p>
    <w:p w:rsidR="00281EAD" w:rsidRDefault="00281EAD" w:rsidP="00281EAD">
      <w:pPr>
        <w:pStyle w:val="ListParagraph"/>
        <w:numPr>
          <w:ilvl w:val="2"/>
          <w:numId w:val="6"/>
        </w:numPr>
        <w:ind w:left="2160"/>
      </w:pPr>
      <w:r>
        <w:t>ProductID: mandatory; the id of a single product</w:t>
      </w:r>
    </w:p>
    <w:p w:rsidR="00281EAD" w:rsidRDefault="00281EAD" w:rsidP="00281EAD">
      <w:pPr>
        <w:pStyle w:val="ListParagraph"/>
        <w:numPr>
          <w:ilvl w:val="1"/>
          <w:numId w:val="6"/>
        </w:numPr>
        <w:ind w:left="1440"/>
      </w:pPr>
      <w:r>
        <w:t xml:space="preserve">Output: </w:t>
      </w:r>
      <w:r w:rsidR="00DB0567">
        <w:t>Movie</w:t>
      </w:r>
      <w:r>
        <w:t>Trailer</w:t>
      </w:r>
      <w:r w:rsidR="00DB0567">
        <w:t>s</w:t>
      </w:r>
      <w:r>
        <w:t>,</w:t>
      </w:r>
      <w:r w:rsidRPr="00D24F1A">
        <w:t xml:space="preserve"> </w:t>
      </w:r>
      <w:r>
        <w:t xml:space="preserve">see schema </w:t>
      </w:r>
      <w:r w:rsidR="00EF087C">
        <w:fldChar w:fldCharType="begin"/>
      </w:r>
      <w:r w:rsidR="00EF087C">
        <w:instrText xml:space="preserve"> REF _Ref290024393 \r \h </w:instrText>
      </w:r>
      <w:r w:rsidR="00EF087C">
        <w:fldChar w:fldCharType="separate"/>
      </w:r>
      <w:r w:rsidR="005E5C3D">
        <w:t>6.1.46</w:t>
      </w:r>
      <w:r w:rsidR="00EF087C">
        <w:fldChar w:fldCharType="end"/>
      </w:r>
      <w:r w:rsidR="00EF087C">
        <w:t xml:space="preserve"> </w:t>
      </w:r>
      <w:r>
        <w:t>in Appendix A</w:t>
      </w:r>
    </w:p>
    <w:p w:rsidR="00281EAD" w:rsidRDefault="00281EAD" w:rsidP="00281EAD">
      <w:pPr>
        <w:pStyle w:val="ListParagraph"/>
        <w:numPr>
          <w:ilvl w:val="1"/>
          <w:numId w:val="6"/>
        </w:numPr>
        <w:ind w:left="1440"/>
      </w:pPr>
      <w:r>
        <w:t>Description: This is a request to retrieve trailer metadata for a single produ</w:t>
      </w:r>
      <w:r w:rsidR="00DB0567">
        <w:t>ct from the Movie catalog.  This operation</w:t>
      </w:r>
      <w:r>
        <w:t xml:space="preserve"> will fulfill the request by </w:t>
      </w:r>
      <w:r w:rsidR="00DB0567">
        <w:t xml:space="preserve">providing data from the Trailers Cache.  </w:t>
      </w:r>
    </w:p>
    <w:p w:rsidR="00281EAD" w:rsidRDefault="00281EAD" w:rsidP="00281EAD">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81EAD" w:rsidRDefault="00281EAD" w:rsidP="00281EAD">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DB0567" w:rsidRDefault="00DB0567" w:rsidP="00DB0567">
      <w:pPr>
        <w:pStyle w:val="ListParagraph"/>
        <w:numPr>
          <w:ilvl w:val="0"/>
          <w:numId w:val="6"/>
        </w:numPr>
        <w:ind w:left="720"/>
      </w:pPr>
      <w:r>
        <w:t>P14: Refresh Trailer metadata for all movies</w:t>
      </w:r>
    </w:p>
    <w:p w:rsidR="00DB0567" w:rsidRDefault="00DB0567" w:rsidP="00DB0567">
      <w:pPr>
        <w:pStyle w:val="ListParagraph"/>
        <w:numPr>
          <w:ilvl w:val="1"/>
          <w:numId w:val="6"/>
        </w:numPr>
        <w:ind w:left="1440"/>
      </w:pPr>
      <w:r>
        <w:t>URL: /Products/Movies/Trailers?apiKey={key}&amp;forceRefresh=’true’</w:t>
      </w:r>
    </w:p>
    <w:p w:rsidR="00DB0567" w:rsidRDefault="00DB0567" w:rsidP="00DB0567">
      <w:pPr>
        <w:pStyle w:val="ListParagraph"/>
        <w:numPr>
          <w:ilvl w:val="1"/>
          <w:numId w:val="6"/>
        </w:numPr>
        <w:ind w:left="1440"/>
      </w:pPr>
      <w:r>
        <w:t>Method: GET</w:t>
      </w:r>
    </w:p>
    <w:p w:rsidR="00DB0567" w:rsidRDefault="00DB0567" w:rsidP="00DB0567">
      <w:pPr>
        <w:pStyle w:val="ListParagraph"/>
        <w:numPr>
          <w:ilvl w:val="1"/>
          <w:numId w:val="6"/>
        </w:numPr>
        <w:ind w:left="1440"/>
      </w:pPr>
      <w:r>
        <w:t xml:space="preserve">Input: </w:t>
      </w:r>
    </w:p>
    <w:p w:rsidR="00DB0567" w:rsidRDefault="00DB0567" w:rsidP="00DB0567">
      <w:pPr>
        <w:pStyle w:val="ListParagraph"/>
        <w:numPr>
          <w:ilvl w:val="2"/>
          <w:numId w:val="6"/>
        </w:numPr>
        <w:ind w:left="2160"/>
      </w:pPr>
      <w:r>
        <w:t>ApiKey: mandatory; the security key</w:t>
      </w:r>
    </w:p>
    <w:p w:rsidR="00DB0567" w:rsidRDefault="00DB0567" w:rsidP="00DB0567">
      <w:pPr>
        <w:pStyle w:val="ListParagraph"/>
        <w:numPr>
          <w:ilvl w:val="1"/>
          <w:numId w:val="6"/>
        </w:numPr>
        <w:ind w:left="1440"/>
      </w:pPr>
      <w:r>
        <w:t>Output: MovieTrailers,</w:t>
      </w:r>
      <w:r w:rsidRPr="00D24F1A">
        <w:t xml:space="preserve"> </w:t>
      </w:r>
      <w:r>
        <w:t xml:space="preserve">see schema </w:t>
      </w:r>
      <w:r w:rsidR="00EF087C">
        <w:fldChar w:fldCharType="begin"/>
      </w:r>
      <w:r w:rsidR="00EF087C">
        <w:instrText xml:space="preserve"> REF _Ref290024394 \r \h </w:instrText>
      </w:r>
      <w:r w:rsidR="00EF087C">
        <w:fldChar w:fldCharType="separate"/>
      </w:r>
      <w:r w:rsidR="00EF087C">
        <w:t>6.1.46</w:t>
      </w:r>
      <w:r w:rsidR="00EF087C">
        <w:fldChar w:fldCharType="end"/>
      </w:r>
      <w:r w:rsidR="00EF087C">
        <w:t xml:space="preserve"> </w:t>
      </w:r>
      <w:r>
        <w:t>in Appendix A</w:t>
      </w:r>
    </w:p>
    <w:p w:rsidR="00DB0567" w:rsidRDefault="00DB0567" w:rsidP="00DB0567">
      <w:pPr>
        <w:pStyle w:val="ListParagraph"/>
        <w:numPr>
          <w:ilvl w:val="1"/>
          <w:numId w:val="6"/>
        </w:numPr>
        <w:ind w:left="1440"/>
      </w:pPr>
      <w:r>
        <w:t xml:space="preserve">Description: This request will be issued by the Trailers Gateway to tell Apigee to refresh its cache of trailer metadata by calling back to the Trailers Gateway to get a full list of trailer data.  </w:t>
      </w:r>
    </w:p>
    <w:p w:rsidR="00DB0567" w:rsidRDefault="00DB0567" w:rsidP="00DB0567">
      <w:pPr>
        <w:pStyle w:val="ListParagraph"/>
        <w:numPr>
          <w:ilvl w:val="1"/>
          <w:numId w:val="6"/>
        </w:numPr>
        <w:ind w:left="1440"/>
      </w:pPr>
      <w:r>
        <w:t>Security: The caller will provide an ApiKey which will be validated by Apigee.  The only ApiKey allowed to call this operation will be the Redbox key.</w:t>
      </w:r>
    </w:p>
    <w:p w:rsidR="000B427D" w:rsidRDefault="000B427D">
      <w:pPr>
        <w:spacing w:after="200" w:line="276" w:lineRule="auto"/>
      </w:pPr>
      <w:r>
        <w:br w:type="page"/>
      </w:r>
    </w:p>
    <w:p w:rsidR="002B2A6F" w:rsidRDefault="002B2A6F" w:rsidP="005F5094">
      <w:pPr>
        <w:pStyle w:val="Heading5"/>
      </w:pPr>
      <w:bookmarkStart w:id="57" w:name="_Ref283378852"/>
      <w:r>
        <w:lastRenderedPageBreak/>
        <w:t>Stores Endpoint</w:t>
      </w:r>
      <w:bookmarkEnd w:id="57"/>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0B427D" w:rsidP="008F0404">
            <w:pPr>
              <w:rPr>
                <w:sz w:val="18"/>
                <w:szCs w:val="18"/>
              </w:rPr>
            </w:pPr>
            <w:r>
              <w:rPr>
                <w:sz w:val="18"/>
                <w:szCs w:val="18"/>
              </w:rPr>
              <w:t>/Stores/StatusMonitor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8F0404">
            <w:pPr>
              <w:rPr>
                <w:rFonts w:ascii="Calibri" w:hAnsi="Calibri" w:cs="Calibri"/>
                <w:sz w:val="18"/>
                <w:szCs w:val="18"/>
              </w:rPr>
            </w:pPr>
            <w:r>
              <w:rPr>
                <w:sz w:val="18"/>
                <w:szCs w:val="18"/>
              </w:rPr>
              <w:t>/Stores?</w:t>
            </w:r>
            <w:r>
              <w:t xml:space="preserve"> </w:t>
            </w:r>
            <w:r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DF5B9E" w:rsidP="00655176">
            <w:pPr>
              <w:rPr>
                <w:rFonts w:ascii="Calibri" w:hAnsi="Calibri" w:cs="Calibri"/>
                <w:sz w:val="18"/>
                <w:szCs w:val="18"/>
              </w:rPr>
            </w:pPr>
            <w:r w:rsidRPr="00B50607">
              <w:rPr>
                <w:sz w:val="18"/>
                <w:szCs w:val="18"/>
              </w:rPr>
              <w:t>/Stores/LatLong/{lat},{longt}?radius={r}&amp;count={c}&amp;</w:t>
            </w:r>
            <w:r w:rsidR="00655176">
              <w:rPr>
                <w:sz w:val="18"/>
                <w:szCs w:val="18"/>
              </w:rPr>
              <w:t>retailer</w:t>
            </w:r>
            <w:r w:rsidRPr="00B50607">
              <w:rPr>
                <w:sz w:val="18"/>
                <w:szCs w:val="18"/>
              </w:rPr>
              <w:t>={</w:t>
            </w:r>
            <w:r w:rsidR="00655176">
              <w:rPr>
                <w:sz w:val="18"/>
                <w:szCs w:val="18"/>
              </w:rPr>
              <w:t>ret</w:t>
            </w:r>
            <w:r w:rsidRPr="00B50607">
              <w:rPr>
                <w:sz w:val="18"/>
                <w:szCs w:val="18"/>
              </w:rPr>
              <w:t>}&amp;</w:t>
            </w:r>
            <w:r w:rsidR="00655176">
              <w:rPr>
                <w:sz w:val="18"/>
                <w:szCs w:val="18"/>
              </w:rPr>
              <w:t>sortBy={s}</w:t>
            </w:r>
            <w:r w:rsidR="004165BF">
              <w:rPr>
                <w:sz w:val="18"/>
                <w:szCs w:val="18"/>
              </w:rPr>
              <w:t>&amp;sortDir={asc/desc}</w:t>
            </w:r>
            <w:r w:rsidR="00655176">
              <w:rPr>
                <w:sz w:val="18"/>
                <w:szCs w:val="18"/>
              </w:rPr>
              <w:t>&amp;</w:t>
            </w:r>
            <w:r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AE1A6B" w:rsidP="008F0404">
            <w:pPr>
              <w:rPr>
                <w:sz w:val="18"/>
                <w:szCs w:val="18"/>
              </w:rPr>
            </w:pPr>
            <w:r>
              <w:rPr>
                <w:sz w:val="18"/>
                <w:szCs w:val="18"/>
              </w:rPr>
              <w:t>/Stores?forceRefresh=’true’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AE1A6B" w:rsidP="008F0404">
            <w:pPr>
              <w:rPr>
                <w:sz w:val="18"/>
                <w:szCs w:val="18"/>
              </w:rPr>
            </w:pPr>
            <w:r>
              <w:rPr>
                <w:sz w:val="18"/>
                <w:szCs w:val="18"/>
              </w:rPr>
              <w:t>/Stores/StoreChanged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URL: /Stores/StatusMonitor?apiKey={key}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D97BD1">
        <w:t>/</w:t>
      </w:r>
      <w:r w:rsidR="002B2A6F">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D151F1">
        <w:t>/Store</w:t>
      </w:r>
      <w:r w:rsidR="00095D04">
        <w:t>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406C57">
        <w:t>/</w:t>
      </w:r>
      <w:r w:rsidR="00D151F1">
        <w:t>Store</w:t>
      </w:r>
      <w:r w:rsidR="00095D04">
        <w:t>s</w:t>
      </w:r>
      <w:r w:rsidR="00406C57">
        <w:t>/LatLong/{lat},{longt}?apiKey={key}&amp;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  Default: Desc.</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/Stores?apiKey={key}&amp;forceRefresh=’true’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URL: /Stores/StoreChanged?apiKey={key}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8" w:name="_Ref285105256"/>
      <w:bookmarkStart w:id="59" w:name="_Ref284515587"/>
      <w:r>
        <w:lastRenderedPageBreak/>
        <w:t>Inventory Endpoint</w:t>
      </w:r>
      <w:bookmarkEnd w:id="58"/>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/Inventory/StatusMonitor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/Inventory?</w:t>
            </w:r>
            <w:r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CB48FB" w:rsidP="00B24F20">
            <w:pPr>
              <w:rPr>
                <w:sz w:val="18"/>
                <w:szCs w:val="18"/>
              </w:rPr>
            </w:pPr>
            <w:r>
              <w:rPr>
                <w:sz w:val="18"/>
                <w:szCs w:val="18"/>
              </w:rPr>
              <w:t>/StoresInventory</w:t>
            </w:r>
            <w:r w:rsidR="00B24F20">
              <w:rPr>
                <w:sz w:val="18"/>
                <w:szCs w:val="18"/>
              </w:rPr>
              <w:t>ForProduct</w:t>
            </w:r>
            <w:r>
              <w:rPr>
                <w:sz w:val="18"/>
                <w:szCs w:val="18"/>
              </w:rPr>
              <w:t>/</w:t>
            </w:r>
            <w:r w:rsidR="00B24F20">
              <w:rPr>
                <w:sz w:val="18"/>
                <w:szCs w:val="18"/>
              </w:rPr>
              <w:t>{productIdType}/</w:t>
            </w:r>
            <w:r>
              <w:rPr>
                <w:sz w:val="18"/>
                <w:szCs w:val="18"/>
              </w:rPr>
              <w:t>{p</w:t>
            </w:r>
            <w:r w:rsidR="00B24F20">
              <w:rPr>
                <w:sz w:val="18"/>
                <w:szCs w:val="18"/>
              </w:rPr>
              <w:t>roductI</w:t>
            </w:r>
            <w:r>
              <w:rPr>
                <w:sz w:val="18"/>
                <w:szCs w:val="18"/>
              </w:rPr>
              <w:t>d}/{lat,long}?storeCount={c}&amp;radius={r}</w:t>
            </w:r>
            <w:r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B24F20" w:rsidRDefault="00B24F20" w:rsidP="00CB48FB">
            <w:pPr>
              <w:rPr>
                <w:sz w:val="18"/>
                <w:szCs w:val="18"/>
              </w:rPr>
            </w:pPr>
            <w:r>
              <w:rPr>
                <w:sz w:val="18"/>
                <w:szCs w:val="18"/>
              </w:rPr>
              <w:t>Product ID Type;</w:t>
            </w:r>
          </w:p>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sidRPr="009F3F10">
              <w:rPr>
                <w:sz w:val="18"/>
                <w:szCs w:val="18"/>
              </w:rPr>
              <w:t>/Inventory/InventoryChanged?apiKey={key}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/Inventory?forceRefresh=’true’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7E3057" w:rsidRDefault="007E3057" w:rsidP="00CB48FB">
      <w:pPr>
        <w:rPr>
          <w:i/>
        </w:rPr>
      </w:pPr>
      <w:r w:rsidRPr="007E3057">
        <w:rPr>
          <w:i/>
        </w:rPr>
        <w:t xml:space="preserve">Inventory call I2 is designed </w:t>
      </w:r>
      <w:r w:rsidR="001912F3">
        <w:rPr>
          <w:i/>
        </w:rPr>
        <w:t xml:space="preserve">to support multiple types of product identity.  For R2 of OpenAPI, this will be limited to ProductID (for Redbox Product GUIDs) and DigitalID </w:t>
      </w:r>
      <w:r w:rsidRPr="007E3057">
        <w:rPr>
          <w:i/>
        </w:rPr>
        <w:t xml:space="preserve">for use by the Digital Partner.  </w:t>
      </w:r>
    </w:p>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/Inventory/StatusMonitor?apiKey={key}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DC739F">
        <w:t>/Inventory/?apiKey={key}&amp;storeList={storeIDs}&amp;inventoryProducts={listOfProductIDs}&amp;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lastRenderedPageBreak/>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242E4E">
        <w:t>/StoresInventory/</w:t>
      </w:r>
      <w:r w:rsidR="001912F3">
        <w:t>{productIdType}/</w:t>
      </w:r>
      <w:r w:rsidR="00242E4E">
        <w:t>{</w:t>
      </w:r>
      <w:r w:rsidR="001912F3">
        <w:t>productId</w:t>
      </w:r>
      <w:r w:rsidR="00242E4E">
        <w:t>}/{lat}, {long}?apiKey={key}&amp;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B24F20" w:rsidRDefault="00B24F20" w:rsidP="00A54DFF">
      <w:pPr>
        <w:pStyle w:val="ListParagraph"/>
        <w:numPr>
          <w:ilvl w:val="2"/>
          <w:numId w:val="6"/>
        </w:numPr>
        <w:ind w:left="2160"/>
      </w:pPr>
      <w:r>
        <w:t>ProductIdType: mandatory; identifies the type of Product ID (Redbox, UPC, Baseline, or DigitalPartner)</w:t>
      </w:r>
    </w:p>
    <w:p w:rsidR="00242E4E" w:rsidRDefault="00B24F20" w:rsidP="00A54DFF">
      <w:pPr>
        <w:pStyle w:val="ListParagraph"/>
        <w:numPr>
          <w:ilvl w:val="2"/>
          <w:numId w:val="6"/>
        </w:numPr>
        <w:ind w:left="2160"/>
      </w:pPr>
      <w:r>
        <w:t>ProductID</w:t>
      </w:r>
      <w:r w:rsidR="00242E4E">
        <w:t>: mandatory; the Product ID of a movie.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Descending.  Default: Desc.</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242E4E" w:rsidRDefault="00242E4E" w:rsidP="00A54DFF">
      <w:pPr>
        <w:pStyle w:val="ListParagraph"/>
        <w:numPr>
          <w:ilvl w:val="1"/>
          <w:numId w:val="6"/>
        </w:numPr>
        <w:ind w:left="1440"/>
      </w:pPr>
      <w:r>
        <w:t xml:space="preserve">Output: StoresInventoryLookup; see schema </w:t>
      </w:r>
      <w:r w:rsidR="00A7731E">
        <w:fldChar w:fldCharType="begin"/>
      </w:r>
      <w:r w:rsidR="00A7731E">
        <w:instrText xml:space="preserve"> REF _Ref288057944 \r \h </w:instrText>
      </w:r>
      <w:r w:rsidR="00A7731E">
        <w:fldChar w:fldCharType="separate"/>
      </w:r>
      <w:r w:rsidR="005E5C3D">
        <w:t>6.1.16</w:t>
      </w:r>
      <w:r w:rsidR="00A7731E">
        <w:fldChar w:fldCharType="end"/>
      </w:r>
      <w:r w:rsidR="00A7731E">
        <w:t xml:space="preserve"> </w:t>
      </w:r>
      <w:r>
        <w:t>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When called by the Digital Partner, the Digital Partner will provide a Digital Partner ID.  Other callers may use another form of Product ID.</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w:t>
      </w:r>
      <w:r>
        <w:lastRenderedPageBreak/>
        <w:t xml:space="preserve">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33C56" w:rsidP="00A54DFF">
      <w:pPr>
        <w:pStyle w:val="ListParagraph"/>
        <w:numPr>
          <w:ilvl w:val="1"/>
          <w:numId w:val="6"/>
        </w:numPr>
        <w:ind w:left="1440"/>
      </w:pPr>
      <w:r>
        <w:t>URL: /Inventory/InventoryChanged?apiKey={key}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URL: /Inventory?apiKey={key}&amp;</w:t>
      </w:r>
      <w:r w:rsidR="009F3F10">
        <w:t>forceRefresh=’true’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0" w:name="_Ref285105320"/>
      <w:r>
        <w:lastRenderedPageBreak/>
        <w:t>Reservation Endpoint</w:t>
      </w:r>
      <w:bookmarkEnd w:id="59"/>
      <w:bookmarkEnd w:id="60"/>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/Reservation/StatusMonitor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PUT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/Cart</w:t>
            </w:r>
            <w:r>
              <w:rPr>
                <w:sz w:val="18"/>
                <w:szCs w:val="18"/>
              </w:rPr>
              <w:t>/{UserID}</w:t>
            </w:r>
            <w:r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Default="00F02E51" w:rsidP="00F02E51">
            <w:pPr>
              <w:rPr>
                <w:sz w:val="18"/>
                <w:szCs w:val="18"/>
              </w:rPr>
            </w:pPr>
            <w:r>
              <w:rPr>
                <w:sz w:val="18"/>
                <w:szCs w:val="18"/>
              </w:rPr>
              <w:t>Product ID (GUID)</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DELETE</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sidRPr="00A4317A">
              <w:rPr>
                <w:sz w:val="18"/>
                <w:szCs w:val="18"/>
              </w:rPr>
              <w:t>/Cart</w:t>
            </w:r>
            <w:r>
              <w:rPr>
                <w:sz w:val="18"/>
                <w:szCs w:val="18"/>
              </w:rPr>
              <w:t>/{UserID}</w:t>
            </w:r>
            <w:r w:rsidRPr="00A4317A">
              <w:rPr>
                <w:sz w:val="18"/>
                <w:szCs w:val="18"/>
              </w:rPr>
              <w:t>/{ProductID}</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Product ID (GUID)</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/Cart</w:t>
            </w:r>
            <w:r>
              <w:rPr>
                <w:sz w:val="18"/>
                <w:szCs w:val="18"/>
              </w:rPr>
              <w:t>/{UserID}</w:t>
            </w:r>
            <w:r w:rsidRPr="00A4317A">
              <w:rPr>
                <w:sz w:val="18"/>
                <w:szCs w:val="18"/>
              </w:rPr>
              <w:t>/AssignStore/{StoreID}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Default="002A15F8" w:rsidP="00F02E51">
            <w:pPr>
              <w:rPr>
                <w:sz w:val="18"/>
                <w:szCs w:val="18"/>
              </w:rPr>
            </w:pPr>
            <w:r>
              <w:rPr>
                <w:sz w:val="18"/>
                <w:szCs w:val="18"/>
              </w:rPr>
              <w:t>Store ID</w:t>
            </w:r>
          </w:p>
          <w:p w:rsidR="002A15F8"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CartValidation</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2A15F8" w:rsidP="006C3F5A">
            <w:pPr>
              <w:rPr>
                <w:sz w:val="18"/>
                <w:szCs w:val="18"/>
              </w:rPr>
            </w:pPr>
            <w:r w:rsidRPr="00A4317A">
              <w:rPr>
                <w:sz w:val="18"/>
                <w:szCs w:val="18"/>
              </w:rPr>
              <w:t>/Cart</w:t>
            </w:r>
            <w:r>
              <w:rPr>
                <w:sz w:val="18"/>
                <w:szCs w:val="18"/>
              </w:rPr>
              <w:t>/{UserID}/Price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/Reservation/Checkout</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0B427D" w:rsidP="000B427D">
      <w:pPr>
        <w:pStyle w:val="ListParagraph"/>
        <w:numPr>
          <w:ilvl w:val="1"/>
          <w:numId w:val="6"/>
        </w:numPr>
        <w:ind w:left="1440"/>
      </w:pPr>
      <w:r>
        <w:t>URL: /Reservation/StatusMonitor?apiKey={key}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R1: Add a Product to a Cart</w:t>
      </w:r>
    </w:p>
    <w:p w:rsidR="00DF023F" w:rsidRDefault="006C3F5A" w:rsidP="00A54DFF">
      <w:pPr>
        <w:pStyle w:val="ListParagraph"/>
        <w:numPr>
          <w:ilvl w:val="1"/>
          <w:numId w:val="6"/>
        </w:numPr>
        <w:ind w:left="1440"/>
      </w:pPr>
      <w:r>
        <w:t xml:space="preserve">URL: </w:t>
      </w:r>
      <w:r w:rsidR="00DF023F">
        <w:t>/Cart/</w:t>
      </w:r>
      <w:r w:rsidR="003D6DEB">
        <w:t>{UserID}/</w:t>
      </w:r>
      <w:r w:rsidR="00DF023F">
        <w:t xml:space="preserve">{ProductID}?apiKey={key} </w:t>
      </w:r>
    </w:p>
    <w:p w:rsidR="00DF023F" w:rsidRDefault="00DF023F" w:rsidP="00A54DFF">
      <w:pPr>
        <w:pStyle w:val="ListParagraph"/>
        <w:numPr>
          <w:ilvl w:val="1"/>
          <w:numId w:val="6"/>
        </w:numPr>
        <w:ind w:left="1440"/>
      </w:pPr>
      <w:r>
        <w:t>Method: PUT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DF023F" w:rsidRDefault="00DF023F" w:rsidP="00A54DFF">
      <w:pPr>
        <w:pStyle w:val="ListParagraph"/>
        <w:numPr>
          <w:ilvl w:val="2"/>
          <w:numId w:val="6"/>
        </w:numPr>
        <w:ind w:left="2160"/>
      </w:pPr>
      <w:r>
        <w:t>ProductID (GUID) that identifies the product to be added to the cart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C5621B" w:rsidRDefault="00DF023F" w:rsidP="00A54DFF">
      <w:pPr>
        <w:pStyle w:val="ListParagraph"/>
        <w:numPr>
          <w:ilvl w:val="1"/>
          <w:numId w:val="6"/>
        </w:numPr>
        <w:ind w:left="1440"/>
      </w:pPr>
      <w:r>
        <w:t>Description: Apigee l</w:t>
      </w:r>
      <w:r w:rsidR="001647B8">
        <w:t xml:space="preserve">ayer will </w:t>
      </w:r>
      <w:r w:rsidR="00261129">
        <w:t xml:space="preserve">validate that the Product is InStock </w:t>
      </w:r>
      <w:r w:rsidR="00114944">
        <w:t>at the given Store</w:t>
      </w:r>
      <w:r w:rsidR="002F3607">
        <w:t xml:space="preserve"> by confirming the Product’s inventory status in the Inventory cache at the Apigee layer</w:t>
      </w:r>
      <w:r w:rsidR="001647B8">
        <w:t xml:space="preserve">.  </w:t>
      </w:r>
      <w:r w:rsidR="00261129">
        <w:t xml:space="preserve">It will also validate that the number of items in the cart passes preliminary business rule checks.  </w:t>
      </w:r>
      <w:r w:rsidR="001647B8">
        <w:t>If validation succeeds, the product will be added to the cart</w:t>
      </w:r>
      <w:r w:rsidR="000E5A90">
        <w:t xml:space="preserve">. </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R2: Delete a Product from a Cart</w:t>
      </w:r>
    </w:p>
    <w:p w:rsidR="001647B8" w:rsidRDefault="006C3F5A" w:rsidP="00A54DFF">
      <w:pPr>
        <w:pStyle w:val="ListParagraph"/>
        <w:numPr>
          <w:ilvl w:val="1"/>
          <w:numId w:val="6"/>
        </w:numPr>
        <w:ind w:left="1440"/>
      </w:pPr>
      <w:r>
        <w:t xml:space="preserve">URL: </w:t>
      </w:r>
      <w:r w:rsidR="001647B8">
        <w:t>/Cart/</w:t>
      </w:r>
      <w:r w:rsidR="003D6DEB">
        <w:t>{UserID}/</w:t>
      </w:r>
      <w:r w:rsidR="001647B8">
        <w:t xml:space="preserve">{ProductID}?apiKey={key} </w:t>
      </w:r>
    </w:p>
    <w:p w:rsidR="001647B8" w:rsidRDefault="001647B8" w:rsidP="00A54DFF">
      <w:pPr>
        <w:pStyle w:val="ListParagraph"/>
        <w:numPr>
          <w:ilvl w:val="1"/>
          <w:numId w:val="6"/>
        </w:numPr>
        <w:ind w:left="1440"/>
      </w:pPr>
      <w:r>
        <w:t>Method: DELETE</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ProductID (GUID) that identifies the product to be removed from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E0788C">
        <w:t>validate the removal of</w:t>
      </w:r>
      <w:r>
        <w:t xml:space="preserve"> the product from the cart </w:t>
      </w:r>
      <w:r w:rsidR="00261129">
        <w:t>and return a CartValidation object.</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A15F8">
        <w:t>3</w:t>
      </w:r>
      <w:r>
        <w:t>: Assign a Store to the Cart</w:t>
      </w:r>
    </w:p>
    <w:p w:rsidR="001647B8" w:rsidRDefault="006C3F5A" w:rsidP="00A54DFF">
      <w:pPr>
        <w:pStyle w:val="ListParagraph"/>
        <w:numPr>
          <w:ilvl w:val="1"/>
          <w:numId w:val="6"/>
        </w:numPr>
        <w:ind w:left="1440"/>
      </w:pPr>
      <w:r>
        <w:t xml:space="preserve">URL: </w:t>
      </w:r>
      <w:r w:rsidR="001647B8">
        <w:t>/Cart/</w:t>
      </w:r>
      <w:r w:rsidR="003D6DEB">
        <w:t>{UserID}/</w:t>
      </w:r>
      <w:r w:rsidR="000E5A90">
        <w:t>Assign</w:t>
      </w:r>
      <w:r w:rsidR="001647B8">
        <w:t xml:space="preserve">Store/{StoreID}?apiKey={key}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StoreID (GUID) that identifies the store to be assigned to the cart</w:t>
      </w:r>
    </w:p>
    <w:p w:rsidR="001647B8" w:rsidRDefault="001647B8" w:rsidP="00A54DFF">
      <w:pPr>
        <w:pStyle w:val="ListParagraph"/>
        <w:numPr>
          <w:ilvl w:val="2"/>
          <w:numId w:val="6"/>
        </w:numPr>
        <w:ind w:left="2160"/>
      </w:pPr>
      <w:r>
        <w:t xml:space="preserve">Cart (see schema: </w:t>
      </w:r>
      <w:r w:rsidR="00E0788C">
        <w:fldChar w:fldCharType="begin"/>
      </w:r>
      <w:r w:rsidR="00E0788C">
        <w:instrText xml:space="preserve"> REF _Ref284489462 \r \h </w:instrText>
      </w:r>
      <w:r w:rsidR="00E0788C">
        <w:fldChar w:fldCharType="separate"/>
      </w:r>
      <w:r w:rsidR="00E77676">
        <w:t>6.1.18</w:t>
      </w:r>
      <w:r w:rsidR="00E0788C">
        <w:fldChar w:fldCharType="end"/>
      </w:r>
      <w:r>
        <w:t>)</w:t>
      </w:r>
    </w:p>
    <w:p w:rsidR="001647B8" w:rsidRDefault="001647B8" w:rsidP="00A54DFF">
      <w:pPr>
        <w:pStyle w:val="ListParagraph"/>
        <w:numPr>
          <w:ilvl w:val="1"/>
          <w:numId w:val="6"/>
        </w:numPr>
        <w:ind w:left="1440"/>
      </w:pPr>
      <w:r>
        <w:t xml:space="preserve">Output: </w:t>
      </w:r>
      <w:r w:rsidR="00FC253E">
        <w:t xml:space="preserve">CartValidation </w:t>
      </w:r>
      <w:r>
        <w:t xml:space="preserve">(see schema: </w:t>
      </w:r>
      <w:r w:rsidR="00E0788C">
        <w:fldChar w:fldCharType="begin"/>
      </w:r>
      <w:r w:rsidR="00E0788C">
        <w:instrText xml:space="preserve"> REF _Ref284578994 \r \h </w:instrText>
      </w:r>
      <w:r w:rsidR="00E0788C">
        <w:fldChar w:fldCharType="separate"/>
      </w:r>
      <w:r w:rsidR="00E77676">
        <w:t>6.1.19</w:t>
      </w:r>
      <w:r w:rsidR="00E0788C">
        <w:fldChar w:fldCharType="end"/>
      </w:r>
      <w:r>
        <w:t>)</w:t>
      </w:r>
    </w:p>
    <w:p w:rsidR="001647B8" w:rsidRDefault="001647B8" w:rsidP="00A54DFF">
      <w:pPr>
        <w:pStyle w:val="ListParagraph"/>
        <w:numPr>
          <w:ilvl w:val="1"/>
          <w:numId w:val="6"/>
        </w:numPr>
        <w:ind w:left="1440"/>
      </w:pPr>
      <w:r>
        <w:t xml:space="preserve">Description: Apigee layer will </w:t>
      </w:r>
      <w:r w:rsidR="00261129">
        <w:t>validate that the Store is Online (based upon data in the Store Cache)</w:t>
      </w:r>
      <w:r>
        <w:t>.</w:t>
      </w:r>
      <w:r w:rsidR="00261129">
        <w:t xml:space="preserve">  It will then validate that all products in the Cart are available at that Store.</w:t>
      </w:r>
      <w:r>
        <w:t xml:space="preserve">  </w:t>
      </w:r>
    </w:p>
    <w:p w:rsidR="001647B8" w:rsidRDefault="001647B8"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647B8">
        <w:t>/Cart</w:t>
      </w:r>
      <w:r w:rsidR="003D6DEB">
        <w:t>/{UserID}/Price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647B8">
        <w:t>/Reservation/Checkout</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p>
    <w:p w:rsidR="000B427D" w:rsidRDefault="00F90019" w:rsidP="00A54DFF">
      <w:pPr>
        <w:pStyle w:val="ListParagraph"/>
        <w:numPr>
          <w:ilvl w:val="1"/>
          <w:numId w:val="6"/>
        </w:numPr>
        <w:ind w:left="1440"/>
      </w:pPr>
      <w:r>
        <w:lastRenderedPageBreak/>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1" w:name="_Ref288056296"/>
      <w:r>
        <w:lastRenderedPageBreak/>
        <w:t>CustomerAccount Endpoint</w:t>
      </w:r>
      <w:bookmarkEnd w:id="61"/>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35797" w:rsidRDefault="00896556" w:rsidP="00153AAE">
            <w:pPr>
              <w:jc w:val="center"/>
              <w:rPr>
                <w:rFonts w:ascii="Calibri" w:hAnsi="Calibri" w:cs="Calibri"/>
                <w:b/>
                <w:sz w:val="18"/>
                <w:szCs w:val="18"/>
              </w:rPr>
            </w:pPr>
            <w:r w:rsidRPr="00B35797">
              <w:rPr>
                <w:sz w:val="18"/>
                <w:szCs w:val="18"/>
              </w:rPr>
              <w:t>Note: all URLs are prefixed with:</w:t>
            </w:r>
            <w:r w:rsidRPr="00B35797">
              <w:rPr>
                <w:b/>
                <w:sz w:val="18"/>
                <w:szCs w:val="18"/>
              </w:rPr>
              <w:t xml:space="preserve"> </w:t>
            </w:r>
            <w:r w:rsidRPr="00B35797">
              <w:rPr>
                <w:sz w:val="18"/>
                <w:szCs w:val="18"/>
              </w:rPr>
              <w:t>/Customers/{CustomerNumber}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0B427D" w:rsidP="00153AAE">
            <w:pPr>
              <w:rPr>
                <w:sz w:val="18"/>
                <w:szCs w:val="18"/>
              </w:rPr>
            </w:pPr>
            <w:r>
              <w:rPr>
                <w:sz w:val="18"/>
                <w:szCs w:val="18"/>
              </w:rPr>
              <w:t>/StatusMonitor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/Profile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sz w:val="18"/>
                <w:szCs w:val="18"/>
              </w:rPr>
              <w:t>/Profile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sz w:val="18"/>
                <w:szCs w:val="18"/>
              </w:rPr>
              <w:t>/Preferences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/Preferences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/RentalHistory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305E54">
            <w:pPr>
              <w:rPr>
                <w:sz w:val="18"/>
                <w:szCs w:val="18"/>
              </w:rPr>
            </w:pPr>
            <w:r>
              <w:rPr>
                <w:sz w:val="18"/>
                <w:szCs w:val="18"/>
              </w:rPr>
              <w:t>/Queues/{queueId}/{position}</w:t>
            </w:r>
            <w:r w:rsidR="00305E54">
              <w:rPr>
                <w:sz w:val="18"/>
                <w:szCs w:val="18"/>
              </w:rPr>
              <w:t>,</w:t>
            </w:r>
            <w:r>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/Queues/{queueId}/{productId}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/RecommendedProducts?productType={type}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/Accounts/{AccountNo}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03048F" w:rsidP="0003048F">
            <w:pPr>
              <w:rPr>
                <w:sz w:val="18"/>
                <w:szCs w:val="18"/>
              </w:rPr>
            </w:pPr>
            <w:r>
              <w:rPr>
                <w:sz w:val="18"/>
                <w:szCs w:val="18"/>
              </w:rPr>
              <w:t>/Credits/</w:t>
            </w:r>
            <w:r w:rsidR="00896556">
              <w:rPr>
                <w:sz w:val="18"/>
                <w:szCs w:val="18"/>
              </w:rPr>
              <w:t>Balance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03048F">
            <w:pPr>
              <w:rPr>
                <w:sz w:val="18"/>
                <w:szCs w:val="18"/>
              </w:rPr>
            </w:pPr>
            <w:r>
              <w:rPr>
                <w:sz w:val="18"/>
                <w:szCs w:val="18"/>
              </w:rPr>
              <w:t>/Credits/</w:t>
            </w:r>
            <w:r w:rsidR="0003048F">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153AAE">
            <w:pPr>
              <w:rPr>
                <w:sz w:val="18"/>
                <w:szCs w:val="18"/>
              </w:rPr>
            </w:pPr>
            <w:r>
              <w:rPr>
                <w:sz w:val="18"/>
                <w:szCs w:val="18"/>
              </w:rPr>
              <w:t>/CreditCard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53AAE">
            <w:pPr>
              <w:rPr>
                <w:sz w:val="18"/>
                <w:szCs w:val="18"/>
              </w:rPr>
            </w:pPr>
            <w:r>
              <w:rPr>
                <w:sz w:val="18"/>
                <w:szCs w:val="18"/>
              </w:rPr>
              <w:t>/CreateCustomer</w:t>
            </w:r>
          </w:p>
        </w:tc>
        <w:tc>
          <w:tcPr>
            <w:tcW w:w="1800" w:type="dxa"/>
            <w:tcMar>
              <w:left w:w="115" w:type="dxa"/>
              <w:right w:w="115" w:type="dxa"/>
            </w:tcMar>
          </w:tcPr>
          <w:p w:rsidR="001A2849" w:rsidRDefault="001A2849" w:rsidP="00153AAE">
            <w:pPr>
              <w:rPr>
                <w:sz w:val="18"/>
                <w:szCs w:val="18"/>
              </w:rPr>
            </w:pPr>
            <w:r>
              <w:rPr>
                <w:sz w:val="18"/>
                <w:szCs w:val="18"/>
              </w:rPr>
              <w:t>Email Address</w:t>
            </w:r>
          </w:p>
        </w:tc>
        <w:tc>
          <w:tcPr>
            <w:tcW w:w="1800" w:type="dxa"/>
            <w:tcMar>
              <w:top w:w="115" w:type="dxa"/>
              <w:left w:w="115" w:type="dxa"/>
              <w:bottom w:w="115" w:type="dxa"/>
              <w:right w:w="115" w:type="dxa"/>
            </w:tcMar>
          </w:tcPr>
          <w:p w:rsidR="001A2849" w:rsidRDefault="001A2849" w:rsidP="00153AAE">
            <w:pPr>
              <w:rPr>
                <w:sz w:val="18"/>
                <w:szCs w:val="18"/>
              </w:rPr>
            </w:pPr>
            <w:r>
              <w:rPr>
                <w:sz w:val="18"/>
                <w:szCs w:val="18"/>
              </w:rPr>
              <w:t>CustomerNumber</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URL: /StatusMonitor?apiKey={key}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Pr="00896556">
        <w:t>/Customers/{CustomerNumber}</w:t>
      </w:r>
      <w:r>
        <w:t xml:space="preserve">/Profile?apiKey={key}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Pr="00896556">
        <w:t>/Customers/{CustomerNumber}</w:t>
      </w:r>
      <w:r>
        <w:t xml:space="preserve">/Profile?apiKey={key}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CP3: Get Preferences</w:t>
      </w:r>
    </w:p>
    <w:p w:rsidR="00EB741C" w:rsidRDefault="00EB741C" w:rsidP="00A54DFF">
      <w:pPr>
        <w:pStyle w:val="ListParagraph"/>
        <w:numPr>
          <w:ilvl w:val="1"/>
          <w:numId w:val="6"/>
        </w:numPr>
        <w:ind w:left="1440"/>
      </w:pPr>
      <w:r>
        <w:lastRenderedPageBreak/>
        <w:t xml:space="preserve">URL: </w:t>
      </w:r>
      <w:r w:rsidRPr="00896556">
        <w:t>/Customers/{CustomerNumber}</w:t>
      </w:r>
      <w:r>
        <w:t xml:space="preserve">/Preferences?apiKey={key}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Pr="00896556">
        <w:t>/Customers/{CustomerNumber}</w:t>
      </w:r>
      <w:r>
        <w:t xml:space="preserve">/Preferences?apiKey={key}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Pr="00896556">
        <w:t>/Customers/{CustomerNumber}</w:t>
      </w:r>
      <w:r>
        <w:t xml:space="preserve">/RentalHistory?apiKey={key}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Pr="00896556">
        <w:t>/Customers/{CustomerNumber}</w:t>
      </w:r>
      <w:r>
        <w:t xml:space="preserve">/Queues?apiKey={key}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lastRenderedPageBreak/>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 xml:space="preserve">URL: </w:t>
      </w:r>
      <w:r w:rsidRPr="00896556">
        <w:t>/Customers/{CustomerNumber}</w:t>
      </w:r>
      <w:r>
        <w:t xml:space="preserve">/Queues/{queueId}/{position},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Pr="00896556">
        <w:t>/Customers/{CustomerNumber}</w:t>
      </w:r>
      <w:r>
        <w:t xml:space="preserve">/Queues/{queueId}/{productId}?apiKey={key} </w:t>
      </w:r>
    </w:p>
    <w:p w:rsidR="0003048F" w:rsidRDefault="0003048F" w:rsidP="00A54DFF">
      <w:pPr>
        <w:pStyle w:val="ListParagraph"/>
        <w:numPr>
          <w:ilvl w:val="1"/>
          <w:numId w:val="6"/>
        </w:numPr>
        <w:ind w:left="1440"/>
      </w:pPr>
      <w:r>
        <w:t>Method: DELETE</w:t>
      </w:r>
    </w:p>
    <w:p w:rsidR="0003048F" w:rsidRDefault="0003048F" w:rsidP="00A54DFF">
      <w:pPr>
        <w:pStyle w:val="ListParagraph"/>
        <w:numPr>
          <w:ilvl w:val="1"/>
          <w:numId w:val="6"/>
        </w:numPr>
        <w:ind w:left="1440"/>
      </w:pPr>
      <w:r>
        <w:lastRenderedPageBreak/>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Pr="00896556">
        <w:t>/Customers/{CustomerNumber}</w:t>
      </w:r>
      <w:r>
        <w:t xml:space="preserve">/RecommendedProducts?apiKey={key}&amp;productType={pT}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pT: Product Type identifier (Movie, Game)</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Pr="00896556">
        <w:t>/Customers/{CustomerNumber}</w:t>
      </w:r>
      <w:r>
        <w:t xml:space="preserve">/Accounts?apiKey={key}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Pr="00896556">
        <w:t>/Customers/{CustomerNumber}</w:t>
      </w:r>
      <w:r>
        <w:t xml:space="preserve">/Account/{AccountNo}?apiKey={key}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t xml:space="preserve">URL: </w:t>
      </w:r>
      <w:r w:rsidRPr="00896556">
        <w:t>/Customers/{CustomerNumber}</w:t>
      </w:r>
      <w:r>
        <w:t xml:space="preserve">/Accounts/{AccountNo}?apiKey={key}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lastRenderedPageBreak/>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Pr="00896556">
        <w:t>/Customers/{CustomerNumber}</w:t>
      </w:r>
      <w:r>
        <w:t xml:space="preserve">/Credits/Balance?apiKey={key}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Pr="00896556">
        <w:t>/Customers/{CustomerNumber}</w:t>
      </w:r>
      <w:r>
        <w:t xml:space="preserve">/Credits/History?apiKey={key}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Pr="00896556">
        <w:t>/Customers/{CustomerNumber}</w:t>
      </w:r>
      <w:r>
        <w:t xml:space="preserve">/CreditCard?apiKey={key}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/CreateCustomer?apiKey={key} </w:t>
      </w:r>
    </w:p>
    <w:p w:rsidR="001A2849" w:rsidRDefault="001A2849" w:rsidP="00A54DFF">
      <w:pPr>
        <w:pStyle w:val="ListParagraph"/>
        <w:numPr>
          <w:ilvl w:val="1"/>
          <w:numId w:val="6"/>
        </w:numPr>
        <w:ind w:left="1440"/>
      </w:pPr>
      <w:r>
        <w:t>Method: POST</w:t>
      </w:r>
    </w:p>
    <w:p w:rsidR="001A2849" w:rsidRDefault="001A2849" w:rsidP="00A54DFF">
      <w:pPr>
        <w:pStyle w:val="ListParagraph"/>
        <w:numPr>
          <w:ilvl w:val="1"/>
          <w:numId w:val="6"/>
        </w:numPr>
        <w:ind w:left="1440"/>
      </w:pPr>
      <w:r>
        <w:t xml:space="preserve">Input : </w:t>
      </w:r>
    </w:p>
    <w:p w:rsidR="001A2849" w:rsidRDefault="001A2849" w:rsidP="00A54DFF">
      <w:pPr>
        <w:pStyle w:val="ListParagraph"/>
        <w:numPr>
          <w:ilvl w:val="2"/>
          <w:numId w:val="6"/>
        </w:numPr>
        <w:ind w:left="2160"/>
      </w:pPr>
      <w:r>
        <w:t>Email Address: Login email address of the new customer</w:t>
      </w:r>
    </w:p>
    <w:p w:rsidR="001A2849" w:rsidRDefault="001972B4" w:rsidP="00DD0666">
      <w:pPr>
        <w:pStyle w:val="ListParagraph"/>
        <w:numPr>
          <w:ilvl w:val="1"/>
          <w:numId w:val="6"/>
        </w:numPr>
        <w:ind w:left="1440"/>
      </w:pPr>
      <w:r>
        <w:lastRenderedPageBreak/>
        <w:t>Output: Customer</w:t>
      </w:r>
      <w:r w:rsidR="001A2849">
        <w:t xml:space="preserve">Number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customer number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/Customers/{new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2" w:name="_Toc292693604"/>
      <w:r>
        <w:t>EPC Web Service</w:t>
      </w:r>
      <w:bookmarkEnd w:id="62"/>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3" w:name="_Toc292693605"/>
      <w:r>
        <w:t>Batch Scheduler</w:t>
      </w:r>
      <w:bookmarkEnd w:id="63"/>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4" w:name="_Toc292693606"/>
      <w:r>
        <w:t>Web Reservation Pipeline</w:t>
      </w:r>
      <w:bookmarkEnd w:id="64"/>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5" w:name="_Toc292693607"/>
      <w:r>
        <w:t>Caching Services</w:t>
      </w:r>
      <w:bookmarkEnd w:id="65"/>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6" w:name="_Toc292693608"/>
      <w:r>
        <w:t>Web Services Monitoring</w:t>
      </w:r>
      <w:bookmarkEnd w:id="66"/>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/Products/StatusMonitor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67" w:name="_Toc292693609"/>
      <w:r>
        <w:lastRenderedPageBreak/>
        <w:t>Physical Deployment</w:t>
      </w:r>
      <w:bookmarkEnd w:id="67"/>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55197D">
          <w:footerReference w:type="default" r:id="rId22"/>
          <w:pgSz w:w="12240" w:h="15840"/>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4692C823" wp14:editId="0814D10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68"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68"/>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69" w:name="_Toc292693610"/>
      <w:r>
        <w:lastRenderedPageBreak/>
        <w:t>Database Logical Design</w:t>
      </w:r>
      <w:bookmarkEnd w:id="69"/>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0" w:name="_Toc292693611"/>
      <w:r>
        <w:rPr>
          <w:szCs w:val="18"/>
        </w:rPr>
        <w:lastRenderedPageBreak/>
        <w:t xml:space="preserve">Open Systems Layer: </w:t>
      </w:r>
      <w:r w:rsidR="00484C97" w:rsidRPr="00484C97">
        <w:rPr>
          <w:szCs w:val="18"/>
        </w:rPr>
        <w:t>Infrastructure Components &amp; Dependencies</w:t>
      </w:r>
      <w:bookmarkEnd w:id="70"/>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1" w:name="_Toc292693612"/>
      <w:r w:rsidRPr="0022605B">
        <w:t>Custom-built .NET Web Services (Product, Store, Top20</w:t>
      </w:r>
      <w:r w:rsidR="008111B9">
        <w:t xml:space="preserve"> proxies</w:t>
      </w:r>
      <w:r w:rsidRPr="0022605B">
        <w:t>)</w:t>
      </w:r>
      <w:bookmarkEnd w:id="71"/>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2" w:name="_Toc292693613"/>
      <w:r>
        <w:t>Source System Change</w:t>
      </w:r>
      <w:r w:rsidR="0022605B" w:rsidRPr="0022605B">
        <w:t xml:space="preserve"> Service</w:t>
      </w:r>
      <w:bookmarkEnd w:id="72"/>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3" w:name="_Toc292693614"/>
      <w:r>
        <w:t>Logging &amp; Instrumentation</w:t>
      </w:r>
      <w:bookmarkEnd w:id="73"/>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4" w:name="_Toc292693615"/>
      <w:r w:rsidRPr="00484C97">
        <w:rPr>
          <w:szCs w:val="18"/>
        </w:rPr>
        <w:lastRenderedPageBreak/>
        <w:t>Design Approaches to Non-Functional Qualities (availability, performance, scaling)</w:t>
      </w:r>
      <w:bookmarkEnd w:id="74"/>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5" w:name="_Toc292693616"/>
      <w:r>
        <w:t>Availability</w:t>
      </w:r>
      <w:bookmarkEnd w:id="75"/>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6" w:name="_Toc292693617"/>
      <w:r>
        <w:t>Performance</w:t>
      </w:r>
      <w:bookmarkEnd w:id="76"/>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77" w:name="_Toc292693618"/>
      <w:r>
        <w:t>Scale</w:t>
      </w:r>
      <w:bookmarkEnd w:id="77"/>
    </w:p>
    <w:p w:rsidR="00351093" w:rsidRPr="007A4B3D" w:rsidRDefault="0069483D" w:rsidP="00351093">
      <w:pPr>
        <w:rPr>
          <w:i/>
        </w:rPr>
      </w:pPr>
      <w:commentRangeStart w:id="78"/>
      <w:r>
        <w:rPr>
          <w:i/>
        </w:rPr>
        <w:t>TBD for R2</w:t>
      </w:r>
      <w:commentRangeEnd w:id="78"/>
      <w:r w:rsidR="00FB17AA">
        <w:rPr>
          <w:rStyle w:val="CommentReference"/>
        </w:rPr>
        <w:commentReference w:id="78"/>
      </w:r>
    </w:p>
    <w:p w:rsidR="00AB5B9A" w:rsidRDefault="00AB5B9A">
      <w:pPr>
        <w:spacing w:after="200" w:line="276" w:lineRule="auto"/>
      </w:pPr>
      <w:r>
        <w:br w:type="page"/>
      </w:r>
    </w:p>
    <w:p w:rsidR="00484C97" w:rsidRDefault="00484C97" w:rsidP="00484C97">
      <w:pPr>
        <w:pStyle w:val="Heading2"/>
        <w:rPr>
          <w:szCs w:val="18"/>
        </w:rPr>
      </w:pPr>
      <w:bookmarkStart w:id="79" w:name="_Toc292693619"/>
      <w:r w:rsidRPr="00484C97">
        <w:rPr>
          <w:szCs w:val="18"/>
        </w:rPr>
        <w:lastRenderedPageBreak/>
        <w:t>Security</w:t>
      </w:r>
      <w:bookmarkEnd w:id="79"/>
    </w:p>
    <w:p w:rsidR="006832C5" w:rsidRPr="006832C5" w:rsidRDefault="006832C5" w:rsidP="006832C5">
      <w:pPr>
        <w:pStyle w:val="Heading3"/>
      </w:pPr>
      <w:bookmarkStart w:id="80" w:name="_Ref284574345"/>
      <w:bookmarkStart w:id="81" w:name="_Toc292693620"/>
      <w:r>
        <w:t>OpenAPI Service Endpoint Security</w:t>
      </w:r>
      <w:bookmarkEnd w:id="80"/>
      <w:bookmarkEnd w:id="81"/>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2" w:name="_Toc292693621"/>
      <w:r>
        <w:t xml:space="preserve">Open Services Layer – </w:t>
      </w:r>
      <w:r w:rsidR="000600A3">
        <w:t>Source System Gateway</w:t>
      </w:r>
      <w:r>
        <w:t xml:space="preserve"> Security</w:t>
      </w:r>
      <w:bookmarkEnd w:id="82"/>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3" w:name="_Toc292693622"/>
      <w:r w:rsidRPr="00484C97">
        <w:rPr>
          <w:szCs w:val="18"/>
        </w:rPr>
        <w:lastRenderedPageBreak/>
        <w:t>Dependencies &amp; Assumptions</w:t>
      </w:r>
      <w:bookmarkEnd w:id="83"/>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4" w:name="_Toc292693623"/>
      <w:r>
        <w:lastRenderedPageBreak/>
        <w:t>Open Issues</w:t>
      </w:r>
      <w:bookmarkEnd w:id="84"/>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5" w:name="_Toc292693624"/>
      <w:bookmarkEnd w:id="5"/>
      <w:r>
        <w:lastRenderedPageBreak/>
        <w:t>Risks</w:t>
      </w:r>
      <w:bookmarkEnd w:id="85"/>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6" w:name="_Toc228700245"/>
      <w:bookmarkStart w:id="87" w:name="_Toc258312969"/>
    </w:p>
    <w:p w:rsidR="00F92C80" w:rsidRDefault="00F92C80">
      <w:pPr>
        <w:spacing w:after="200" w:line="276" w:lineRule="auto"/>
      </w:pPr>
      <w:r>
        <w:br w:type="page"/>
      </w:r>
    </w:p>
    <w:p w:rsidR="00D36E13" w:rsidRPr="00C25BA5" w:rsidRDefault="00D36E13" w:rsidP="00D36E13">
      <w:pPr>
        <w:pStyle w:val="Heading1"/>
      </w:pPr>
      <w:bookmarkStart w:id="88" w:name="_Toc292693625"/>
      <w:r w:rsidRPr="00C25BA5">
        <w:lastRenderedPageBreak/>
        <w:t>Glossary</w:t>
      </w:r>
      <w:bookmarkEnd w:id="86"/>
      <w:bookmarkEnd w:id="87"/>
      <w:bookmarkEnd w:id="88"/>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064AD2">
      <w:pPr>
        <w:pStyle w:val="Heading1"/>
        <w:numPr>
          <w:ilvl w:val="0"/>
          <w:numId w:val="0"/>
        </w:numPr>
        <w:ind w:left="630" w:hanging="630"/>
      </w:pPr>
      <w:bookmarkStart w:id="89" w:name="_Toc228700244"/>
      <w:bookmarkStart w:id="90"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1" w:name="_Toc292693626"/>
      <w:r>
        <w:lastRenderedPageBreak/>
        <w:t>Appendices</w:t>
      </w:r>
      <w:bookmarkEnd w:id="91"/>
    </w:p>
    <w:p w:rsidR="00375B38" w:rsidRDefault="00375B38" w:rsidP="00375B38">
      <w:pPr>
        <w:pStyle w:val="Heading2"/>
      </w:pPr>
      <w:bookmarkStart w:id="92" w:name="_Toc292693627"/>
      <w:r>
        <w:t>Appendix A: Message Contracts &amp; Schemas</w:t>
      </w:r>
      <w:bookmarkEnd w:id="92"/>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3" w:name="_Toc292693628"/>
      <w:r>
        <w:t>Common Schemas</w:t>
      </w:r>
      <w:bookmarkEnd w:id="93"/>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4" w:name="_Ref283378976"/>
      <w:bookmarkStart w:id="95" w:name="_Toc292693629"/>
      <w:r>
        <w:lastRenderedPageBreak/>
        <w:t>Source</w:t>
      </w:r>
      <w:r w:rsidR="00064AD2">
        <w:t xml:space="preserve"> Movie</w:t>
      </w:r>
      <w:r>
        <w:t>s</w:t>
      </w:r>
      <w:r w:rsidR="00064AD2">
        <w:t xml:space="preserve"> Schema</w:t>
      </w:r>
      <w:bookmarkEnd w:id="94"/>
      <w:bookmarkEnd w:id="95"/>
      <w:r w:rsidR="00F65A07">
        <w:t xml:space="preserve"> </w:t>
      </w:r>
    </w:p>
    <w:p w:rsidR="00F65A07" w:rsidRDefault="00F65A07" w:rsidP="00F65A07">
      <w:r>
        <w:t>NOTE: This has changed from R1 (new schema version)</w:t>
      </w:r>
      <w:r w:rsidR="0086071A">
        <w:t>.</w:t>
      </w:r>
    </w:p>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A15E38">
            <w:pPr>
              <w:rPr>
                <w:rFonts w:ascii="Verdana" w:hAnsi="Verdana"/>
                <w:color w:val="000000"/>
                <w:sz w:val="18"/>
                <w:szCs w:val="24"/>
              </w:rPr>
            </w:pPr>
            <w:hyperlink r:id="rId25"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6"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lastUpdated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1900-01-01T01:01:01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http://api-source.redbox.com/Products/v2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270FAE" w:rsidRPr="001857C3"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description3</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lastRenderedPageBreak/>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false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270FAE" w:rsidRDefault="001857C3"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p>
    <w:p w:rsidR="00270FAE" w:rsidRPr="001857C3"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0</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description4</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description5</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description6</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r w:rsidR="00516996" w:rsidRPr="000E1186">
        <w:rPr>
          <w:rFonts w:ascii="Consolas" w:eastAsia="Times New Roman" w:hAnsi="Consolas" w:cs="Consolas"/>
          <w:color w:val="000000"/>
          <w:sz w:val="16"/>
          <w:szCs w:val="16"/>
          <w:lang w:bidi="ar-SA"/>
        </w:rPr>
        <w:t>P396DT1H1M1S</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Person4</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Person5</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xsi:nil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Person6</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511600" w:rsidRDefault="001857C3"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1857C3" w:rsidRPr="001857C3" w:rsidRDefault="001857C3"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&gt;</w:t>
      </w:r>
    </w:p>
    <w:p w:rsidR="001857C3" w:rsidRPr="001857C3" w:rsidRDefault="001857C3" w:rsidP="001857C3"/>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xmlns:tns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elementFormDefault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qualified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targetNamespace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xmlns:xs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http://www.w3.org/2001/XMLSchema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xs:import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lastUpdated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xs:dateTime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mixed</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false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DomesticHomeVideoDistributor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DomesticTheatricalDistributor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SynopsisLong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RunningLength</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00516996">
        <w:rPr>
          <w:rFonts w:ascii="Consolas" w:eastAsia="Times New Roman" w:hAnsi="Consolas" w:cs="Consolas"/>
          <w:color w:val="0000FF"/>
          <w:sz w:val="16"/>
          <w:szCs w:val="16"/>
          <w:lang w:bidi="ar-SA"/>
        </w:rPr>
        <w:t>xs:duration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Directors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abstract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SortTitle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RedboxReleaseDate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270FAE" w:rsidRPr="00511600" w:rsidRDefault="00270FAE" w:rsidP="00270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00007CC4">
        <w:rPr>
          <w:rFonts w:ascii="Consolas" w:eastAsia="Times New Roman" w:hAnsi="Consolas" w:cs="Consolas"/>
          <w:color w:val="0000FF"/>
          <w:sz w:val="16"/>
          <w:szCs w:val="16"/>
          <w:lang w:bidi="ar-SA"/>
        </w:rPr>
        <w:t>RedboxComingSoon</w:t>
      </w:r>
      <w:r w:rsidRPr="00511600">
        <w:rPr>
          <w:rFonts w:ascii="Consolas" w:eastAsia="Times New Roman" w:hAnsi="Consolas" w:cs="Consolas"/>
          <w:color w:val="0000FF"/>
          <w:sz w:val="16"/>
          <w:szCs w:val="16"/>
          <w:lang w:bidi="ar-SA"/>
        </w:rPr>
        <w:t>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StreetReleaseDate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ReleaseYear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xs:unsignedShort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BoxArtImages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Extensions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xmlns:q2</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q2:ExtensionData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displayOnWebsite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xs:boolean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format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websiteUrl</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xs:anyURI</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xs:attribute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description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Baseline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UPC</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DigitalPartner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00516996">
        <w:rPr>
          <w:rFonts w:ascii="Consolas" w:eastAsia="Times New Roman" w:hAnsi="Consolas" w:cs="Consolas"/>
          <w:color w:val="0000FF"/>
          <w:sz w:val="16"/>
          <w:szCs w:val="16"/>
          <w:lang w:bidi="ar-SA"/>
        </w:rPr>
        <w:t>-</w:t>
      </w:r>
      <w:r w:rsidRPr="00511600">
        <w:rPr>
          <w:rFonts w:ascii="Consolas" w:eastAsia="Times New Roman" w:hAnsi="Consolas" w:cs="Consolas"/>
          <w:color w:val="0000FF"/>
          <w:sz w:val="16"/>
          <w:szCs w:val="16"/>
          <w:lang w:bidi="ar-SA"/>
        </w:rPr>
        <w:t>13</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xs:restriction</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xs:extension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xs:simpleContent</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xs:element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ref</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atom:link</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xmlns:atom</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xs:sequence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xs:complexType</w:t>
      </w:r>
      <w:r w:rsidRPr="00511600">
        <w:rPr>
          <w:rFonts w:ascii="Consolas" w:eastAsia="Times New Roman" w:hAnsi="Consolas" w:cs="Consolas"/>
          <w:color w:val="0000FF"/>
          <w:sz w:val="16"/>
          <w:szCs w:val="16"/>
          <w:lang w:bidi="ar-SA"/>
        </w:rPr>
        <w:t>&gt;</w:t>
      </w:r>
    </w:p>
    <w:p w:rsidR="00511600" w:rsidRP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xs:schema</w:t>
      </w:r>
      <w:r w:rsidRPr="00511600">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6" w:name="_Ref283378735"/>
      <w:bookmarkStart w:id="97" w:name="_Toc292693630"/>
      <w:r>
        <w:lastRenderedPageBreak/>
        <w:t>External Movie Schema</w:t>
      </w:r>
      <w:bookmarkEnd w:id="96"/>
      <w:bookmarkEnd w:id="97"/>
    </w:p>
    <w:p w:rsidR="00064AD2" w:rsidRPr="00064AD2" w:rsidRDefault="00064AD2" w:rsidP="00064AD2"/>
    <w:p w:rsidR="00B32672" w:rsidRPr="00B32672" w:rsidRDefault="00B32672" w:rsidP="00B32672">
      <w:pPr>
        <w:pStyle w:val="heading10"/>
        <w:rPr>
          <w:sz w:val="28"/>
        </w:rPr>
      </w:pPr>
      <w:r w:rsidRPr="00B32672">
        <w:rPr>
          <w:sz w:val="28"/>
        </w:rPr>
        <w:t>Reference for http://localhost:56745/RedboxAPIProducts/Products/Movies</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B32672" w:rsidRPr="00B32672" w:rsidRDefault="00B32672" w:rsidP="00B32672">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B32672" w:rsidRPr="00B32672" w:rsidTr="00B32672">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B32672" w:rsidRPr="00B32672" w:rsidRDefault="00B32672">
            <w:pPr>
              <w:jc w:val="center"/>
              <w:rPr>
                <w:rFonts w:ascii="Verdana" w:hAnsi="Verdana"/>
                <w:b/>
                <w:bCs/>
                <w:color w:val="000000"/>
                <w:sz w:val="20"/>
                <w:szCs w:val="24"/>
              </w:rPr>
            </w:pPr>
            <w:r w:rsidRPr="00B32672">
              <w:rPr>
                <w:rFonts w:ascii="Verdana" w:hAnsi="Verdana"/>
                <w:b/>
                <w:bCs/>
                <w:color w:val="000000"/>
                <w:sz w:val="18"/>
              </w:rPr>
              <w:t>Body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The Request body is empty.</w:t>
            </w:r>
          </w:p>
        </w:tc>
      </w:tr>
      <w:tr w:rsidR="00B32672" w:rsidRPr="00B32672" w:rsidTr="00B32672">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B32672" w:rsidRPr="00B32672" w:rsidRDefault="00B32672">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B32672" w:rsidRPr="00B32672" w:rsidRDefault="00A15E38">
            <w:pPr>
              <w:rPr>
                <w:rFonts w:ascii="Verdana" w:hAnsi="Verdana"/>
                <w:color w:val="000000"/>
                <w:sz w:val="20"/>
                <w:szCs w:val="24"/>
              </w:rPr>
            </w:pPr>
            <w:hyperlink r:id="rId27" w:anchor="response-xml" w:history="1">
              <w:r w:rsidR="00B32672" w:rsidRPr="00B32672">
                <w:rPr>
                  <w:rStyle w:val="Hyperlink"/>
                  <w:rFonts w:ascii="Verdana" w:hAnsi="Verdana"/>
                  <w:sz w:val="14"/>
                </w:rPr>
                <w:t>Example</w:t>
              </w:r>
            </w:hyperlink>
            <w:r w:rsidR="00B32672" w:rsidRPr="00B32672">
              <w:rPr>
                <w:rFonts w:ascii="Verdana" w:hAnsi="Verdana"/>
                <w:color w:val="000000"/>
                <w:sz w:val="18"/>
              </w:rPr>
              <w:t>,</w:t>
            </w:r>
            <w:hyperlink r:id="rId28" w:anchor="response-schema" w:history="1">
              <w:r w:rsidR="00B32672" w:rsidRPr="00B32672">
                <w:rPr>
                  <w:rStyle w:val="Hyperlink"/>
                  <w:rFonts w:ascii="Verdana" w:hAnsi="Verdana"/>
                  <w:sz w:val="14"/>
                </w:rPr>
                <w:t>Schema</w:t>
              </w:r>
            </w:hyperlink>
          </w:p>
        </w:tc>
      </w:tr>
    </w:tbl>
    <w:p w:rsidR="00B32672" w:rsidRPr="00B32672" w:rsidRDefault="00B32672" w:rsidP="00B32672">
      <w:pPr>
        <w:pStyle w:val="NormalWeb"/>
        <w:rPr>
          <w:rFonts w:ascii="Verdana" w:hAnsi="Verdana"/>
          <w:color w:val="000000"/>
          <w:sz w:val="14"/>
          <w:szCs w:val="17"/>
        </w:rPr>
      </w:pPr>
      <w:bookmarkStart w:id="98" w:name="#response-xml"/>
      <w:r w:rsidRPr="00B32672">
        <w:rPr>
          <w:rFonts w:ascii="Verdana" w:hAnsi="Verdana"/>
          <w:color w:val="000000"/>
          <w:sz w:val="14"/>
          <w:szCs w:val="17"/>
        </w:rPr>
        <w:t>The following is an example response Xml body:</w:t>
      </w:r>
      <w:bookmarkEnd w:id="98"/>
      <w:r w:rsidRPr="00B32672">
        <w:rPr>
          <w:rFonts w:ascii="Verdana" w:hAnsi="Verdana"/>
          <w:color w:val="000000"/>
          <w:sz w:val="14"/>
          <w:szCs w:val="17"/>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1857C3"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B32672" w:rsidRPr="00B32672" w:rsidRDefault="00B32672" w:rsidP="00B32672">
      <w:pPr>
        <w:pStyle w:val="HTMLPreformatted"/>
        <w:rPr>
          <w:color w:val="000000"/>
          <w:sz w:val="20"/>
        </w:rPr>
      </w:pPr>
    </w:p>
    <w:p w:rsidR="00B32672" w:rsidRPr="00B32672" w:rsidRDefault="00B32672" w:rsidP="00B32672">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B32672" w:rsidRPr="00B32672" w:rsidRDefault="00B32672" w:rsidP="00B32672">
      <w:pPr>
        <w:pStyle w:val="NormalWeb"/>
        <w:rPr>
          <w:rFonts w:ascii="Verdana" w:hAnsi="Verdana"/>
          <w:color w:val="000000"/>
          <w:sz w:val="14"/>
          <w:szCs w:val="17"/>
        </w:rPr>
      </w:pPr>
      <w:bookmarkStart w:id="99" w:name="#response-schema"/>
      <w:r w:rsidRPr="00B32672">
        <w:rPr>
          <w:rFonts w:ascii="Verdana" w:hAnsi="Verdana"/>
          <w:color w:val="000000"/>
          <w:sz w:val="14"/>
          <w:szCs w:val="17"/>
        </w:rPr>
        <w:t>Additional response Xml Schemas:</w:t>
      </w:r>
      <w:bookmarkEnd w:id="99"/>
      <w:r w:rsidRPr="00B32672">
        <w:rPr>
          <w:rFonts w:ascii="Verdana" w:hAnsi="Verdana"/>
          <w:color w:val="000000"/>
          <w:sz w:val="14"/>
          <w:szCs w:val="17"/>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07CC4" w:rsidRPr="000E1186"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005A4C4A">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563139" w:rsidRDefault="000E1186"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511600" w:rsidRDefault="000E1186" w:rsidP="00511600">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0E1186" w:rsidRPr="000E1186" w:rsidRDefault="000E1186" w:rsidP="000E1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B32672" w:rsidRPr="007D1A0D" w:rsidRDefault="00B32672" w:rsidP="00B32672">
      <w:pPr>
        <w:pStyle w:val="HTMLPreformatted"/>
        <w:rPr>
          <w:color w:val="000000"/>
          <w:sz w:val="18"/>
        </w:rPr>
      </w:pP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0" w:name="_Ref283750327"/>
      <w:bookmarkStart w:id="101" w:name="_Toc292693631"/>
      <w:r>
        <w:lastRenderedPageBreak/>
        <w:t xml:space="preserve">External Products Browse </w:t>
      </w:r>
      <w:r w:rsidR="004F6248">
        <w:t xml:space="preserve">Request </w:t>
      </w:r>
      <w:r>
        <w:t>Schema</w:t>
      </w:r>
      <w:bookmarkEnd w:id="100"/>
      <w:bookmarkEnd w:id="101"/>
    </w:p>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A15E38">
            <w:pPr>
              <w:rPr>
                <w:rFonts w:ascii="Verdana" w:hAnsi="Verdana"/>
                <w:color w:val="000000"/>
                <w:sz w:val="18"/>
                <w:szCs w:val="24"/>
              </w:rPr>
            </w:pPr>
            <w:hyperlink r:id="rId29"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0"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A15E38">
            <w:pPr>
              <w:rPr>
                <w:rFonts w:ascii="Verdana" w:hAnsi="Verdana"/>
                <w:color w:val="000000"/>
                <w:sz w:val="18"/>
                <w:szCs w:val="24"/>
              </w:rPr>
            </w:pPr>
            <w:hyperlink r:id="rId31"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2" w:name="#request-xml"/>
      <w:r w:rsidRPr="0005135F">
        <w:rPr>
          <w:rFonts w:ascii="Verdana" w:hAnsi="Verdana"/>
          <w:color w:val="000000"/>
          <w:sz w:val="12"/>
          <w:szCs w:val="17"/>
        </w:rPr>
        <w:t>The following is an example request Xml body:</w:t>
      </w:r>
      <w:bookmarkEnd w:id="102"/>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3" w:name="_Ref285802542"/>
      <w:bookmarkStart w:id="104" w:name="_Toc292693632"/>
      <w:r>
        <w:lastRenderedPageBreak/>
        <w:t>Product Search Request</w:t>
      </w:r>
      <w:bookmarkEnd w:id="103"/>
      <w:bookmarkEnd w:id="104"/>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lastRenderedPageBreak/>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5" w:name="_Ref285802549"/>
      <w:bookmarkStart w:id="106" w:name="_Toc292693633"/>
      <w:r>
        <w:lastRenderedPageBreak/>
        <w:t xml:space="preserve">Paginated Product </w:t>
      </w:r>
      <w:r w:rsidR="00C362D5">
        <w:t>List</w:t>
      </w:r>
      <w:bookmarkEnd w:id="105"/>
      <w:bookmarkEnd w:id="106"/>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lastUpdated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1900-01-01T01:01:01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productId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productId1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format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format1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websiteUrl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http://uri1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Title1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SortTitle1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007CC4" w:rsidRPr="00DF66D7"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Extensions</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Baseline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UPC</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DigitalPartner</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description3</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DomesticHomeVideoDistributor1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DomesticTheatricalDistributor1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SynopsisShort1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SynopsisLong1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Person4</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Person5</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Person6</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productId</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productId2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format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format2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websiteUrl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http://uri2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Title2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SortTitle2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SortTitle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RedboxReleaseDate</w:t>
      </w:r>
      <w:r w:rsidRPr="00DF66D7">
        <w:rPr>
          <w:rFonts w:ascii="Consolas" w:eastAsia="Times New Roman" w:hAnsi="Consolas" w:cs="Consolas"/>
          <w:color w:val="0000FF"/>
          <w:sz w:val="16"/>
          <w:szCs w:val="16"/>
          <w:lang w:bidi="ar-SA"/>
        </w:rPr>
        <w:t>&gt;</w:t>
      </w:r>
    </w:p>
    <w:p w:rsidR="00007CC4" w:rsidRPr="00DF66D7"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DF66D7">
        <w:rPr>
          <w:rFonts w:ascii="Consolas" w:eastAsia="Times New Roman" w:hAnsi="Consolas" w:cs="Consolas"/>
          <w:color w:val="A31515"/>
          <w:sz w:val="16"/>
          <w:szCs w:val="16"/>
          <w:lang w:bidi="ar-SA"/>
        </w:rPr>
        <w:t>Date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1900-01-01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StreetReleaseDate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0</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ReleaseYear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Genre4</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Genre5</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lastRenderedPageBreak/>
        <w:t>        &lt;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Genre6</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Genre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Genres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1857C3"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BoxArtImages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Extensions</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Baseline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description4</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UPC</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description5</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xmlns:xsi</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http://www.w3.org/2001/XMLSchema-instance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xsi:nil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source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DigitalPartner</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description</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description6</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ExternalId3</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ExternalId</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ExternalIds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DomesticHomeVideoDistributor2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DomesticHomeVideoDistributor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DomesticTheatricalDistributor2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DomesticTheatricalDistributor</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SynopsisShort2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SynopsisShort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SynopsisLong2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SynopsisLong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P396DT1H1M1S</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RunningLength</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G</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MPAARating</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Person7</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Person8</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Person9</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Actors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Person10</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Person11</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r w:rsidRPr="00DF66D7">
        <w:rPr>
          <w:rFonts w:ascii="Consolas" w:eastAsia="Times New Roman" w:hAnsi="Consolas" w:cs="Consolas"/>
          <w:color w:val="000000"/>
          <w:sz w:val="16"/>
          <w:szCs w:val="16"/>
          <w:lang w:bidi="ar-SA"/>
        </w:rPr>
        <w:t>Person12</w:t>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Person</w:t>
      </w:r>
      <w:r w:rsidRPr="00DF66D7">
        <w:rPr>
          <w:rFonts w:ascii="Consolas" w:eastAsia="Times New Roman" w:hAnsi="Consolas" w:cs="Consolas"/>
          <w:color w:val="0000FF"/>
          <w:sz w:val="16"/>
          <w:szCs w:val="16"/>
          <w:lang w:bidi="ar-SA"/>
        </w:rPr>
        <w:t>&gt;</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Directors</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Movies</w:t>
      </w:r>
      <w:r w:rsidRPr="00DF66D7">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C362D5"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 xml:space="preserve">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153AAE">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xs:schema</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xmlns:tns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elementFormDefault</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qualified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targetNamespace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xmlns:xs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http://www.w3.org/2001/XMLSchema</w:t>
      </w:r>
      <w:r w:rsidRPr="00DF66D7">
        <w:rPr>
          <w:rFonts w:ascii="Consolas" w:eastAsia="Times New Roman" w:hAnsi="Consolas" w:cs="Consolas"/>
          <w:color w:val="000000"/>
          <w:sz w:val="16"/>
          <w:szCs w:val="16"/>
          <w:lang w:bidi="ar-SA"/>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xs:import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http://api.redbox.com/OpenAPI/v1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xs:import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namespace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00"/>
          <w:sz w:val="16"/>
          <w:szCs w:val="16"/>
          <w:lang w:bidi="ar-SA"/>
        </w:rPr>
        <w:t xml:space="preserve"> </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PaginatedProductList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nillable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true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tns:MovieBrowseResponse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xs:complexType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MovieBrowseResponse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xs:sequence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minOccurs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0</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maxOccurs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Movies</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xmlns:pml</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http://api.redbox.com/Products/MovieList/v2</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pml:ArrayOfMovie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xs:element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minOccurs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0</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maxOccurs</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Paging</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xmlns:oapi</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http://api.redbox.com/OpenAPI/v1</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oapi:Paging</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xs:sequence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lastRenderedPageBreak/>
        <w:t>    &lt;</w:t>
      </w:r>
      <w:r w:rsidRPr="00DF66D7">
        <w:rPr>
          <w:rFonts w:ascii="Consolas" w:eastAsia="Times New Roman" w:hAnsi="Consolas" w:cs="Consolas"/>
          <w:color w:val="A31515"/>
          <w:sz w:val="16"/>
          <w:szCs w:val="16"/>
          <w:lang w:bidi="ar-SA"/>
        </w:rPr>
        <w:t>xs:attribute</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name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lastUpdated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type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xs:dateTime</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w:t>
      </w:r>
      <w:r w:rsidRPr="00DF66D7">
        <w:rPr>
          <w:rFonts w:ascii="Consolas" w:eastAsia="Times New Roman" w:hAnsi="Consolas" w:cs="Consolas"/>
          <w:color w:val="FF0000"/>
          <w:sz w:val="16"/>
          <w:szCs w:val="16"/>
          <w:lang w:bidi="ar-SA"/>
        </w:rPr>
        <w:t>use</w:t>
      </w:r>
      <w:r w:rsidRPr="00DF66D7">
        <w:rPr>
          <w:rFonts w:ascii="Consolas" w:eastAsia="Times New Roman" w:hAnsi="Consolas" w:cs="Consolas"/>
          <w:color w:val="0000FF"/>
          <w:sz w:val="16"/>
          <w:szCs w:val="16"/>
          <w:lang w:bidi="ar-SA"/>
        </w:rPr>
        <w:t>=</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required</w:t>
      </w:r>
      <w:r w:rsidRPr="00DF66D7">
        <w:rPr>
          <w:rFonts w:ascii="Consolas" w:eastAsia="Times New Roman" w:hAnsi="Consolas" w:cs="Consolas"/>
          <w:color w:val="000000"/>
          <w:sz w:val="16"/>
          <w:szCs w:val="16"/>
          <w:lang w:bidi="ar-SA"/>
        </w:rPr>
        <w:t>"</w:t>
      </w:r>
      <w:r w:rsidRPr="00DF66D7">
        <w:rPr>
          <w:rFonts w:ascii="Consolas" w:eastAsia="Times New Roman" w:hAnsi="Consolas" w:cs="Consolas"/>
          <w:color w:val="0000FF"/>
          <w:sz w:val="16"/>
          <w:szCs w:val="16"/>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FF"/>
          <w:sz w:val="16"/>
          <w:szCs w:val="16"/>
          <w:lang w:bidi="ar-SA"/>
        </w:rPr>
        <w:t>  &lt;/</w:t>
      </w:r>
      <w:r w:rsidRPr="00DF66D7">
        <w:rPr>
          <w:rFonts w:ascii="Consolas" w:eastAsia="Times New Roman" w:hAnsi="Consolas" w:cs="Consolas"/>
          <w:color w:val="A31515"/>
          <w:sz w:val="16"/>
          <w:szCs w:val="16"/>
          <w:lang w:bidi="ar-SA"/>
        </w:rPr>
        <w:t>xs:complexType</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000000"/>
          <w:sz w:val="16"/>
          <w:szCs w:val="16"/>
          <w:lang w:bidi="ar-SA"/>
        </w:rPr>
        <w:t xml:space="preserve"> </w:t>
      </w:r>
    </w:p>
    <w:p w:rsid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xs:schema</w:t>
      </w:r>
      <w:r w:rsidRPr="00DF66D7">
        <w:rPr>
          <w:rFonts w:ascii="Consolas" w:eastAsia="Times New Roman" w:hAnsi="Consolas" w:cs="Consolas"/>
          <w:color w:val="0000FF"/>
          <w:sz w:val="16"/>
          <w:szCs w:val="16"/>
          <w:lang w:bidi="ar-SA"/>
        </w:rPr>
        <w:t>&gt;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07" w:name="_Ref288057767"/>
      <w:bookmarkStart w:id="108" w:name="_Toc292693634"/>
      <w:r>
        <w:rPr>
          <w:lang w:bidi="ar-SA"/>
        </w:rPr>
        <w:lastRenderedPageBreak/>
        <w:t>Titles</w:t>
      </w:r>
      <w:bookmarkEnd w:id="107"/>
      <w:bookmarkEnd w:id="108"/>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Titles</w:t>
      </w:r>
      <w:r w:rsidRPr="00A7731E">
        <w:rPr>
          <w:rFonts w:ascii="Consolas" w:eastAsia="Times New Roman" w:hAnsi="Consolas" w:cs="Consolas"/>
          <w:color w:val="0000FF"/>
          <w:sz w:val="16"/>
          <w:szCs w:val="16"/>
          <w:lang w:bidi="ar-SA"/>
        </w:rPr>
        <w:t> </w:t>
      </w:r>
      <w:r w:rsidR="001D402F" w:rsidRPr="00DF66D7">
        <w:rPr>
          <w:rFonts w:ascii="Consolas" w:eastAsia="Times New Roman" w:hAnsi="Consolas" w:cs="Consolas"/>
          <w:color w:val="FF0000"/>
          <w:sz w:val="16"/>
          <w:szCs w:val="16"/>
          <w:lang w:bidi="ar-SA"/>
        </w:rPr>
        <w:t>lastUpdated</w:t>
      </w:r>
      <w:r w:rsidR="001D402F" w:rsidRPr="00DF66D7">
        <w:rPr>
          <w:rFonts w:ascii="Consolas" w:eastAsia="Times New Roman" w:hAnsi="Consolas" w:cs="Consolas"/>
          <w:color w:val="0000FF"/>
          <w:sz w:val="16"/>
          <w:szCs w:val="16"/>
          <w:lang w:bidi="ar-SA"/>
        </w:rPr>
        <w:t>=</w:t>
      </w:r>
      <w:r w:rsidR="001D402F" w:rsidRPr="00DF66D7">
        <w:rPr>
          <w:rFonts w:ascii="Consolas" w:eastAsia="Times New Roman" w:hAnsi="Consolas" w:cs="Consolas"/>
          <w:color w:val="000000"/>
          <w:sz w:val="16"/>
          <w:szCs w:val="16"/>
          <w:lang w:bidi="ar-SA"/>
        </w:rPr>
        <w:t>"</w:t>
      </w:r>
      <w:r w:rsidR="001D402F" w:rsidRPr="00DF66D7">
        <w:rPr>
          <w:rFonts w:ascii="Consolas" w:eastAsia="Times New Roman" w:hAnsi="Consolas" w:cs="Consolas"/>
          <w:color w:val="0000FF"/>
          <w:sz w:val="16"/>
          <w:szCs w:val="16"/>
          <w:lang w:bidi="ar-SA"/>
        </w:rPr>
        <w:t>1900-01-01T01:01:01</w:t>
      </w:r>
      <w:r w:rsidR="001D402F" w:rsidRPr="00DF66D7">
        <w:rPr>
          <w:rFonts w:ascii="Consolas" w:eastAsia="Times New Roman" w:hAnsi="Consolas" w:cs="Consolas"/>
          <w:color w:val="000000"/>
          <w:sz w:val="16"/>
          <w:szCs w:val="16"/>
          <w:lang w:bidi="ar-SA"/>
        </w:rPr>
        <w:t>"</w:t>
      </w:r>
      <w:r w:rsidR="001D402F" w:rsidRPr="00DF66D7">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http://api.redbox.com/Products/TitleList/v2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1900-01-01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008874A7"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P396DT1H1M1S</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description10</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0001-01-01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0001-01-01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9999-12-31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008874A7"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TitleIdentifier3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TitleIdentifier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Title3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SortTitle3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SortTitle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ReleaseYear</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Genre9</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Genre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Genres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DomesticHomeVideoDistributor3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DomesticHomeVideoDistributor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DomesticTheatricalDistributor3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DomesticTheatricalDistributor</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SynopsisShort3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SynopsisShort</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SynopsisLong3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SynopsisLong</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RunningLength</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MPAARating</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Person14</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Person15</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Actors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Person16</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Person17</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Person18</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Person</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Directors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description19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description20</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description21</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http://uri8</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description22</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ExternalId11</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description23</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lastRenderedPageBreak/>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description24</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ExternalId12</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1899-11-30</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productId</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productId9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format</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format9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websiteUrl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http://uri9</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0D0D24">
        <w:rPr>
          <w:rFonts w:ascii="Consolas" w:eastAsia="Times New Roman" w:hAnsi="Consolas" w:cs="Consolas"/>
          <w:color w:val="0000FF"/>
          <w:sz w:val="16"/>
          <w:szCs w:val="20"/>
          <w:lang w:bidi="ar-SA"/>
        </w:rPr>
        <w:t>        &lt;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r w:rsidRPr="000D0D24">
        <w:rPr>
          <w:rFonts w:ascii="Consolas" w:eastAsia="Times New Roman" w:hAnsi="Consolas" w:cs="Consolas"/>
          <w:color w:val="000000"/>
          <w:sz w:val="16"/>
          <w:szCs w:val="20"/>
          <w:lang w:bidi="ar-SA"/>
        </w:rPr>
        <w:t>Title1</w:t>
      </w:r>
      <w:r w:rsidRPr="000D0D24">
        <w:rPr>
          <w:rFonts w:ascii="Consolas" w:eastAsia="Times New Roman" w:hAnsi="Consolas" w:cs="Consolas"/>
          <w:color w:val="0000FF"/>
          <w:sz w:val="16"/>
          <w:szCs w:val="20"/>
          <w:lang w:bidi="ar-SA"/>
        </w:rPr>
        <w:t>&lt;/</w:t>
      </w:r>
      <w:r w:rsidRPr="000D0D24">
        <w:rPr>
          <w:rFonts w:ascii="Consolas" w:eastAsia="Times New Roman" w:hAnsi="Consolas" w:cs="Consolas"/>
          <w:color w:val="A31515"/>
          <w:sz w:val="16"/>
          <w:szCs w:val="20"/>
          <w:lang w:bidi="ar-SA"/>
        </w:rPr>
        <w:t>Title</w:t>
      </w:r>
      <w:r w:rsidRPr="000D0D24">
        <w:rPr>
          <w:rFonts w:ascii="Consolas" w:eastAsia="Times New Roman" w:hAnsi="Consolas" w:cs="Consolas"/>
          <w:color w:val="0000FF"/>
          <w:sz w:val="16"/>
          <w:szCs w:val="20"/>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Baseline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description25</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UPC</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description26</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&gt;</w:t>
      </w:r>
      <w:r w:rsidRPr="00A7731E">
        <w:rPr>
          <w:rFonts w:ascii="Consolas" w:eastAsia="Times New Roman" w:hAnsi="Consolas" w:cs="Consolas"/>
          <w:color w:val="000000"/>
          <w:sz w:val="16"/>
          <w:szCs w:val="16"/>
          <w:lang w:bidi="ar-SA"/>
        </w:rPr>
        <w:t>ExternalId13</w:t>
      </w: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source</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DigitalPartner</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description</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description27</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ExternalIds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BoxArtImages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RedboxReleaseDate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007CC4" w:rsidRPr="00A7731E"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A7731E">
        <w:rPr>
          <w:rFonts w:ascii="Consolas" w:eastAsia="Times New Roman" w:hAnsi="Consolas" w:cs="Consolas"/>
          <w:color w:val="A31515"/>
          <w:sz w:val="16"/>
          <w:szCs w:val="16"/>
          <w:lang w:bidi="ar-SA"/>
        </w:rPr>
        <w:t>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StreetReleaseDate</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xmlns:xsi</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http://www.w3.org/2001/XMLSchema-instance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w:t>
      </w:r>
      <w:r w:rsidRPr="00A7731E">
        <w:rPr>
          <w:rFonts w:ascii="Consolas" w:eastAsia="Times New Roman" w:hAnsi="Consolas" w:cs="Consolas"/>
          <w:color w:val="FF0000"/>
          <w:sz w:val="16"/>
          <w:szCs w:val="16"/>
          <w:lang w:bidi="ar-SA"/>
        </w:rPr>
        <w:t>xsi:nil</w:t>
      </w:r>
      <w:r w:rsidRPr="00A7731E">
        <w:rPr>
          <w:rFonts w:ascii="Consolas" w:eastAsia="Times New Roman" w:hAnsi="Consolas" w:cs="Consolas"/>
          <w:color w:val="0000FF"/>
          <w:sz w:val="16"/>
          <w:szCs w:val="16"/>
          <w:lang w:bidi="ar-SA"/>
        </w:rPr>
        <w:t>=</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true</w:t>
      </w:r>
      <w:r w:rsidRPr="00A7731E">
        <w:rPr>
          <w:rFonts w:ascii="Consolas" w:eastAsia="Times New Roman" w:hAnsi="Consolas" w:cs="Consolas"/>
          <w:color w:val="000000"/>
          <w:sz w:val="16"/>
          <w:szCs w:val="16"/>
          <w:lang w:bidi="ar-SA"/>
        </w:rPr>
        <w:t>"</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ProductRefs</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Extensions</w:t>
      </w:r>
      <w:r w:rsidRPr="00A7731E">
        <w:rPr>
          <w:rFonts w:ascii="Consolas" w:eastAsia="Times New Roman" w:hAnsi="Consolas" w:cs="Consolas"/>
          <w:color w:val="0000FF"/>
          <w:sz w:val="16"/>
          <w:szCs w:val="16"/>
          <w:lang w:bidi="ar-SA"/>
        </w:rPr>
        <w:t> /&gt;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  &lt;/</w:t>
      </w:r>
      <w:r w:rsidRPr="00A7731E">
        <w:rPr>
          <w:rFonts w:ascii="Consolas" w:eastAsia="Times New Roman" w:hAnsi="Consolas" w:cs="Consolas"/>
          <w:color w:val="A31515"/>
          <w:sz w:val="16"/>
          <w:szCs w:val="16"/>
          <w:lang w:bidi="ar-SA"/>
        </w:rPr>
        <w:t>Title</w:t>
      </w:r>
      <w:r w:rsidRPr="00A7731E">
        <w:rPr>
          <w:rFonts w:ascii="Consolas" w:eastAsia="Times New Roman" w:hAnsi="Consolas" w:cs="Consolas"/>
          <w:color w:val="0000FF"/>
          <w:sz w:val="16"/>
          <w:szCs w:val="16"/>
          <w:lang w:bidi="ar-SA"/>
        </w:rPr>
        <w:t>&gt;</w:t>
      </w:r>
    </w:p>
    <w:p w:rsidR="00A7731E" w:rsidRPr="00A7731E" w:rsidRDefault="00A7731E" w:rsidP="00A773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7731E">
        <w:rPr>
          <w:rFonts w:ascii="Consolas" w:eastAsia="Times New Roman" w:hAnsi="Consolas" w:cs="Consolas"/>
          <w:color w:val="0000FF"/>
          <w:sz w:val="16"/>
          <w:szCs w:val="16"/>
          <w:lang w:bidi="ar-SA"/>
        </w:rPr>
        <w:t>&lt;/</w:t>
      </w:r>
      <w:r w:rsidRPr="00A7731E">
        <w:rPr>
          <w:rFonts w:ascii="Consolas" w:eastAsia="Times New Roman" w:hAnsi="Consolas" w:cs="Consolas"/>
          <w:color w:val="A31515"/>
          <w:sz w:val="16"/>
          <w:szCs w:val="16"/>
          <w:lang w:bidi="ar-SA"/>
        </w:rPr>
        <w:t>Titles</w:t>
      </w:r>
      <w:r w:rsidRPr="00A7731E">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xml</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version</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encoding</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utf-8</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xs:schema</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xmlns:tns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http://api.redbox.com/Products/TitleList/v2</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elementFormDefault</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qualified</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targetNamespace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http://api.redbox.com/Products/TitleList/v2</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xmlns:xs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http://www.w3.org/2001/XMLSchema</w:t>
      </w:r>
      <w:r w:rsidRPr="000D0D24">
        <w:rPr>
          <w:rFonts w:ascii="Consolas" w:eastAsia="Times New Roman" w:hAnsi="Consolas" w:cs="Consolas"/>
          <w:color w:val="000000"/>
          <w:sz w:val="16"/>
          <w:szCs w:val="16"/>
          <w:lang w:bidi="ar-SA"/>
        </w:rPr>
        <w: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xs:import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http://api.redbox.com/OpenAPI/v1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xs:import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namespace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http://www.w3.org/2005/Atom</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false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1D402F" w:rsidRPr="001D402F" w:rsidRDefault="001D402F" w:rsidP="001D40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D402F">
        <w:rPr>
          <w:rFonts w:ascii="Consolas" w:eastAsia="Times New Roman" w:hAnsi="Consolas" w:cs="Consolas"/>
          <w:color w:val="0000FF"/>
          <w:sz w:val="16"/>
          <w:szCs w:val="16"/>
          <w:lang w:bidi="ar-SA"/>
        </w:rPr>
        <w:t>    &lt;</w:t>
      </w:r>
      <w:r w:rsidRPr="001D402F">
        <w:rPr>
          <w:rFonts w:ascii="Consolas" w:eastAsia="Times New Roman" w:hAnsi="Consolas" w:cs="Consolas"/>
          <w:color w:val="A31515"/>
          <w:sz w:val="16"/>
          <w:szCs w:val="16"/>
          <w:lang w:bidi="ar-SA"/>
        </w:rPr>
        <w:t>xs:attribute</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name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lastUpdated</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type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xs:dateTime</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w:t>
      </w:r>
      <w:r w:rsidRPr="001D402F">
        <w:rPr>
          <w:rFonts w:ascii="Consolas" w:eastAsia="Times New Roman" w:hAnsi="Consolas" w:cs="Consolas"/>
          <w:color w:val="FF0000"/>
          <w:sz w:val="16"/>
          <w:szCs w:val="16"/>
          <w:lang w:bidi="ar-SA"/>
        </w:rPr>
        <w:t>use</w:t>
      </w:r>
      <w:r w:rsidRPr="001D402F">
        <w:rPr>
          <w:rFonts w:ascii="Consolas" w:eastAsia="Times New Roman" w:hAnsi="Consolas" w:cs="Consolas"/>
          <w:color w:val="0000FF"/>
          <w:sz w:val="16"/>
          <w:szCs w:val="16"/>
          <w:lang w:bidi="ar-SA"/>
        </w:rPr>
        <w:t>=</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required</w:t>
      </w:r>
      <w:r w:rsidRPr="001D402F">
        <w:rPr>
          <w:rFonts w:ascii="Consolas" w:eastAsia="Times New Roman" w:hAnsi="Consolas" w:cs="Consolas"/>
          <w:color w:val="000000"/>
          <w:sz w:val="16"/>
          <w:szCs w:val="16"/>
          <w:lang w:bidi="ar-SA"/>
        </w:rPr>
        <w:t>"</w:t>
      </w:r>
      <w:r w:rsidRPr="001D402F">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TitleIdentifier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SortTitle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ReleaseYear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xs:unsignedShort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DomesticHomeVideoDistributor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DomesticTheatricalDistributor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SynopsisShort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SynopsisLong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RunningLength</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xs:duration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MPAARating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tns:MPAARatings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Actors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Directors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Extensions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xmlns:oapi</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http://api.redbox.com/OpenAPI/v1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oapi:ExtensionData</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lastRenderedPageBreak/>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ProductRef</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Title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tns:ArrayOfExternalId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BoxArtImages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tns:BoxArtLinks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RedboxReleaseDate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07CC4" w:rsidRPr="000D0D24" w:rsidRDefault="00007CC4" w:rsidP="00007C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D0D24">
        <w:rPr>
          <w:rFonts w:ascii="Consolas" w:eastAsia="Times New Roman" w:hAnsi="Consolas" w:cs="Consolas"/>
          <w:color w:val="0000FF"/>
          <w:sz w:val="16"/>
          <w:szCs w:val="16"/>
          <w:lang w:bidi="ar-SA"/>
        </w:rPr>
        <w:t>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1</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StreetReleaseDate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xs:date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productId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format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websiteUrl</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xs:anyURI</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00"/>
          <w:sz w:val="16"/>
          <w:szCs w:val="16"/>
          <w:lang w:bidi="ar-SA"/>
        </w:rPr>
        <w:t xml:space="preserve"> </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Genre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ExternalIdProviders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Baseline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UPC</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DigitalPartner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MPAARatings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PG</w:t>
      </w:r>
      <w:r w:rsidR="005A4C4A">
        <w:rPr>
          <w:rFonts w:ascii="Consolas" w:eastAsia="Times New Roman" w:hAnsi="Consolas" w:cs="Consolas"/>
          <w:color w:val="0000FF"/>
          <w:sz w:val="16"/>
          <w:szCs w:val="16"/>
          <w:lang w:bidi="ar-SA"/>
        </w:rPr>
        <w:t>-</w:t>
      </w:r>
      <w:r w:rsidRPr="000D0D24">
        <w:rPr>
          <w:rFonts w:ascii="Consolas" w:eastAsia="Times New Roman" w:hAnsi="Consolas" w:cs="Consolas"/>
          <w:color w:val="0000FF"/>
          <w:sz w:val="16"/>
          <w:szCs w:val="16"/>
          <w:lang w:bidi="ar-SA"/>
        </w:rPr>
        <w:t>13</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xs:enumeration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value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NR</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Pr="00511600"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7D2EC6" w:rsidRDefault="007D2EC6" w:rsidP="007D2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xs:restriction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false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Person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lastRenderedPageBreak/>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base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source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tns:ExternalIdProviders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use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required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xs:attribute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description</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xs:string</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xs:extension</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xs:simpleContent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ArrayOfExternalId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nillable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true</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type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tns:ExternalId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name</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BoxArtLinks</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xs:element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minOccurs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0</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maxOccurs</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unbounded</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ref</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atom:link</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w:t>
      </w:r>
      <w:r w:rsidRPr="000D0D24">
        <w:rPr>
          <w:rFonts w:ascii="Consolas" w:eastAsia="Times New Roman" w:hAnsi="Consolas" w:cs="Consolas"/>
          <w:color w:val="FF0000"/>
          <w:sz w:val="16"/>
          <w:szCs w:val="16"/>
          <w:lang w:bidi="ar-SA"/>
        </w:rPr>
        <w:t>xmlns:atom</w:t>
      </w:r>
      <w:r w:rsidRPr="000D0D24">
        <w:rPr>
          <w:rFonts w:ascii="Consolas" w:eastAsia="Times New Roman" w:hAnsi="Consolas" w:cs="Consolas"/>
          <w:color w:val="0000FF"/>
          <w:sz w:val="16"/>
          <w:szCs w:val="16"/>
          <w:lang w:bidi="ar-SA"/>
        </w:rPr>
        <w:t>=</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http://www.w3.org/2005/Atom</w:t>
      </w:r>
      <w:r w:rsidRPr="000D0D24">
        <w:rPr>
          <w:rFonts w:ascii="Consolas" w:eastAsia="Times New Roman" w:hAnsi="Consolas" w:cs="Consolas"/>
          <w:color w:val="000000"/>
          <w:sz w:val="16"/>
          <w:szCs w:val="16"/>
          <w:lang w:bidi="ar-SA"/>
        </w:rPr>
        <w:t>"</w:t>
      </w:r>
      <w:r w:rsidRPr="000D0D24">
        <w:rPr>
          <w:rFonts w:ascii="Consolas" w:eastAsia="Times New Roman" w:hAnsi="Consolas" w:cs="Consolas"/>
          <w:color w:val="0000FF"/>
          <w:sz w:val="16"/>
          <w:szCs w:val="16"/>
          <w:lang w:bidi="ar-SA"/>
        </w:rPr>
        <w:t> /&gt;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xs:sequence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  &lt;/</w:t>
      </w:r>
      <w:r w:rsidRPr="000D0D24">
        <w:rPr>
          <w:rFonts w:ascii="Consolas" w:eastAsia="Times New Roman" w:hAnsi="Consolas" w:cs="Consolas"/>
          <w:color w:val="A31515"/>
          <w:sz w:val="16"/>
          <w:szCs w:val="16"/>
          <w:lang w:bidi="ar-SA"/>
        </w:rPr>
        <w:t>xs:complexType</w:t>
      </w:r>
      <w:r w:rsidRPr="000D0D24">
        <w:rPr>
          <w:rFonts w:ascii="Consolas" w:eastAsia="Times New Roman" w:hAnsi="Consolas" w:cs="Consolas"/>
          <w:color w:val="0000FF"/>
          <w:sz w:val="16"/>
          <w:szCs w:val="16"/>
          <w:lang w:bidi="ar-SA"/>
        </w:rPr>
        <w:t>&gt;</w:t>
      </w:r>
    </w:p>
    <w:p w:rsidR="000D0D24" w:rsidRPr="000D0D24" w:rsidRDefault="000D0D24" w:rsidP="000D0D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D0D24">
        <w:rPr>
          <w:rFonts w:ascii="Consolas" w:eastAsia="Times New Roman" w:hAnsi="Consolas" w:cs="Consolas"/>
          <w:color w:val="0000FF"/>
          <w:sz w:val="16"/>
          <w:szCs w:val="16"/>
          <w:lang w:bidi="ar-SA"/>
        </w:rPr>
        <w:t>&lt;/</w:t>
      </w:r>
      <w:r w:rsidRPr="000D0D24">
        <w:rPr>
          <w:rFonts w:ascii="Consolas" w:eastAsia="Times New Roman" w:hAnsi="Consolas" w:cs="Consolas"/>
          <w:color w:val="A31515"/>
          <w:sz w:val="16"/>
          <w:szCs w:val="16"/>
          <w:lang w:bidi="ar-SA"/>
        </w:rPr>
        <w:t>xs:schema</w:t>
      </w:r>
      <w:r w:rsidRPr="000D0D24">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09" w:name="_Ref288056750"/>
      <w:bookmarkStart w:id="110" w:name="_Toc292693635"/>
      <w:r>
        <w:lastRenderedPageBreak/>
        <w:t>RecommendedProductIDList</w:t>
      </w:r>
      <w:bookmarkEnd w:id="109"/>
      <w:bookmarkEnd w:id="110"/>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http://api.redbox.com/Products/v2</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1" w:name="_Ref283379011"/>
      <w:bookmarkStart w:id="112" w:name="_Toc292693636"/>
      <w:r>
        <w:lastRenderedPageBreak/>
        <w:t>Source</w:t>
      </w:r>
      <w:r w:rsidR="00064AD2">
        <w:t xml:space="preserve"> Stores Schema</w:t>
      </w:r>
      <w:bookmarkEnd w:id="111"/>
      <w:bookmarkEnd w:id="112"/>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A15E38" w:rsidP="00C43FEB">
            <w:pPr>
              <w:rPr>
                <w:rFonts w:ascii="Verdana" w:hAnsi="Verdana"/>
                <w:color w:val="000000"/>
                <w:sz w:val="20"/>
                <w:szCs w:val="24"/>
              </w:rPr>
            </w:pPr>
            <w:hyperlink r:id="rId33"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4"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xmlns="http://api-source.redbox.com/Stores/v2"&gt;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xmlns:tns="http://api-source.redbox.com/Stores/v2" elementFormDefault="qualified" targetNamespace="http://api-source.redbox.com/Stores/v2"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3" w:name="_Ref283378870"/>
      <w:bookmarkStart w:id="114" w:name="_Toc292693637"/>
      <w:r>
        <w:lastRenderedPageBreak/>
        <w:t>External Stores Schema</w:t>
      </w:r>
      <w:bookmarkEnd w:id="113"/>
      <w:bookmarkEnd w:id="114"/>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A15E38">
            <w:pPr>
              <w:rPr>
                <w:rFonts w:ascii="Verdana" w:hAnsi="Verdana"/>
                <w:color w:val="000000"/>
                <w:sz w:val="20"/>
                <w:szCs w:val="24"/>
              </w:rPr>
            </w:pPr>
            <w:hyperlink r:id="rId35"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6"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http://api.redbox.com/Stores/v2</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http://api.redbox.com/Stores/v2</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5" w:name="_Ref287885183"/>
      <w:bookmarkStart w:id="116" w:name="_Toc292693638"/>
      <w:r>
        <w:lastRenderedPageBreak/>
        <w:t>Common External Store Schema</w:t>
      </w:r>
      <w:bookmarkEnd w:id="115"/>
      <w:bookmarkEnd w:id="116"/>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http://api.redbox.com/Stores/v2</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17" w:name="_Ref283745591"/>
      <w:bookmarkStart w:id="118" w:name="_Toc292693639"/>
      <w:r>
        <w:lastRenderedPageBreak/>
        <w:t>Source Inventory List</w:t>
      </w:r>
      <w:bookmarkEnd w:id="117"/>
      <w:bookmarkEnd w:id="118"/>
    </w:p>
    <w:p w:rsidR="00497B5C" w:rsidRPr="00497B5C" w:rsidRDefault="00497B5C" w:rsidP="00497B5C">
      <w:pPr>
        <w:pStyle w:val="heading10"/>
        <w:rPr>
          <w:sz w:val="28"/>
        </w:rPr>
      </w:pPr>
      <w:r w:rsidRPr="00497B5C">
        <w:rPr>
          <w:sz w:val="28"/>
        </w:rPr>
        <w:t>Reference for http://localhost:56745/SourceAPIInventory/Inventory</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Url: </w:t>
      </w:r>
      <w:r w:rsidRPr="00497B5C">
        <w:rPr>
          <w:rStyle w:val="uri-template"/>
          <w:rFonts w:ascii="Verdana" w:hAnsi="Verdana"/>
          <w:color w:val="000000"/>
          <w:sz w:val="14"/>
          <w:szCs w:val="17"/>
        </w:rPr>
        <w:t>http://localhost:56745/SourceAPIInventory/Inventory</w:t>
      </w:r>
      <w:r w:rsidRPr="00497B5C">
        <w:rPr>
          <w:rFonts w:ascii="Verdana" w:hAnsi="Verdana"/>
          <w:color w:val="000000"/>
          <w:sz w:val="14"/>
          <w:szCs w:val="17"/>
        </w:rPr>
        <w:t xml:space="preserve"> </w:t>
      </w:r>
    </w:p>
    <w:p w:rsidR="00497B5C" w:rsidRPr="00497B5C" w:rsidRDefault="00497B5C" w:rsidP="00497B5C">
      <w:pPr>
        <w:pStyle w:val="NormalWeb"/>
        <w:rPr>
          <w:rFonts w:ascii="Verdana" w:hAnsi="Verdana"/>
          <w:color w:val="000000"/>
          <w:sz w:val="14"/>
          <w:szCs w:val="17"/>
        </w:rPr>
      </w:pPr>
      <w:r w:rsidRPr="00497B5C">
        <w:rPr>
          <w:rFonts w:ascii="Verdana" w:hAnsi="Verdana"/>
          <w:b/>
          <w:bCs/>
          <w:color w:val="000000"/>
          <w:sz w:val="14"/>
          <w:szCs w:val="17"/>
        </w:rPr>
        <w:t xml:space="preserve">HTTP Method: </w:t>
      </w:r>
      <w:r w:rsidRPr="00497B5C">
        <w:rPr>
          <w:rStyle w:val="method"/>
          <w:rFonts w:ascii="Verdana" w:hAnsi="Verdana"/>
          <w:color w:val="000000"/>
          <w:sz w:val="14"/>
          <w:szCs w:val="17"/>
        </w:rPr>
        <w:t>GET</w:t>
      </w:r>
      <w:r w:rsidRPr="00497B5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20"/>
                <w:szCs w:val="24"/>
              </w:rPr>
            </w:pPr>
            <w:r w:rsidRPr="00497B5C">
              <w:rPr>
                <w:rFonts w:ascii="Verdana" w:hAnsi="Verdana"/>
                <w:b/>
                <w:bCs/>
                <w:color w:val="000000"/>
                <w:sz w:val="18"/>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20"/>
                <w:szCs w:val="24"/>
              </w:rPr>
            </w:pPr>
            <w:r w:rsidRPr="00497B5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A15E38">
            <w:pPr>
              <w:rPr>
                <w:rFonts w:ascii="Verdana" w:hAnsi="Verdana"/>
                <w:color w:val="000000"/>
                <w:sz w:val="20"/>
                <w:szCs w:val="24"/>
              </w:rPr>
            </w:pPr>
            <w:hyperlink r:id="rId37" w:anchor="response-xml" w:history="1">
              <w:r w:rsidR="00497B5C" w:rsidRPr="00497B5C">
                <w:rPr>
                  <w:rStyle w:val="Hyperlink"/>
                  <w:rFonts w:ascii="Verdana" w:hAnsi="Verdana"/>
                  <w:sz w:val="14"/>
                </w:rPr>
                <w:t>Example</w:t>
              </w:r>
            </w:hyperlink>
            <w:r w:rsidR="00497B5C" w:rsidRPr="00497B5C">
              <w:rPr>
                <w:rFonts w:ascii="Verdana" w:hAnsi="Verdana"/>
                <w:color w:val="000000"/>
                <w:sz w:val="18"/>
              </w:rPr>
              <w:t>,</w:t>
            </w:r>
            <w:hyperlink r:id="rId38" w:anchor="response-schema" w:history="1">
              <w:r w:rsidR="00497B5C" w:rsidRPr="00497B5C">
                <w:rPr>
                  <w:rStyle w:val="Hyperlink"/>
                  <w:rFonts w:ascii="Verdana" w:hAnsi="Verdana"/>
                  <w:sz w:val="14"/>
                </w:rPr>
                <w:t>Schema</w:t>
              </w:r>
            </w:hyperlink>
          </w:p>
        </w:tc>
      </w:tr>
    </w:tbl>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response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.redbox.com/Inventory/v</w:t>
      </w:r>
      <w:r w:rsidR="00FE640E" w:rsidRPr="008D7C14">
        <w:rPr>
          <w:color w:val="000000"/>
          <w:sz w:val="16"/>
          <w:szCs w:val="16"/>
        </w:rPr>
        <w:t>2</w:t>
      </w:r>
      <w:r w:rsidRPr="008D7C14">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497B5C" w:rsidRPr="008D7C14" w:rsidRDefault="00497B5C" w:rsidP="00497B5C">
      <w:pPr>
        <w:pStyle w:val="HTMLPreformatted"/>
        <w:rPr>
          <w:color w:val="000000"/>
          <w:sz w:val="16"/>
          <w:szCs w:val="16"/>
        </w:rPr>
      </w:pPr>
      <w:r w:rsidRPr="008D7C14">
        <w:rPr>
          <w:color w:val="000000"/>
          <w:sz w:val="16"/>
          <w:szCs w:val="16"/>
        </w:rPr>
        <w:t>&lt;xs:schema xmlns:tns="http://</w:t>
      </w:r>
      <w:r w:rsidR="00D24425" w:rsidRPr="008D7C14">
        <w:rPr>
          <w:color w:val="000000"/>
          <w:sz w:val="16"/>
          <w:szCs w:val="16"/>
        </w:rPr>
        <w:t>api-source</w:t>
      </w:r>
      <w:r w:rsidRPr="008D7C14">
        <w:rPr>
          <w:color w:val="000000"/>
          <w:sz w:val="16"/>
          <w:szCs w:val="16"/>
        </w:rPr>
        <w:t>.redbox.com/Inventory/v</w:t>
      </w:r>
      <w:r w:rsidR="00FE640E" w:rsidRPr="008D7C14">
        <w:rPr>
          <w:color w:val="000000"/>
          <w:sz w:val="16"/>
          <w:szCs w:val="16"/>
        </w:rPr>
        <w:t>2</w:t>
      </w:r>
      <w:r w:rsidRPr="008D7C14">
        <w:rPr>
          <w:color w:val="000000"/>
          <w:sz w:val="16"/>
          <w:szCs w:val="16"/>
        </w:rPr>
        <w:t>" elementFormDefault="qualified" targetNamespace="http://</w:t>
      </w:r>
      <w:r w:rsidR="00D24425" w:rsidRPr="008D7C14">
        <w:rPr>
          <w:color w:val="000000"/>
          <w:sz w:val="16"/>
          <w:szCs w:val="16"/>
        </w:rPr>
        <w:t>api-source</w:t>
      </w:r>
      <w:r w:rsidRPr="008D7C14">
        <w:rPr>
          <w:color w:val="000000"/>
          <w:sz w:val="16"/>
          <w:szCs w:val="16"/>
        </w:rPr>
        <w:t>.redbox.com/Inventory/v1" xmlns:xs="http://www.w3.org/2001/XMLSchema"&gt;</w:t>
      </w:r>
    </w:p>
    <w:p w:rsidR="00497B5C" w:rsidRPr="008D7C14" w:rsidRDefault="00497B5C" w:rsidP="00497B5C">
      <w:pPr>
        <w:pStyle w:val="HTMLPreformatted"/>
        <w:rPr>
          <w:color w:val="000000"/>
          <w:sz w:val="16"/>
          <w:szCs w:val="16"/>
        </w:rPr>
      </w:pPr>
      <w:r w:rsidRPr="008D7C14">
        <w:rPr>
          <w:color w:val="000000"/>
          <w:sz w:val="16"/>
          <w:szCs w:val="16"/>
        </w:rPr>
        <w:t xml:space="preserve">  &lt;xs:element name="Inventory" nillable="true" type="tns:ArrayOfStoreInventory"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name="ArrayOfStoreInventory"&gt;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name="StoreInventory" nillable="true" type="tns:StoreInventory"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&lt;xs:element minOccurs="0" maxOccurs="unbounded" name="ProductInventory" type="tns:ProductInventory" /&gt;</w:t>
      </w:r>
    </w:p>
    <w:p w:rsidR="00497B5C" w:rsidRPr="008D7C14" w:rsidRDefault="00497B5C" w:rsidP="00497B5C">
      <w:pPr>
        <w:pStyle w:val="HTMLPreformatted"/>
        <w:rPr>
          <w:color w:val="000000"/>
          <w:sz w:val="16"/>
          <w:szCs w:val="16"/>
        </w:rPr>
      </w:pPr>
      <w:r w:rsidRPr="008D7C14">
        <w:rPr>
          <w:color w:val="000000"/>
          <w:sz w:val="16"/>
          <w:szCs w:val="16"/>
        </w:rPr>
        <w:t xml:space="preserve">    &lt;/xs:sequence&gt;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name="storeId" type="</w:t>
      </w:r>
      <w:r w:rsidR="00284979" w:rsidRPr="008D7C14">
        <w:rPr>
          <w:color w:val="000000"/>
          <w:sz w:val="16"/>
          <w:szCs w:val="16"/>
        </w:rPr>
        <w:t>string</w:t>
      </w:r>
      <w:r w:rsidRPr="008D7C14">
        <w:rPr>
          <w:color w:val="000000"/>
          <w:sz w:val="16"/>
          <w:szCs w:val="16"/>
        </w:rPr>
        <w:t>"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 name="ProductInventory"&gt;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name="productId" type="</w:t>
      </w:r>
      <w:r w:rsidR="00284979" w:rsidRPr="008D7C14">
        <w:rPr>
          <w:color w:val="000000"/>
          <w:sz w:val="16"/>
          <w:szCs w:val="16"/>
        </w:rPr>
        <w:t>string</w:t>
      </w:r>
      <w:r w:rsidRPr="008D7C14">
        <w:rPr>
          <w:color w:val="000000"/>
          <w:sz w:val="16"/>
          <w:szCs w:val="16"/>
        </w:rPr>
        <w:t>" use="required" /&gt;</w:t>
      </w:r>
    </w:p>
    <w:p w:rsidR="00C52696" w:rsidRPr="008D7C14" w:rsidRDefault="00C52696" w:rsidP="00C52696">
      <w:pPr>
        <w:pStyle w:val="HTMLPreformatted"/>
        <w:rPr>
          <w:color w:val="000000"/>
          <w:sz w:val="16"/>
          <w:szCs w:val="16"/>
        </w:rPr>
      </w:pPr>
      <w:r w:rsidRPr="008D7C14">
        <w:rPr>
          <w:color w:val="000000"/>
          <w:sz w:val="16"/>
          <w:szCs w:val="16"/>
        </w:rPr>
        <w:t xml:space="preserve">    &lt;xs:attribute name="lastUpdated" type="xs:dateTime"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&lt;xs:attribute name="inventoryStatus" type="tns:InventoryStatusEnum" use="required" /&gt;</w:t>
      </w:r>
    </w:p>
    <w:p w:rsidR="00497B5C" w:rsidRPr="008D7C14" w:rsidRDefault="00497B5C" w:rsidP="00497B5C">
      <w:pPr>
        <w:pStyle w:val="HTMLPreformatted"/>
        <w:rPr>
          <w:color w:val="000000"/>
          <w:sz w:val="16"/>
          <w:szCs w:val="16"/>
        </w:rPr>
      </w:pPr>
      <w:r w:rsidRPr="008D7C14">
        <w:rPr>
          <w:color w:val="000000"/>
          <w:sz w:val="16"/>
          <w:szCs w:val="16"/>
        </w:rPr>
        <w:t xml:space="preserve">  &lt;/xs:complexType&gt;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 name="InventoryStatusEnum"&gt;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 base="xs:string"&gt;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value="InStock"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value="OutOfStock" /&gt;</w:t>
      </w:r>
    </w:p>
    <w:p w:rsidR="00497B5C" w:rsidRPr="008D7C14" w:rsidRDefault="00497B5C" w:rsidP="00497B5C">
      <w:pPr>
        <w:pStyle w:val="HTMLPreformatted"/>
        <w:rPr>
          <w:color w:val="000000"/>
          <w:sz w:val="16"/>
          <w:szCs w:val="16"/>
        </w:rPr>
      </w:pPr>
      <w:r w:rsidRPr="008D7C14">
        <w:rPr>
          <w:color w:val="000000"/>
          <w:sz w:val="16"/>
          <w:szCs w:val="16"/>
        </w:rPr>
        <w:t xml:space="preserve">      &lt;xs:enumeration value="LowStock" /&gt;</w:t>
      </w:r>
    </w:p>
    <w:p w:rsidR="00497B5C" w:rsidRPr="008D7C14" w:rsidRDefault="00497B5C" w:rsidP="00497B5C">
      <w:pPr>
        <w:pStyle w:val="HTMLPreformatted"/>
        <w:rPr>
          <w:color w:val="000000"/>
          <w:sz w:val="16"/>
          <w:szCs w:val="16"/>
        </w:rPr>
      </w:pPr>
      <w:r w:rsidRPr="008D7C14">
        <w:rPr>
          <w:color w:val="000000"/>
          <w:sz w:val="16"/>
          <w:szCs w:val="16"/>
        </w:rPr>
        <w:t xml:space="preserve">    &lt;/xs:restriction&gt;</w:t>
      </w:r>
    </w:p>
    <w:p w:rsidR="00497B5C" w:rsidRPr="008D7C14" w:rsidRDefault="00497B5C" w:rsidP="00497B5C">
      <w:pPr>
        <w:pStyle w:val="HTMLPreformatted"/>
        <w:rPr>
          <w:color w:val="000000"/>
          <w:sz w:val="16"/>
          <w:szCs w:val="16"/>
        </w:rPr>
      </w:pPr>
      <w:r w:rsidRPr="008D7C14">
        <w:rPr>
          <w:color w:val="000000"/>
          <w:sz w:val="16"/>
          <w:szCs w:val="16"/>
        </w:rPr>
        <w:t xml:space="preserve">  &lt;/xs:simpleType&gt;</w:t>
      </w:r>
    </w:p>
    <w:p w:rsidR="00497B5C" w:rsidRPr="00497B5C" w:rsidRDefault="00497B5C" w:rsidP="00497B5C">
      <w:pPr>
        <w:pStyle w:val="HTMLPreformatted"/>
        <w:rPr>
          <w:color w:val="000000"/>
          <w:sz w:val="20"/>
        </w:rPr>
      </w:pPr>
      <w:r w:rsidRPr="008D7C14">
        <w:rPr>
          <w:color w:val="000000"/>
          <w:sz w:val="16"/>
          <w:szCs w:val="16"/>
        </w:rPr>
        <w:t>&lt;/xs:schema&gt;</w:t>
      </w:r>
    </w:p>
    <w:p w:rsidR="00681FBF" w:rsidRDefault="00681FBF">
      <w:pPr>
        <w:spacing w:after="200" w:line="276" w:lineRule="auto"/>
      </w:pPr>
      <w:r>
        <w:lastRenderedPageBreak/>
        <w:br w:type="page"/>
      </w:r>
    </w:p>
    <w:p w:rsidR="00681FBF" w:rsidRDefault="00681FBF" w:rsidP="00681FBF">
      <w:pPr>
        <w:pStyle w:val="Heading3"/>
      </w:pPr>
      <w:bookmarkStart w:id="119" w:name="_Ref283711277"/>
      <w:bookmarkStart w:id="120" w:name="_Toc292693640"/>
      <w:r>
        <w:lastRenderedPageBreak/>
        <w:t>External Store Lookup Response Schema</w:t>
      </w:r>
      <w:bookmarkEnd w:id="119"/>
      <w:bookmarkEnd w:id="120"/>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heading10"/>
        <w:rPr>
          <w:sz w:val="20"/>
        </w:rPr>
      </w:pPr>
      <w:r w:rsidRPr="00497B5C">
        <w:rPr>
          <w:sz w:val="20"/>
        </w:rPr>
        <w:t>Reference for http://localhost:56745/RedboxAPIStores/StoreInventory/LatLong/{LAT},{LONGT}?apiKey={AKEY}&amp;radius={R}&amp;count={C}&amp;banner={B}&amp;pageNum={PN}&amp;pageSize={PS}</w:t>
      </w:r>
    </w:p>
    <w:p w:rsidR="00497B5C" w:rsidRPr="00497B5C" w:rsidRDefault="00497B5C" w:rsidP="00497B5C">
      <w:pPr>
        <w:pStyle w:val="NormalWeb"/>
        <w:rPr>
          <w:rFonts w:ascii="Verdana" w:hAnsi="Verdana"/>
          <w:color w:val="000000"/>
          <w:sz w:val="12"/>
          <w:szCs w:val="17"/>
        </w:rPr>
      </w:pPr>
      <w:r w:rsidRPr="00497B5C">
        <w:rPr>
          <w:rFonts w:ascii="Verdana" w:hAnsi="Verdana"/>
          <w:b/>
          <w:bCs/>
          <w:color w:val="000000"/>
          <w:sz w:val="12"/>
          <w:szCs w:val="17"/>
        </w:rPr>
        <w:t xml:space="preserve">Url: </w:t>
      </w:r>
      <w:r w:rsidRPr="00497B5C">
        <w:rPr>
          <w:rStyle w:val="uri-template"/>
          <w:rFonts w:ascii="Verdana" w:hAnsi="Verdana"/>
          <w:color w:val="000000"/>
          <w:sz w:val="12"/>
          <w:szCs w:val="17"/>
        </w:rPr>
        <w:t>http://localhost:56745/RedboxAPIStores/StoreInventory/LatLong/{LAT},{LONGT}?apiKey={AKEY}&amp;radius={R}&amp;count={C}&amp;banner={B}&amp;pageNum={PN}&amp;pageSize={PS}</w:t>
      </w:r>
      <w:r w:rsidRPr="00497B5C">
        <w:rPr>
          <w:rFonts w:ascii="Verdana" w:hAnsi="Verdana"/>
          <w:color w:val="000000"/>
          <w:sz w:val="12"/>
          <w:szCs w:val="17"/>
        </w:rPr>
        <w:t xml:space="preserve"> </w:t>
      </w:r>
    </w:p>
    <w:p w:rsidR="00497B5C" w:rsidRPr="00497B5C" w:rsidRDefault="00497B5C" w:rsidP="00497B5C">
      <w:pPr>
        <w:pStyle w:val="NormalWeb"/>
        <w:rPr>
          <w:rFonts w:ascii="Verdana" w:hAnsi="Verdana"/>
          <w:color w:val="000000"/>
          <w:sz w:val="12"/>
          <w:szCs w:val="17"/>
        </w:rPr>
      </w:pPr>
      <w:r w:rsidRPr="00497B5C">
        <w:rPr>
          <w:rFonts w:ascii="Verdana" w:hAnsi="Verdana"/>
          <w:b/>
          <w:bCs/>
          <w:color w:val="000000"/>
          <w:sz w:val="12"/>
          <w:szCs w:val="17"/>
        </w:rPr>
        <w:t xml:space="preserve">HTTP Method: </w:t>
      </w:r>
      <w:r w:rsidRPr="00497B5C">
        <w:rPr>
          <w:rStyle w:val="method"/>
          <w:rFonts w:ascii="Verdana" w:hAnsi="Verdana"/>
          <w:color w:val="000000"/>
          <w:sz w:val="12"/>
          <w:szCs w:val="17"/>
        </w:rPr>
        <w:t>GET</w:t>
      </w:r>
      <w:r w:rsidRPr="00497B5C">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497B5C" w:rsidRPr="00497B5C" w:rsidTr="00497B5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497B5C" w:rsidRPr="00497B5C" w:rsidRDefault="00497B5C">
            <w:pPr>
              <w:jc w:val="center"/>
              <w:rPr>
                <w:rFonts w:ascii="Verdana" w:hAnsi="Verdana"/>
                <w:b/>
                <w:bCs/>
                <w:color w:val="000000"/>
                <w:sz w:val="18"/>
                <w:szCs w:val="24"/>
              </w:rPr>
            </w:pPr>
            <w:r w:rsidRPr="00497B5C">
              <w:rPr>
                <w:rFonts w:ascii="Verdana" w:hAnsi="Verdana"/>
                <w:b/>
                <w:bCs/>
                <w:color w:val="000000"/>
                <w:sz w:val="16"/>
              </w:rPr>
              <w:t>Body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The Request body is empty.</w:t>
            </w:r>
          </w:p>
        </w:tc>
      </w:tr>
      <w:tr w:rsidR="00497B5C" w:rsidRPr="00497B5C" w:rsidTr="00497B5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497B5C" w:rsidRPr="00497B5C" w:rsidRDefault="00497B5C">
            <w:pPr>
              <w:rPr>
                <w:rFonts w:ascii="Verdana" w:hAnsi="Verdana"/>
                <w:color w:val="000000"/>
                <w:sz w:val="18"/>
                <w:szCs w:val="24"/>
              </w:rPr>
            </w:pPr>
            <w:r w:rsidRPr="00497B5C">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497B5C" w:rsidRPr="00497B5C" w:rsidRDefault="00A15E38">
            <w:pPr>
              <w:rPr>
                <w:rFonts w:ascii="Verdana" w:hAnsi="Verdana"/>
                <w:color w:val="000000"/>
                <w:sz w:val="18"/>
                <w:szCs w:val="24"/>
              </w:rPr>
            </w:pPr>
            <w:hyperlink r:id="rId39" w:anchor="response-xml" w:history="1">
              <w:r w:rsidR="00497B5C" w:rsidRPr="00497B5C">
                <w:rPr>
                  <w:rStyle w:val="Hyperlink"/>
                  <w:rFonts w:ascii="Verdana" w:hAnsi="Verdana"/>
                  <w:sz w:val="12"/>
                </w:rPr>
                <w:t>Example</w:t>
              </w:r>
            </w:hyperlink>
            <w:r w:rsidR="00497B5C" w:rsidRPr="00497B5C">
              <w:rPr>
                <w:rFonts w:ascii="Verdana" w:hAnsi="Verdana"/>
                <w:color w:val="000000"/>
                <w:sz w:val="16"/>
              </w:rPr>
              <w:t>,</w:t>
            </w:r>
            <w:hyperlink r:id="rId40" w:anchor="response-schema" w:history="1">
              <w:r w:rsidR="00497B5C" w:rsidRPr="00497B5C">
                <w:rPr>
                  <w:rStyle w:val="Hyperlink"/>
                  <w:rFonts w:ascii="Verdana" w:hAnsi="Verdana"/>
                  <w:sz w:val="12"/>
                </w:rPr>
                <w:t>Schema</w:t>
              </w:r>
            </w:hyperlink>
          </w:p>
        </w:tc>
      </w:tr>
    </w:tbl>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153AAE">
        <w:rPr>
          <w:rFonts w:ascii="Verdana" w:hAnsi="Verdana"/>
          <w:color w:val="000000"/>
          <w:sz w:val="14"/>
          <w:szCs w:val="17"/>
        </w:rPr>
        <w:t>8.1.9</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http://api.redbox.com/Stores/v2</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http://api.redbox.com/Stores/v2</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1" w:name="_Ref285204948"/>
      <w:bookmarkStart w:id="122" w:name="_Toc292693641"/>
      <w:r>
        <w:lastRenderedPageBreak/>
        <w:t>InventoryLookup Schema</w:t>
      </w:r>
      <w:bookmarkEnd w:id="121"/>
      <w:bookmarkEnd w:id="122"/>
    </w:p>
    <w:p w:rsidR="009476CA" w:rsidRPr="009476CA" w:rsidRDefault="009476CA" w:rsidP="009476CA">
      <w:pPr>
        <w:pStyle w:val="heading10"/>
        <w:rPr>
          <w:sz w:val="28"/>
        </w:rPr>
      </w:pPr>
      <w:r w:rsidRPr="009476CA">
        <w:rPr>
          <w:sz w:val="28"/>
        </w:rPr>
        <w:t>Reference for http://localhost:56745/RedboxAPIInventory/Inventory?apiKey={AKEY}&amp;storeIds={SIDS}&amp;inventoryProducts={IP}&amp;pageNum={PN}&amp;pageSize={PS}</w:t>
      </w:r>
    </w:p>
    <w:p w:rsidR="009476CA" w:rsidRPr="009476CA" w:rsidRDefault="009476CA" w:rsidP="009476CA">
      <w:pPr>
        <w:pStyle w:val="NormalWeb"/>
        <w:rPr>
          <w:rFonts w:ascii="Verdana" w:hAnsi="Verdana"/>
          <w:color w:val="000000"/>
          <w:sz w:val="14"/>
          <w:szCs w:val="17"/>
        </w:rPr>
      </w:pPr>
      <w:r w:rsidRPr="009476CA">
        <w:rPr>
          <w:rFonts w:ascii="Verdana" w:hAnsi="Verdana"/>
          <w:b/>
          <w:bCs/>
          <w:color w:val="000000"/>
          <w:sz w:val="14"/>
          <w:szCs w:val="17"/>
        </w:rPr>
        <w:t xml:space="preserve">Url: </w:t>
      </w:r>
      <w:r w:rsidRPr="009476CA">
        <w:rPr>
          <w:rStyle w:val="uri-template"/>
          <w:rFonts w:ascii="Verdana" w:hAnsi="Verdana"/>
          <w:color w:val="000000"/>
          <w:sz w:val="14"/>
          <w:szCs w:val="17"/>
        </w:rPr>
        <w:t>http://localhost:56745/RedboxAPIInventory/Inventory?apiKey={AKEY}&amp;storeIds={SIDS}&amp;inventoryProducts={IP}&amp;pageNum={PN}&amp;pageSize={PS}</w:t>
      </w:r>
      <w:r w:rsidRPr="009476CA">
        <w:rPr>
          <w:rFonts w:ascii="Verdana" w:hAnsi="Verdana"/>
          <w:color w:val="000000"/>
          <w:sz w:val="14"/>
          <w:szCs w:val="17"/>
        </w:rPr>
        <w:t xml:space="preserve"> </w:t>
      </w:r>
    </w:p>
    <w:p w:rsidR="009476CA" w:rsidRPr="009476CA" w:rsidRDefault="009476CA" w:rsidP="009476CA">
      <w:pPr>
        <w:pStyle w:val="NormalWeb"/>
        <w:rPr>
          <w:rFonts w:ascii="Verdana" w:hAnsi="Verdana"/>
          <w:color w:val="000000"/>
          <w:sz w:val="14"/>
          <w:szCs w:val="17"/>
        </w:rPr>
      </w:pPr>
      <w:r w:rsidRPr="009476CA">
        <w:rPr>
          <w:rFonts w:ascii="Verdana" w:hAnsi="Verdana"/>
          <w:b/>
          <w:bCs/>
          <w:color w:val="000000"/>
          <w:sz w:val="14"/>
          <w:szCs w:val="17"/>
        </w:rPr>
        <w:t xml:space="preserve">HTTP Method: </w:t>
      </w:r>
      <w:r w:rsidRPr="009476CA">
        <w:rPr>
          <w:rStyle w:val="method"/>
          <w:rFonts w:ascii="Verdana" w:hAnsi="Verdana"/>
          <w:color w:val="000000"/>
          <w:sz w:val="14"/>
          <w:szCs w:val="17"/>
        </w:rPr>
        <w:t>GET</w:t>
      </w:r>
      <w:r w:rsidRPr="009476CA">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9476CA" w:rsidRPr="009476CA" w:rsidTr="009476CA">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9476CA" w:rsidRPr="009476CA" w:rsidRDefault="009476CA">
            <w:pPr>
              <w:jc w:val="center"/>
              <w:rPr>
                <w:rFonts w:ascii="Verdana" w:hAnsi="Verdana"/>
                <w:b/>
                <w:bCs/>
                <w:color w:val="000000"/>
                <w:sz w:val="20"/>
                <w:szCs w:val="24"/>
              </w:rPr>
            </w:pPr>
            <w:r w:rsidRPr="009476CA">
              <w:rPr>
                <w:rFonts w:ascii="Verdana" w:hAnsi="Verdana"/>
                <w:b/>
                <w:bCs/>
                <w:color w:val="000000"/>
                <w:sz w:val="18"/>
              </w:rPr>
              <w:t>Body</w:t>
            </w:r>
          </w:p>
        </w:tc>
      </w:tr>
      <w:tr w:rsidR="009476CA" w:rsidRPr="009476CA" w:rsidTr="009476CA">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The Request body is empty.</w:t>
            </w:r>
          </w:p>
        </w:tc>
      </w:tr>
      <w:tr w:rsidR="009476CA" w:rsidRPr="009476CA" w:rsidTr="009476CA">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9476CA" w:rsidRPr="009476CA" w:rsidRDefault="009476CA">
            <w:pPr>
              <w:rPr>
                <w:rFonts w:ascii="Verdana" w:hAnsi="Verdana"/>
                <w:color w:val="000000"/>
                <w:sz w:val="20"/>
                <w:szCs w:val="24"/>
              </w:rPr>
            </w:pPr>
            <w:r w:rsidRPr="009476CA">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9476CA" w:rsidRPr="009476CA" w:rsidRDefault="00A15E38">
            <w:pPr>
              <w:rPr>
                <w:rFonts w:ascii="Verdana" w:hAnsi="Verdana"/>
                <w:color w:val="000000"/>
                <w:sz w:val="20"/>
                <w:szCs w:val="24"/>
              </w:rPr>
            </w:pPr>
            <w:hyperlink r:id="rId41" w:anchor="response-xml" w:history="1">
              <w:r w:rsidR="009476CA" w:rsidRPr="009476CA">
                <w:rPr>
                  <w:rStyle w:val="Hyperlink"/>
                  <w:rFonts w:ascii="Verdana" w:hAnsi="Verdana"/>
                  <w:sz w:val="14"/>
                </w:rPr>
                <w:t>Example</w:t>
              </w:r>
            </w:hyperlink>
            <w:r w:rsidR="009476CA" w:rsidRPr="009476CA">
              <w:rPr>
                <w:rFonts w:ascii="Verdana" w:hAnsi="Verdana"/>
                <w:color w:val="000000"/>
                <w:sz w:val="18"/>
              </w:rPr>
              <w:t>,</w:t>
            </w:r>
            <w:hyperlink r:id="rId42" w:anchor="response-schema" w:history="1">
              <w:r w:rsidR="009476CA" w:rsidRPr="009476CA">
                <w:rPr>
                  <w:rStyle w:val="Hyperlink"/>
                  <w:rFonts w:ascii="Verdana" w:hAnsi="Verdana"/>
                  <w:sz w:val="14"/>
                </w:rPr>
                <w:t>Schema</w:t>
              </w:r>
            </w:hyperlink>
          </w:p>
        </w:tc>
      </w:tr>
    </w:tbl>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http://api.redbox.com/Inventory/v</w:t>
      </w:r>
      <w:r w:rsidR="009C4484" w:rsidRPr="009C4484">
        <w:rPr>
          <w:rFonts w:ascii="Consolas" w:eastAsia="Times New Roman" w:hAnsi="Consolas" w:cs="Consolas"/>
          <w:color w:val="0000FF"/>
          <w:sz w:val="16"/>
          <w:szCs w:val="20"/>
          <w:lang w:bidi="ar-SA"/>
        </w:rPr>
        <w:t>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http://api.redbox.com/Inventory/v</w:t>
      </w:r>
      <w:r w:rsidR="009C4484" w:rsidRPr="009C4484">
        <w:rPr>
          <w:rFonts w:ascii="Consolas" w:eastAsia="Times New Roman" w:hAnsi="Consolas" w:cs="Consolas"/>
          <w:color w:val="0000FF"/>
          <w:sz w:val="16"/>
          <w:szCs w:val="16"/>
          <w:lang w:bidi="ar-SA"/>
        </w:rPr>
        <w:t>2</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http://api.redbox.com/Inventory/v</w:t>
      </w:r>
      <w:r w:rsidR="009C4484" w:rsidRPr="009C4484">
        <w:rPr>
          <w:rFonts w:ascii="Consolas" w:eastAsia="Times New Roman" w:hAnsi="Consolas" w:cs="Consolas"/>
          <w:color w:val="0000FF"/>
          <w:sz w:val="16"/>
          <w:szCs w:val="16"/>
          <w:lang w:bidi="ar-SA"/>
        </w:rPr>
        <w:t>2</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lastRenderedPageBreak/>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3" w:name="_Ref283379044"/>
      <w:bookmarkStart w:id="124" w:name="_Toc292693642"/>
      <w:r>
        <w:lastRenderedPageBreak/>
        <w:t>Source</w:t>
      </w:r>
      <w:r w:rsidR="00064AD2">
        <w:t xml:space="preserve"> Top20 Schema</w:t>
      </w:r>
      <w:bookmarkEnd w:id="123"/>
      <w:bookmarkEnd w:id="124"/>
    </w:p>
    <w:p w:rsidR="00064AD2" w:rsidRDefault="00064AD2" w:rsidP="00064AD2"/>
    <w:p w:rsidR="00B32672" w:rsidRPr="00B32672" w:rsidRDefault="00B32672" w:rsidP="00B32672">
      <w:pPr>
        <w:pBdr>
          <w:bottom w:val="single" w:sz="36" w:space="6" w:color="336699"/>
        </w:pBdr>
        <w:shd w:val="clear" w:color="auto" w:fill="003366"/>
        <w:spacing w:after="150"/>
        <w:ind w:left="150"/>
        <w:rPr>
          <w:rFonts w:ascii="Tahoma" w:eastAsia="Times New Roman" w:hAnsi="Tahoma" w:cs="Tahoma"/>
          <w:color w:val="FFFFFF"/>
          <w:sz w:val="24"/>
          <w:szCs w:val="39"/>
          <w:lang w:bidi="ar-SA"/>
        </w:rPr>
      </w:pPr>
      <w:r w:rsidRPr="00B32672">
        <w:rPr>
          <w:rFonts w:ascii="Tahoma" w:eastAsia="Times New Roman" w:hAnsi="Tahoma" w:cs="Tahoma"/>
          <w:color w:val="FFFFFF"/>
          <w:sz w:val="24"/>
          <w:szCs w:val="39"/>
          <w:lang w:bidi="ar-SA"/>
        </w:rPr>
        <w:t>Reference for http://localhost:56745/SourceAPIProducts/Top20/Movies?p={PERIOD}</w:t>
      </w:r>
    </w:p>
    <w:p w:rsidR="00B32672" w:rsidRPr="00B32672" w:rsidRDefault="00B32672" w:rsidP="00B32672">
      <w:pPr>
        <w:spacing w:before="100" w:beforeAutospacing="1" w:after="100" w:afterAutospacing="1"/>
        <w:rPr>
          <w:rFonts w:ascii="Verdana" w:eastAsia="Times New Roman" w:hAnsi="Verdana" w:cs="Times New Roman"/>
          <w:color w:val="000000"/>
          <w:sz w:val="10"/>
          <w:szCs w:val="17"/>
          <w:lang w:bidi="ar-SA"/>
        </w:rPr>
      </w:pPr>
      <w:r w:rsidRPr="00B32672">
        <w:rPr>
          <w:rFonts w:ascii="Verdana" w:eastAsia="Times New Roman" w:hAnsi="Verdana" w:cs="Times New Roman"/>
          <w:b/>
          <w:bCs/>
          <w:color w:val="000000"/>
          <w:sz w:val="10"/>
          <w:szCs w:val="17"/>
          <w:lang w:bidi="ar-SA"/>
        </w:rPr>
        <w:t xml:space="preserve">Url: </w:t>
      </w:r>
      <w:r w:rsidRPr="00B32672">
        <w:rPr>
          <w:rFonts w:ascii="Verdana" w:eastAsia="Times New Roman" w:hAnsi="Verdana" w:cs="Times New Roman"/>
          <w:color w:val="000000"/>
          <w:sz w:val="10"/>
          <w:szCs w:val="17"/>
          <w:lang w:bidi="ar-SA"/>
        </w:rPr>
        <w:t xml:space="preserve">http://localhost:56745/SourceAPIProducts/Top20/Movies?p={PERIOD} </w:t>
      </w:r>
    </w:p>
    <w:p w:rsidR="00D50BD2" w:rsidRPr="00D50BD2" w:rsidRDefault="00D50BD2" w:rsidP="00D50BD2">
      <w:pPr>
        <w:pStyle w:val="NormalWeb"/>
        <w:rPr>
          <w:rFonts w:ascii="Verdana" w:hAnsi="Verdana"/>
          <w:color w:val="000000"/>
          <w:sz w:val="12"/>
          <w:szCs w:val="17"/>
        </w:rPr>
      </w:pPr>
      <w:r w:rsidRPr="00D50BD2">
        <w:rPr>
          <w:rFonts w:ascii="Verdana" w:hAnsi="Verdana"/>
          <w:b/>
          <w:bCs/>
          <w:color w:val="000000"/>
          <w:sz w:val="12"/>
          <w:szCs w:val="17"/>
        </w:rPr>
        <w:t xml:space="preserve">HTTP Method: </w:t>
      </w:r>
      <w:r w:rsidRPr="00D50BD2">
        <w:rPr>
          <w:rStyle w:val="method"/>
          <w:rFonts w:ascii="Verdana" w:hAnsi="Verdana"/>
          <w:color w:val="000000"/>
          <w:sz w:val="12"/>
          <w:szCs w:val="17"/>
        </w:rPr>
        <w:t>GET</w:t>
      </w:r>
      <w:r w:rsidRPr="00D50BD2">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D50BD2" w:rsidRPr="00D50BD2" w:rsidTr="00D50BD2">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D50BD2" w:rsidRPr="00D50BD2" w:rsidRDefault="00D50BD2">
            <w:pPr>
              <w:jc w:val="center"/>
              <w:rPr>
                <w:rFonts w:ascii="Verdana" w:hAnsi="Verdana"/>
                <w:b/>
                <w:bCs/>
                <w:color w:val="000000"/>
                <w:sz w:val="18"/>
                <w:szCs w:val="24"/>
              </w:rPr>
            </w:pPr>
            <w:r w:rsidRPr="00D50BD2">
              <w:rPr>
                <w:rFonts w:ascii="Verdana" w:hAnsi="Verdana"/>
                <w:b/>
                <w:bCs/>
                <w:color w:val="000000"/>
                <w:sz w:val="16"/>
              </w:rPr>
              <w:t>Body</w:t>
            </w:r>
          </w:p>
        </w:tc>
      </w:tr>
      <w:tr w:rsidR="00D50BD2" w:rsidRPr="00D50BD2" w:rsidTr="00D50BD2">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The Request body is empty.</w:t>
            </w:r>
          </w:p>
        </w:tc>
      </w:tr>
      <w:tr w:rsidR="00D50BD2" w:rsidRPr="00D50BD2" w:rsidTr="00D50BD2">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D50BD2" w:rsidRPr="00D50BD2" w:rsidRDefault="00D50BD2">
            <w:pPr>
              <w:rPr>
                <w:rFonts w:ascii="Verdana" w:hAnsi="Verdana"/>
                <w:color w:val="000000"/>
                <w:sz w:val="18"/>
                <w:szCs w:val="24"/>
              </w:rPr>
            </w:pPr>
            <w:r w:rsidRPr="00D50BD2">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D50BD2" w:rsidRPr="00D50BD2" w:rsidRDefault="00A15E38">
            <w:pPr>
              <w:rPr>
                <w:rFonts w:ascii="Verdana" w:hAnsi="Verdana"/>
                <w:color w:val="000000"/>
                <w:sz w:val="18"/>
                <w:szCs w:val="24"/>
              </w:rPr>
            </w:pPr>
            <w:hyperlink r:id="rId43" w:anchor="response-xml" w:history="1">
              <w:r w:rsidR="00D50BD2" w:rsidRPr="00D50BD2">
                <w:rPr>
                  <w:rStyle w:val="Hyperlink"/>
                  <w:rFonts w:ascii="Verdana" w:hAnsi="Verdana"/>
                  <w:sz w:val="12"/>
                </w:rPr>
                <w:t>Example</w:t>
              </w:r>
            </w:hyperlink>
            <w:r w:rsidR="00D50BD2" w:rsidRPr="00D50BD2">
              <w:rPr>
                <w:rFonts w:ascii="Verdana" w:hAnsi="Verdana"/>
                <w:color w:val="000000"/>
                <w:sz w:val="16"/>
              </w:rPr>
              <w:t>,</w:t>
            </w:r>
            <w:hyperlink r:id="rId44" w:anchor="response-schema" w:history="1">
              <w:r w:rsidR="00D50BD2" w:rsidRPr="00D50BD2">
                <w:rPr>
                  <w:rStyle w:val="Hyperlink"/>
                  <w:rFonts w:ascii="Verdana" w:hAnsi="Verdana"/>
                  <w:sz w:val="12"/>
                </w:rPr>
                <w:t>Schema</w:t>
              </w:r>
            </w:hyperlink>
          </w:p>
        </w:tc>
      </w:tr>
    </w:tbl>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xmlns="http://api-source.redbox.com/Products/v</w:t>
      </w:r>
      <w:r w:rsidR="002B71C5" w:rsidRPr="008D7C14">
        <w:rPr>
          <w:color w:val="000000"/>
          <w:sz w:val="16"/>
          <w:szCs w:val="16"/>
        </w:rPr>
        <w:t>2</w:t>
      </w:r>
      <w:r w:rsidRPr="008D7C14">
        <w:rPr>
          <w:color w:val="000000"/>
          <w:sz w:val="16"/>
          <w:szCs w:val="16"/>
        </w:rPr>
        <w:t>"&gt;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xmlns:tns="http://api-source.redbox.com/Products/v</w:t>
      </w:r>
      <w:r w:rsidR="002B71C5" w:rsidRPr="008D7C14">
        <w:rPr>
          <w:color w:val="000000"/>
          <w:sz w:val="16"/>
          <w:szCs w:val="16"/>
        </w:rPr>
        <w:t>2</w:t>
      </w:r>
      <w:r w:rsidRPr="008D7C14">
        <w:rPr>
          <w:color w:val="000000"/>
          <w:sz w:val="16"/>
          <w:szCs w:val="16"/>
        </w:rPr>
        <w:t>" elementFormDefault="qualified" targetNamespace="http://api-source.redbox.com/Products/v</w:t>
      </w:r>
      <w:r w:rsidR="002B71C5" w:rsidRPr="008D7C14">
        <w:rPr>
          <w:color w:val="000000"/>
          <w:sz w:val="16"/>
          <w:szCs w:val="16"/>
        </w:rPr>
        <w:t>2</w:t>
      </w:r>
      <w:r w:rsidRPr="008D7C14">
        <w:rPr>
          <w:color w:val="000000"/>
          <w:sz w:val="16"/>
          <w:szCs w:val="16"/>
        </w:rPr>
        <w:t>"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lastRenderedPageBreak/>
        <w:br w:type="page"/>
      </w:r>
    </w:p>
    <w:p w:rsidR="008D7C14" w:rsidRDefault="008D7C14" w:rsidP="008D7C14">
      <w:pPr>
        <w:pStyle w:val="Heading3"/>
      </w:pPr>
      <w:bookmarkStart w:id="125" w:name="_Ref288057944"/>
      <w:bookmarkStart w:id="126" w:name="_Toc292693643"/>
      <w:r>
        <w:lastRenderedPageBreak/>
        <w:t>Store and Inventory Search Result Schema</w:t>
      </w:r>
      <w:bookmarkEnd w:id="125"/>
      <w:bookmarkEnd w:id="126"/>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http://api.redbox.com/Inventory/v2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http://api.redbox.com/Inventory/v2</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http://api.redbox.com/Inventory/v2</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27" w:name="_Ref283378964"/>
      <w:bookmarkStart w:id="128" w:name="_Toc292693644"/>
      <w:r>
        <w:lastRenderedPageBreak/>
        <w:t>External Top20 Schema</w:t>
      </w:r>
      <w:bookmarkEnd w:id="127"/>
      <w:bookmarkEnd w:id="128"/>
    </w:p>
    <w:p w:rsidR="00FC55ED" w:rsidRDefault="00FC55ED">
      <w:pPr>
        <w:spacing w:after="200" w:line="276" w:lineRule="auto"/>
      </w:pPr>
    </w:p>
    <w:p w:rsidR="008F77B5" w:rsidRPr="008F77B5" w:rsidRDefault="008F77B5" w:rsidP="008F77B5">
      <w:pPr>
        <w:pStyle w:val="heading10"/>
        <w:rPr>
          <w:sz w:val="24"/>
        </w:rPr>
      </w:pPr>
      <w:r w:rsidRPr="008F77B5">
        <w:rPr>
          <w:sz w:val="24"/>
        </w:rPr>
        <w:t>Reference for http://localhost:56745/RedboxAPIProducts/Products/Movies/Top20?p={PERIOD}</w:t>
      </w:r>
    </w:p>
    <w:p w:rsidR="008F77B5" w:rsidRPr="008F77B5" w:rsidRDefault="008F77B5" w:rsidP="008F77B5">
      <w:pPr>
        <w:pStyle w:val="NormalWeb"/>
        <w:rPr>
          <w:rFonts w:ascii="Verdana" w:hAnsi="Verdana"/>
          <w:color w:val="000000"/>
          <w:sz w:val="12"/>
          <w:szCs w:val="17"/>
        </w:rPr>
      </w:pPr>
      <w:r w:rsidRPr="008F77B5">
        <w:rPr>
          <w:rFonts w:ascii="Verdana" w:hAnsi="Verdana"/>
          <w:b/>
          <w:bCs/>
          <w:color w:val="000000"/>
          <w:sz w:val="12"/>
          <w:szCs w:val="17"/>
        </w:rPr>
        <w:t xml:space="preserve">Url: </w:t>
      </w:r>
      <w:r w:rsidRPr="008F77B5">
        <w:rPr>
          <w:rStyle w:val="uri-template"/>
          <w:rFonts w:ascii="Verdana" w:hAnsi="Verdana"/>
          <w:color w:val="000000"/>
          <w:sz w:val="12"/>
          <w:szCs w:val="17"/>
        </w:rPr>
        <w:t>http://localhost:56745/RedboxAPIProducts/Products/Movies/Top20?p={PERIOD}</w:t>
      </w:r>
      <w:r w:rsidRPr="008F77B5">
        <w:rPr>
          <w:rFonts w:ascii="Verdana" w:hAnsi="Verdana"/>
          <w:color w:val="000000"/>
          <w:sz w:val="12"/>
          <w:szCs w:val="17"/>
        </w:rPr>
        <w:t xml:space="preserve"> </w:t>
      </w:r>
    </w:p>
    <w:p w:rsidR="008F77B5" w:rsidRPr="008F77B5" w:rsidRDefault="008F77B5" w:rsidP="008F77B5">
      <w:pPr>
        <w:pStyle w:val="NormalWeb"/>
        <w:rPr>
          <w:rFonts w:ascii="Verdana" w:hAnsi="Verdana"/>
          <w:color w:val="000000"/>
          <w:sz w:val="12"/>
          <w:szCs w:val="17"/>
        </w:rPr>
      </w:pPr>
      <w:r w:rsidRPr="008F77B5">
        <w:rPr>
          <w:rFonts w:ascii="Verdana" w:hAnsi="Verdana"/>
          <w:b/>
          <w:bCs/>
          <w:color w:val="000000"/>
          <w:sz w:val="12"/>
          <w:szCs w:val="17"/>
        </w:rPr>
        <w:t xml:space="preserve">HTTP Method: </w:t>
      </w:r>
      <w:r w:rsidRPr="008F77B5">
        <w:rPr>
          <w:rStyle w:val="method"/>
          <w:rFonts w:ascii="Verdana" w:hAnsi="Verdana"/>
          <w:color w:val="000000"/>
          <w:sz w:val="12"/>
          <w:szCs w:val="17"/>
        </w:rPr>
        <w:t>GET</w:t>
      </w:r>
      <w:r w:rsidRPr="008F77B5">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8F77B5" w:rsidRPr="008F77B5" w:rsidTr="008F77B5">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8F77B5" w:rsidRPr="008F77B5" w:rsidRDefault="008F77B5">
            <w:pPr>
              <w:jc w:val="center"/>
              <w:rPr>
                <w:rFonts w:ascii="Verdana" w:hAnsi="Verdana"/>
                <w:b/>
                <w:bCs/>
                <w:color w:val="000000"/>
                <w:sz w:val="18"/>
                <w:szCs w:val="24"/>
              </w:rPr>
            </w:pPr>
            <w:r w:rsidRPr="008F77B5">
              <w:rPr>
                <w:rFonts w:ascii="Verdana" w:hAnsi="Verdana"/>
                <w:b/>
                <w:bCs/>
                <w:color w:val="000000"/>
                <w:sz w:val="16"/>
              </w:rPr>
              <w:t>Body</w:t>
            </w:r>
          </w:p>
        </w:tc>
      </w:tr>
      <w:tr w:rsidR="008F77B5" w:rsidRPr="008F77B5" w:rsidTr="008F77B5">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The Request body is empty.</w:t>
            </w:r>
          </w:p>
        </w:tc>
      </w:tr>
      <w:tr w:rsidR="008F77B5" w:rsidRPr="008F77B5" w:rsidTr="008F77B5">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8F77B5" w:rsidRPr="008F77B5" w:rsidRDefault="008F77B5">
            <w:pPr>
              <w:rPr>
                <w:rFonts w:ascii="Verdana" w:hAnsi="Verdana"/>
                <w:color w:val="000000"/>
                <w:sz w:val="18"/>
                <w:szCs w:val="24"/>
              </w:rPr>
            </w:pPr>
            <w:r w:rsidRPr="008F77B5">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8F77B5" w:rsidRPr="008F77B5" w:rsidRDefault="00A15E38">
            <w:pPr>
              <w:rPr>
                <w:rFonts w:ascii="Verdana" w:hAnsi="Verdana"/>
                <w:color w:val="000000"/>
                <w:sz w:val="18"/>
                <w:szCs w:val="24"/>
              </w:rPr>
            </w:pPr>
            <w:hyperlink r:id="rId45" w:anchor="response-xml" w:history="1">
              <w:r w:rsidR="008F77B5" w:rsidRPr="008F77B5">
                <w:rPr>
                  <w:rStyle w:val="Hyperlink"/>
                  <w:rFonts w:ascii="Verdana" w:hAnsi="Verdana"/>
                  <w:sz w:val="12"/>
                </w:rPr>
                <w:t>Example</w:t>
              </w:r>
            </w:hyperlink>
            <w:r w:rsidR="008F77B5" w:rsidRPr="008F77B5">
              <w:rPr>
                <w:rFonts w:ascii="Verdana" w:hAnsi="Verdana"/>
                <w:color w:val="000000"/>
                <w:sz w:val="16"/>
              </w:rPr>
              <w:t>,</w:t>
            </w:r>
            <w:hyperlink r:id="rId46" w:anchor="response-schema" w:history="1">
              <w:r w:rsidR="008F77B5" w:rsidRPr="008F77B5">
                <w:rPr>
                  <w:rStyle w:val="Hyperlink"/>
                  <w:rFonts w:ascii="Verdana" w:hAnsi="Verdana"/>
                  <w:sz w:val="12"/>
                </w:rPr>
                <w:t>Schema</w:t>
              </w:r>
            </w:hyperlink>
          </w:p>
        </w:tc>
      </w:tr>
    </w:tbl>
    <w:p w:rsidR="008F77B5" w:rsidRPr="008F77B5" w:rsidRDefault="008F77B5" w:rsidP="008F77B5">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41FFF" w:rsidRPr="001857C3"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756033" w:rsidRPr="00756033" w:rsidRDefault="00756033" w:rsidP="0075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F41FFF" w:rsidRPr="00B32672" w:rsidRDefault="008F77B5" w:rsidP="00F41FFF">
      <w:pPr>
        <w:pStyle w:val="NormalWeb"/>
        <w:rPr>
          <w:rFonts w:ascii="Verdana" w:hAnsi="Verdana"/>
          <w:color w:val="000000"/>
          <w:sz w:val="14"/>
          <w:szCs w:val="17"/>
        </w:rPr>
      </w:pPr>
      <w:r w:rsidRPr="00F41FFF">
        <w:rPr>
          <w:rFonts w:ascii="Verdana" w:hAnsi="Verdana"/>
          <w:color w:val="000000"/>
          <w:sz w:val="14"/>
          <w:szCs w:val="17"/>
        </w:rPr>
        <w:t>The follo</w:t>
      </w:r>
      <w:r w:rsidR="00F41FFF">
        <w:rPr>
          <w:rFonts w:ascii="Verdana" w:hAnsi="Verdana"/>
          <w:color w:val="000000"/>
          <w:sz w:val="14"/>
          <w:szCs w:val="17"/>
        </w:rPr>
        <w:t xml:space="preserve">wing is the response Xml Schema.  This schema re-uses the </w:t>
      </w:r>
      <w:r w:rsidR="00F41FFF" w:rsidRPr="00DF66D7">
        <w:rPr>
          <w:rFonts w:ascii="Verdana" w:hAnsi="Verdana"/>
          <w:b/>
          <w:color w:val="000000"/>
          <w:sz w:val="14"/>
          <w:szCs w:val="17"/>
        </w:rPr>
        <w:t>MovieList</w:t>
      </w:r>
      <w:r w:rsidR="00F41FFF">
        <w:rPr>
          <w:rFonts w:ascii="Verdana" w:hAnsi="Verdana"/>
          <w:color w:val="000000"/>
          <w:sz w:val="14"/>
          <w:szCs w:val="17"/>
        </w:rPr>
        <w:t xml:space="preserve"> schema defined in </w:t>
      </w:r>
      <w:r w:rsidR="00F41FFF">
        <w:rPr>
          <w:rFonts w:ascii="Verdana" w:hAnsi="Verdana"/>
          <w:color w:val="000000"/>
          <w:sz w:val="14"/>
          <w:szCs w:val="17"/>
        </w:rPr>
        <w:fldChar w:fldCharType="begin"/>
      </w:r>
      <w:r w:rsidR="00F41FFF">
        <w:rPr>
          <w:rFonts w:ascii="Verdana" w:hAnsi="Verdana"/>
          <w:color w:val="000000"/>
          <w:sz w:val="14"/>
          <w:szCs w:val="17"/>
        </w:rPr>
        <w:instrText xml:space="preserve"> REF _Ref283378735 \r \h </w:instrText>
      </w:r>
      <w:r w:rsidR="00F41FFF">
        <w:rPr>
          <w:rFonts w:ascii="Verdana" w:hAnsi="Verdana"/>
          <w:color w:val="000000"/>
          <w:sz w:val="14"/>
          <w:szCs w:val="17"/>
        </w:rPr>
      </w:r>
      <w:r w:rsidR="00F41FFF">
        <w:rPr>
          <w:rFonts w:ascii="Verdana" w:hAnsi="Verdana"/>
          <w:color w:val="000000"/>
          <w:sz w:val="14"/>
          <w:szCs w:val="17"/>
        </w:rPr>
        <w:fldChar w:fldCharType="separate"/>
      </w:r>
      <w:r w:rsidR="00153AAE">
        <w:rPr>
          <w:rFonts w:ascii="Verdana" w:hAnsi="Verdana"/>
          <w:color w:val="000000"/>
          <w:sz w:val="14"/>
          <w:szCs w:val="17"/>
        </w:rPr>
        <w:t>8.1.3</w:t>
      </w:r>
      <w:r w:rsidR="00F41FFF">
        <w:rPr>
          <w:rFonts w:ascii="Verdana" w:hAnsi="Verdana"/>
          <w:color w:val="000000"/>
          <w:sz w:val="14"/>
          <w:szCs w:val="17"/>
        </w:rPr>
        <w:fldChar w:fldCharType="end"/>
      </w:r>
      <w:r w:rsidR="00F41FFF">
        <w:rPr>
          <w:rFonts w:ascii="Verdana" w:hAnsi="Verdana"/>
          <w:color w:val="000000"/>
          <w:sz w:val="14"/>
          <w:szCs w:val="17"/>
        </w:rPr>
        <w:t xml:space="preserve"> External Movie List.</w:t>
      </w:r>
    </w:p>
    <w:p w:rsidR="00F41FFF" w:rsidRPr="00F41FFF" w:rsidRDefault="00F41FFF" w:rsidP="00F41FFF">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8F77B5" w:rsidRPr="00F41FFF" w:rsidRDefault="008F77B5" w:rsidP="008F77B5">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EB6D4B" w:rsidRDefault="00F41FFF" w:rsidP="00EB6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EB6D4B" w:rsidRPr="00F41FFF" w:rsidRDefault="00EB6D4B" w:rsidP="00EB6D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F41FFF" w:rsidRPr="00F41FFF" w:rsidRDefault="00F41FFF" w:rsidP="00F41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F86087" w:rsidRDefault="00F86087" w:rsidP="007D4E5E">
      <w:pPr>
        <w:spacing w:after="200" w:line="276" w:lineRule="auto"/>
      </w:pPr>
    </w:p>
    <w:p w:rsidR="00757012" w:rsidRDefault="00757012">
      <w:pPr>
        <w:spacing w:after="200" w:line="276" w:lineRule="auto"/>
      </w:pPr>
      <w:r>
        <w:br w:type="page"/>
      </w:r>
    </w:p>
    <w:p w:rsidR="00757012" w:rsidRDefault="00757012" w:rsidP="00757012">
      <w:pPr>
        <w:pStyle w:val="Heading3"/>
      </w:pPr>
      <w:bookmarkStart w:id="129" w:name="_Ref284489462"/>
      <w:bookmarkStart w:id="130" w:name="_Toc292693645"/>
      <w:r>
        <w:lastRenderedPageBreak/>
        <w:t>Cart Schema</w:t>
      </w:r>
      <w:bookmarkEnd w:id="129"/>
      <w:bookmarkEnd w:id="130"/>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 elementFormDefault="qualified" targetNamespace="http://api.redbox.com/Reservations/v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1" w:name="_Ref284578994"/>
      <w:bookmarkStart w:id="132" w:name="_Toc292693646"/>
      <w:r>
        <w:lastRenderedPageBreak/>
        <w:t>CartValidation Schema</w:t>
      </w:r>
      <w:bookmarkEnd w:id="131"/>
      <w:bookmarkEnd w:id="132"/>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xmlns="http://api.redbox.com/Reservations/v2"&gt;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xmlns:tns="http://api.redbox.com/Reservations/v2" elementFormDefault="qualified" targetNamespace="http://api.redbox.com/Reservations/v2"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3" w:name="_Ref284579377"/>
      <w:bookmarkStart w:id="134" w:name="_Toc292693647"/>
      <w:r>
        <w:lastRenderedPageBreak/>
        <w:t>PricedCart Schema</w:t>
      </w:r>
      <w:bookmarkEnd w:id="133"/>
      <w:bookmarkEnd w:id="134"/>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xmlns="http://api.redbox.com/Reservations/v</w:t>
      </w:r>
      <w:r w:rsidR="00F41FFF" w:rsidRPr="00DA22FC">
        <w:rPr>
          <w:rFonts w:ascii="Courier New" w:eastAsia="Times New Roman" w:hAnsi="Courier New" w:cs="Courier New"/>
          <w:color w:val="000000"/>
          <w:sz w:val="16"/>
          <w:szCs w:val="24"/>
          <w:lang w:bidi="ar-SA"/>
        </w:rPr>
        <w:t>2</w:t>
      </w:r>
      <w:r w:rsidRPr="00DA22FC">
        <w:rPr>
          <w:rFonts w:ascii="Courier New" w:eastAsia="Times New Roman" w:hAnsi="Courier New" w:cs="Courier New"/>
          <w:color w:val="000000"/>
          <w:sz w:val="16"/>
          <w:szCs w:val="24"/>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xmlns:tns="http://api.redbox.com/Reservations/v</w:t>
      </w:r>
      <w:r w:rsidR="00F41FFF" w:rsidRPr="00DA22FC">
        <w:rPr>
          <w:color w:val="000000"/>
          <w:sz w:val="16"/>
          <w:szCs w:val="16"/>
        </w:rPr>
        <w:t>2</w:t>
      </w:r>
      <w:r w:rsidRPr="00DA22FC">
        <w:rPr>
          <w:color w:val="000000"/>
          <w:sz w:val="16"/>
          <w:szCs w:val="16"/>
        </w:rPr>
        <w:t>" elementFormDefault="qualified" targetNamespace="http://api.redbox.com/Reservations/v</w:t>
      </w:r>
      <w:r w:rsidR="00F41FFF" w:rsidRPr="00DA22FC">
        <w:rPr>
          <w:color w:val="000000"/>
          <w:sz w:val="16"/>
          <w:szCs w:val="16"/>
        </w:rPr>
        <w:t>2</w:t>
      </w:r>
      <w:r w:rsidRPr="00DA22FC">
        <w:rPr>
          <w:color w:val="000000"/>
          <w:sz w:val="16"/>
          <w:szCs w:val="16"/>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5" w:name="_Ref284579348"/>
      <w:bookmarkStart w:id="136" w:name="_Toc292693648"/>
      <w:r>
        <w:lastRenderedPageBreak/>
        <w:t>PricedCartResponse Schema</w:t>
      </w:r>
      <w:bookmarkEnd w:id="135"/>
      <w:bookmarkEnd w:id="136"/>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elementFormDefault="qualified" targetNamespace="http://api.redbox.com/Reservations/v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7" w:name="_Ref284579429"/>
      <w:bookmarkStart w:id="138" w:name="_Toc292693649"/>
      <w:r>
        <w:lastRenderedPageBreak/>
        <w:t>ReservationResponse Schema</w:t>
      </w:r>
      <w:bookmarkEnd w:id="137"/>
      <w:bookmarkEnd w:id="138"/>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xmlns="http://api.redbox.com/Reservations/v</w:t>
      </w:r>
      <w:r w:rsidR="00F41FFF" w:rsidRPr="00DA22FC">
        <w:rPr>
          <w:rFonts w:ascii="Courier New" w:eastAsia="Times New Roman" w:hAnsi="Courier New" w:cs="Courier New"/>
          <w:color w:val="000000"/>
          <w:sz w:val="16"/>
          <w:szCs w:val="18"/>
          <w:lang w:bidi="ar-SA"/>
        </w:rPr>
        <w:t>2</w:t>
      </w:r>
      <w:r w:rsidRPr="00DA22FC">
        <w:rPr>
          <w:rFonts w:ascii="Courier New" w:eastAsia="Times New Roman" w:hAnsi="Courier New" w:cs="Courier New"/>
          <w:color w:val="000000"/>
          <w:sz w:val="16"/>
          <w:szCs w:val="18"/>
          <w:lang w:bidi="ar-SA"/>
        </w:rPr>
        <w: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elementFormDefault="qualified" targetNamespace="http://api.redbox.com/Reservations/v</w:t>
      </w:r>
      <w:r w:rsidR="00F41FFF" w:rsidRPr="00DA22FC">
        <w:rPr>
          <w:rFonts w:ascii="Courier New" w:eastAsia="Times New Roman" w:hAnsi="Courier New" w:cs="Courier New"/>
          <w:color w:val="000000"/>
          <w:sz w:val="16"/>
          <w:szCs w:val="16"/>
          <w:lang w:bidi="ar-SA"/>
        </w:rPr>
        <w:t>2</w:t>
      </w:r>
      <w:r w:rsidRPr="00DA22FC">
        <w:rPr>
          <w:rFonts w:ascii="Courier New" w:eastAsia="Times New Roman" w:hAnsi="Courier New" w:cs="Courier New"/>
          <w:color w:val="000000"/>
          <w:sz w:val="16"/>
          <w:szCs w:val="16"/>
          <w:lang w:bidi="ar-SA"/>
        </w:rPr>
        <w:t>"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39" w:name="_Ref288058090"/>
      <w:bookmarkStart w:id="140" w:name="_Ref288058103"/>
      <w:bookmarkStart w:id="141" w:name="_Toc292693650"/>
      <w:r>
        <w:lastRenderedPageBreak/>
        <w:t>BasicProfile Schema</w:t>
      </w:r>
      <w:bookmarkEnd w:id="139"/>
      <w:bookmarkEnd w:id="140"/>
      <w:bookmarkEnd w:id="141"/>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2" w:name="_Ref288058122"/>
      <w:bookmarkStart w:id="143" w:name="_Ref288058136"/>
      <w:bookmarkStart w:id="144" w:name="_Toc292693651"/>
      <w:r>
        <w:lastRenderedPageBreak/>
        <w:t>Preferences</w:t>
      </w:r>
      <w:bookmarkEnd w:id="142"/>
      <w:bookmarkEnd w:id="143"/>
      <w:bookmarkEnd w:id="144"/>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http://api.redbox.com/CustomerAccount/v2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48"/>
      <w:bookmarkStart w:id="146" w:name="_Toc292693652"/>
      <w:r>
        <w:lastRenderedPageBreak/>
        <w:t>RentalHistory</w:t>
      </w:r>
      <w:bookmarkEnd w:id="145"/>
      <w:bookmarkEnd w:id="146"/>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47" w:name="_Ref288058161"/>
      <w:bookmarkStart w:id="148" w:name="_Toc292693653"/>
      <w:r>
        <w:lastRenderedPageBreak/>
        <w:t>QueuesListResponse</w:t>
      </w:r>
      <w:bookmarkEnd w:id="147"/>
      <w:bookmarkEnd w:id="148"/>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http://api.redbox.com/CustomerAccount/v2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CA_QueueInfo_V2.xsd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49" w:name="_Ref288058174"/>
      <w:bookmarkStart w:id="150" w:name="_Toc292693654"/>
      <w:r>
        <w:lastRenderedPageBreak/>
        <w:t>QueueInfo</w:t>
      </w:r>
      <w:bookmarkEnd w:id="149"/>
      <w:bookmarkEnd w:id="150"/>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CA_QueueInfo_V2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http://api.redbox.com/CustomerAccount/v2</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1" w:name="_Ref288058214"/>
      <w:bookmarkStart w:id="152" w:name="_Toc292693655"/>
      <w:r>
        <w:lastRenderedPageBreak/>
        <w:t>RecommendedProductsResponse</w:t>
      </w:r>
      <w:bookmarkEnd w:id="151"/>
      <w:bookmarkEnd w:id="152"/>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CA_Recommendations_V2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3" w:name="_Ref288058228"/>
      <w:bookmarkStart w:id="154" w:name="_Toc292693656"/>
      <w:r>
        <w:lastRenderedPageBreak/>
        <w:t>AccountListResponse</w:t>
      </w:r>
      <w:bookmarkEnd w:id="153"/>
      <w:bookmarkEnd w:id="154"/>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5" w:name="_Ref288058240"/>
      <w:bookmarkStart w:id="156" w:name="_Ref288058296"/>
      <w:bookmarkStart w:id="157" w:name="_Toc292693657"/>
      <w:r>
        <w:lastRenderedPageBreak/>
        <w:t>AccountInfo</w:t>
      </w:r>
      <w:bookmarkEnd w:id="155"/>
      <w:bookmarkEnd w:id="156"/>
      <w:bookmarkEnd w:id="15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58" w:name="_Ref288058255"/>
      <w:bookmarkStart w:id="159" w:name="_Toc292693658"/>
      <w:r>
        <w:lastRenderedPageBreak/>
        <w:t>CreditBalance</w:t>
      </w:r>
      <w:bookmarkEnd w:id="158"/>
      <w:bookmarkEnd w:id="15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0" w:name="_Ref292373823"/>
      <w:bookmarkStart w:id="161" w:name="_Ref292373852"/>
      <w:bookmarkStart w:id="162" w:name="_Toc292693659"/>
      <w:r>
        <w:lastRenderedPageBreak/>
        <w:t>CreditsAvailable</w:t>
      </w:r>
      <w:bookmarkEnd w:id="160"/>
      <w:bookmarkEnd w:id="161"/>
      <w:bookmarkEnd w:id="162"/>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88058270"/>
      <w:bookmarkStart w:id="164" w:name="_Toc292693660"/>
      <w:r>
        <w:lastRenderedPageBreak/>
        <w:t>CreditUseHistory</w:t>
      </w:r>
      <w:bookmarkEnd w:id="163"/>
      <w:bookmarkEnd w:id="164"/>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5" w:name="_Ref288058285"/>
      <w:bookmarkStart w:id="166" w:name="_Toc292693661"/>
      <w:r>
        <w:lastRenderedPageBreak/>
        <w:t>CreditCard</w:t>
      </w:r>
      <w:r w:rsidR="00A15F11">
        <w:t>Info</w:t>
      </w:r>
      <w:bookmarkEnd w:id="165"/>
      <w:bookmarkEnd w:id="166"/>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CA_CreditCardInfo_V2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67" w:name="_Toc292693662"/>
      <w:r>
        <w:lastRenderedPageBreak/>
        <w:t>CacheRefreshCommand Message Schema</w:t>
      </w:r>
      <w:bookmarkEnd w:id="167"/>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68" w:name="_Ref283379069"/>
      <w:bookmarkStart w:id="169" w:name="_Toc292693663"/>
      <w:r>
        <w:lastRenderedPageBreak/>
        <w:t>ProductsCacheRefreshCommand Message Schema</w:t>
      </w:r>
      <w:bookmarkEnd w:id="168"/>
      <w:bookmarkEnd w:id="169"/>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0" w:name="_Ref283379081"/>
      <w:bookmarkStart w:id="171" w:name="_Toc292693664"/>
      <w:r>
        <w:lastRenderedPageBreak/>
        <w:t>StoresCacheRefreshCommand Message Schema</w:t>
      </w:r>
      <w:bookmarkEnd w:id="170"/>
      <w:bookmarkEnd w:id="171"/>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2" w:name="_Ref283379091"/>
      <w:bookmarkStart w:id="173" w:name="_Toc292693665"/>
      <w:r>
        <w:lastRenderedPageBreak/>
        <w:t>Top20CacheRefreshCommand Message Schema</w:t>
      </w:r>
      <w:bookmarkEnd w:id="172"/>
      <w:bookmarkEnd w:id="173"/>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4" w:name="_Ref283712255"/>
      <w:bookmarkStart w:id="175" w:name="_Toc292693666"/>
      <w:r>
        <w:lastRenderedPageBreak/>
        <w:t>InventoryCacheRefreshCommandMessage Schema</w:t>
      </w:r>
      <w:bookmarkEnd w:id="174"/>
      <w:bookmarkEnd w:id="175"/>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6" w:name="_Toc292693667"/>
      <w:r>
        <w:lastRenderedPageBreak/>
        <w:t>ItemChangedEventMessage Schema</w:t>
      </w:r>
      <w:bookmarkEnd w:id="176"/>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77" w:name="_Ref283745473"/>
      <w:bookmarkStart w:id="178" w:name="_Toc292693668"/>
      <w:r>
        <w:lastRenderedPageBreak/>
        <w:t>StoreChangedEventMessage Schema</w:t>
      </w:r>
      <w:bookmarkEnd w:id="177"/>
      <w:bookmarkEnd w:id="178"/>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79" w:name="_Ref283745718"/>
      <w:bookmarkStart w:id="180" w:name="_Toc292693669"/>
      <w:r>
        <w:lastRenderedPageBreak/>
        <w:t>InventoryChangedEventMessage Schema</w:t>
      </w:r>
      <w:bookmarkEnd w:id="179"/>
      <w:bookmarkEnd w:id="180"/>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1" w:name="_Toc292693670"/>
      <w:r>
        <w:lastRenderedPageBreak/>
        <w:t>ItemChangesMessage Schema</w:t>
      </w:r>
      <w:bookmarkEnd w:id="181"/>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xml</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version</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1.0</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encoding</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utf-8</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id</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ExternalItemChangesMessage</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targetNamespace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elementFormDefault</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qualified</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xmlns:tns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http://api.redbox.com/OpenAPI/ItemChangeMessages/v2</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xmlns:xs</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http://www.w3.org/2001/XMLSchema</w:t>
      </w:r>
      <w:r w:rsidRPr="00D64E4C">
        <w:rPr>
          <w:rFonts w:ascii="Consolas" w:eastAsia="Times New Roman" w:hAnsi="Consolas" w:cs="Consolas"/>
          <w:color w:val="000000"/>
          <w:sz w:val="16"/>
          <w:szCs w:val="20"/>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00"/>
          <w:sz w:val="16"/>
          <w:szCs w:val="20"/>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ItemChangesMessageBase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dateTimeIssued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required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xs:dateTime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xs:attribute</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name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source</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type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xs:string</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w:t>
      </w:r>
      <w:r w:rsidRPr="00D64E4C">
        <w:rPr>
          <w:rFonts w:ascii="Consolas" w:eastAsia="Times New Roman" w:hAnsi="Consolas" w:cs="Consolas"/>
          <w:color w:val="FF0000"/>
          <w:sz w:val="16"/>
          <w:szCs w:val="20"/>
          <w:lang w:bidi="ar-SA"/>
        </w:rPr>
        <w:t>use</w:t>
      </w:r>
      <w:r w:rsidRPr="00D64E4C">
        <w:rPr>
          <w:rFonts w:ascii="Consolas" w:eastAsia="Times New Roman" w:hAnsi="Consolas" w:cs="Consolas"/>
          <w:color w:val="0000FF"/>
          <w:sz w:val="16"/>
          <w:szCs w:val="20"/>
          <w:lang w:bidi="ar-SA"/>
        </w:rPr>
        <w:t>=</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required</w:t>
      </w:r>
      <w:r w:rsidRPr="00D64E4C">
        <w:rPr>
          <w:rFonts w:ascii="Consolas" w:eastAsia="Times New Roman" w:hAnsi="Consolas" w:cs="Consolas"/>
          <w:color w:val="000000"/>
          <w:sz w:val="16"/>
          <w:szCs w:val="20"/>
          <w:lang w:bidi="ar-SA"/>
        </w:rPr>
        <w:t>"</w:t>
      </w:r>
      <w:r w:rsidRPr="00D64E4C">
        <w:rPr>
          <w:rFonts w:ascii="Consolas" w:eastAsia="Times New Roman" w:hAnsi="Consolas" w:cs="Consolas"/>
          <w:color w:val="0000FF"/>
          <w:sz w:val="16"/>
          <w:szCs w:val="20"/>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  &lt;/</w:t>
      </w:r>
      <w:r w:rsidRPr="00D64E4C">
        <w:rPr>
          <w:rFonts w:ascii="Consolas" w:eastAsia="Times New Roman" w:hAnsi="Consolas" w:cs="Consolas"/>
          <w:color w:val="A31515"/>
          <w:sz w:val="16"/>
          <w:szCs w:val="20"/>
          <w:lang w:bidi="ar-SA"/>
        </w:rPr>
        <w:t>xs:complexType</w:t>
      </w:r>
      <w:r w:rsidRPr="00D64E4C">
        <w:rPr>
          <w:rFonts w:ascii="Consolas" w:eastAsia="Times New Roman" w:hAnsi="Consolas" w:cs="Consolas"/>
          <w:color w:val="0000FF"/>
          <w:sz w:val="16"/>
          <w:szCs w:val="20"/>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D64E4C">
        <w:rPr>
          <w:rFonts w:ascii="Consolas" w:eastAsia="Times New Roman" w:hAnsi="Consolas" w:cs="Consolas"/>
          <w:color w:val="0000FF"/>
          <w:sz w:val="16"/>
          <w:szCs w:val="20"/>
          <w:lang w:bidi="ar-SA"/>
        </w:rPr>
        <w:t>&lt;/</w:t>
      </w:r>
      <w:r w:rsidRPr="00D64E4C">
        <w:rPr>
          <w:rFonts w:ascii="Consolas" w:eastAsia="Times New Roman" w:hAnsi="Consolas" w:cs="Consolas"/>
          <w:color w:val="A31515"/>
          <w:sz w:val="16"/>
          <w:szCs w:val="20"/>
          <w:lang w:bidi="ar-SA"/>
        </w:rPr>
        <w:t>xs:schema</w:t>
      </w:r>
      <w:r w:rsidRPr="00D64E4C">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2" w:name="_Ref283745871"/>
      <w:bookmarkStart w:id="183" w:name="_Toc292693671"/>
      <w:r>
        <w:lastRenderedPageBreak/>
        <w:t>StoreChangesMessage Schema</w:t>
      </w:r>
      <w:bookmarkEnd w:id="182"/>
      <w:bookmarkEnd w:id="183"/>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Online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Channel1</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Outdoor</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long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-79228162514264337593543950335</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Address22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Address2</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City2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City</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State2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State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Zipcode2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Zipcode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Location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KioskLabel2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KioskLabel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KioskBanner2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KioskBanner</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Offline</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KioskStatus</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r w:rsidRPr="00D64E4C">
        <w:rPr>
          <w:rFonts w:ascii="Consolas" w:eastAsia="Times New Roman" w:hAnsi="Consolas" w:cs="Consolas"/>
          <w:color w:val="000000"/>
          <w:sz w:val="16"/>
          <w:szCs w:val="16"/>
          <w:lang w:bidi="ar-SA"/>
        </w:rPr>
        <w:t>Channel2</w:t>
      </w: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Channel</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StoreChange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StoreChangesMessage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Pr="00D64E4C" w:rsidRDefault="00D64E4C" w:rsidP="00D64E4C">
      <w:r>
        <w:t>Schema:</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xml</w:t>
      </w:r>
      <w:r w:rsidRPr="00D64E4C">
        <w:rPr>
          <w:rFonts w:ascii="Consolas" w:hAnsi="Consolas" w:cs="Consolas"/>
          <w:color w:val="0000FF"/>
          <w:sz w:val="16"/>
          <w:szCs w:val="16"/>
        </w:rPr>
        <w:t> </w:t>
      </w:r>
      <w:r w:rsidRPr="00D64E4C">
        <w:rPr>
          <w:rFonts w:ascii="Consolas" w:hAnsi="Consolas" w:cs="Consolas"/>
          <w:color w:val="FF0000"/>
          <w:sz w:val="16"/>
          <w:szCs w:val="16"/>
        </w:rPr>
        <w:t>version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encoding</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utf-8</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 </w:t>
      </w:r>
      <w:r w:rsidRPr="00D64E4C">
        <w:rPr>
          <w:rFonts w:ascii="Consolas" w:hAnsi="Consolas" w:cs="Consolas"/>
          <w:color w:val="FF0000"/>
          <w:sz w:val="16"/>
          <w:szCs w:val="16"/>
        </w:rPr>
        <w:t>id</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ExternalStoreChangesMessage</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targetNamespace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elementFormDefault</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qualified</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xmlns:tns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http://api.redbox.com/OpenAPI/ItemChangeMessages/v2</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r w:rsidRPr="00D64E4C">
        <w:rPr>
          <w:rFonts w:ascii="Consolas" w:hAnsi="Consolas" w:cs="Consolas"/>
          <w:color w:val="FF0000"/>
          <w:sz w:val="16"/>
          <w:szCs w:val="16"/>
        </w:rPr>
        <w:t>xmlns:xs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http://www.w3.org/2001/XMLSchema</w:t>
      </w:r>
      <w:r w:rsidRPr="00D64E4C">
        <w:rPr>
          <w:rFonts w:ascii="Consolas" w:hAnsi="Consolas" w:cs="Consolas"/>
          <w:color w:val="000000"/>
          <w:sz w:val="16"/>
          <w:szCs w:val="16"/>
        </w:rPr>
        <w: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xs:include</w:t>
      </w:r>
      <w:r w:rsidRPr="00D64E4C">
        <w:rPr>
          <w:rFonts w:ascii="Consolas" w:hAnsi="Consolas" w:cs="Consolas"/>
          <w:color w:val="0000FF"/>
          <w:sz w:val="16"/>
          <w:szCs w:val="16"/>
        </w:rPr>
        <w:t> </w:t>
      </w:r>
      <w:r w:rsidRPr="00D64E4C">
        <w:rPr>
          <w:rFonts w:ascii="Consolas" w:hAnsi="Consolas" w:cs="Consolas"/>
          <w:color w:val="FF0000"/>
          <w:sz w:val="16"/>
          <w:szCs w:val="16"/>
        </w:rPr>
        <w:t>schemaLocation</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ExternalItemChangesMessage.xsd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KioskTypeEnum</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Indoor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Outdoor</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KioskCommStatus</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Online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xs:enumeration</w:t>
      </w:r>
      <w:r w:rsidRPr="00D64E4C">
        <w:rPr>
          <w:rFonts w:ascii="Consolas" w:hAnsi="Consolas" w:cs="Consolas"/>
          <w:color w:val="0000FF"/>
          <w:sz w:val="16"/>
          <w:szCs w:val="16"/>
        </w:rPr>
        <w:t> </w:t>
      </w:r>
      <w:r w:rsidRPr="00D64E4C">
        <w:rPr>
          <w:rFonts w:ascii="Consolas" w:hAnsi="Consolas" w:cs="Consolas"/>
          <w:color w:val="FF0000"/>
          <w:sz w:val="16"/>
          <w:szCs w:val="16"/>
        </w:rPr>
        <w:t>value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Offline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xs:restriction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xs:simpleType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lastRenderedPageBreak/>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tns:Location</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KioskLabel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KioskBanner</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KioskStatus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tns:KioskCommStatus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Channel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storeId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storeType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tns:KioskTypeEnum</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lastUpdated</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xs:dateTime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Location</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Address2</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City</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State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0</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Zipcode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xs:string</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lat</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xs:attribute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long</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xs:decimal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use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required</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 </w:t>
      </w:r>
      <w:r w:rsidRPr="00D64E4C">
        <w:rPr>
          <w:rFonts w:ascii="Consolas" w:hAnsi="Consolas" w:cs="Consolas"/>
          <w:color w:val="FF0000"/>
          <w:sz w:val="16"/>
          <w:szCs w:val="16"/>
        </w:rPr>
        <w:t>base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tns:ItemChangesMessageBase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  </w:t>
      </w:r>
      <w:r w:rsidRPr="00D64E4C">
        <w:rPr>
          <w:rFonts w:ascii="Consolas" w:hAnsi="Consolas" w:cs="Consolas"/>
          <w:color w:val="FF0000"/>
          <w:sz w:val="16"/>
          <w:szCs w:val="16"/>
        </w:rPr>
        <w:t>minOccurs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1</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maxOccurs</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unbounded</w:t>
      </w:r>
      <w:r w:rsidRPr="00D64E4C">
        <w:rPr>
          <w:rFonts w:ascii="Consolas" w:hAnsi="Consolas" w:cs="Consolas"/>
          <w:color w:val="000000"/>
          <w:sz w:val="16"/>
          <w:szCs w:val="16"/>
        </w:rPr>
        <w: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StoreRemoval</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xs:choice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xs:sequence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xs:extension</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xs:complexContent</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xs:complexType</w:t>
      </w:r>
      <w:r w:rsidRPr="00D64E4C">
        <w:rPr>
          <w:rFonts w:ascii="Consolas" w:hAnsi="Consolas" w:cs="Consolas"/>
          <w:color w:val="0000FF"/>
          <w:sz w:val="16"/>
          <w:szCs w:val="16"/>
        </w:rPr>
        <w:t>&gt;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  &lt;</w:t>
      </w:r>
      <w:r w:rsidRPr="00D64E4C">
        <w:rPr>
          <w:rFonts w:ascii="Consolas" w:hAnsi="Consolas" w:cs="Consolas"/>
          <w:color w:val="A31515"/>
          <w:sz w:val="16"/>
          <w:szCs w:val="16"/>
        </w:rPr>
        <w:t>xs:element</w:t>
      </w:r>
      <w:r w:rsidRPr="00D64E4C">
        <w:rPr>
          <w:rFonts w:ascii="Consolas" w:hAnsi="Consolas" w:cs="Consolas"/>
          <w:color w:val="0000FF"/>
          <w:sz w:val="16"/>
          <w:szCs w:val="16"/>
        </w:rPr>
        <w:t> </w:t>
      </w:r>
      <w:r w:rsidRPr="00D64E4C">
        <w:rPr>
          <w:rFonts w:ascii="Consolas" w:hAnsi="Consolas" w:cs="Consolas"/>
          <w:color w:val="FF0000"/>
          <w:sz w:val="16"/>
          <w:szCs w:val="16"/>
        </w:rPr>
        <w:t>name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StoreChangesMessage</w:t>
      </w:r>
      <w:r w:rsidRPr="00D64E4C">
        <w:rPr>
          <w:rFonts w:ascii="Consolas" w:hAnsi="Consolas" w:cs="Consolas"/>
          <w:color w:val="000000"/>
          <w:sz w:val="16"/>
          <w:szCs w:val="16"/>
        </w:rPr>
        <w:t>"</w:t>
      </w:r>
      <w:r w:rsidRPr="00D64E4C">
        <w:rPr>
          <w:rFonts w:ascii="Consolas" w:hAnsi="Consolas" w:cs="Consolas"/>
          <w:color w:val="0000FF"/>
          <w:sz w:val="16"/>
          <w:szCs w:val="16"/>
        </w:rPr>
        <w:t> </w:t>
      </w:r>
      <w:r w:rsidRPr="00D64E4C">
        <w:rPr>
          <w:rFonts w:ascii="Consolas" w:hAnsi="Consolas" w:cs="Consolas"/>
          <w:color w:val="FF0000"/>
          <w:sz w:val="16"/>
          <w:szCs w:val="16"/>
        </w:rPr>
        <w:t>type</w:t>
      </w:r>
      <w:r w:rsidRPr="00D64E4C">
        <w:rPr>
          <w:rFonts w:ascii="Consolas" w:hAnsi="Consolas" w:cs="Consolas"/>
          <w:color w:val="0000FF"/>
          <w:sz w:val="16"/>
          <w:szCs w:val="16"/>
        </w:rPr>
        <w:t>=</w:t>
      </w:r>
      <w:r w:rsidRPr="00D64E4C">
        <w:rPr>
          <w:rFonts w:ascii="Consolas" w:hAnsi="Consolas" w:cs="Consolas"/>
          <w:color w:val="000000"/>
          <w:sz w:val="16"/>
          <w:szCs w:val="16"/>
        </w:rPr>
        <w:t>"</w:t>
      </w:r>
      <w:r w:rsidRPr="00D64E4C">
        <w:rPr>
          <w:rFonts w:ascii="Consolas" w:hAnsi="Consolas" w:cs="Consolas"/>
          <w:color w:val="0000FF"/>
          <w:sz w:val="16"/>
          <w:szCs w:val="16"/>
        </w:rPr>
        <w:t>StoreChanges</w:t>
      </w:r>
      <w:r w:rsidRPr="00D64E4C">
        <w:rPr>
          <w:rFonts w:ascii="Consolas" w:hAnsi="Consolas" w:cs="Consolas"/>
          <w:color w:val="000000"/>
          <w:sz w:val="16"/>
          <w:szCs w:val="16"/>
        </w:rPr>
        <w:t>"</w:t>
      </w:r>
      <w:r w:rsidRPr="00D64E4C">
        <w:rPr>
          <w:rFonts w:ascii="Consolas" w:hAnsi="Consolas" w:cs="Consolas"/>
          <w:color w:val="0000FF"/>
          <w:sz w:val="16"/>
          <w:szCs w:val="16"/>
        </w:rPr>
        <w:t> /&gt;</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00"/>
          <w:sz w:val="16"/>
          <w:szCs w:val="16"/>
        </w:rPr>
        <w:t xml:space="preserve"> </w:t>
      </w:r>
    </w:p>
    <w:p w:rsidR="00D64E4C" w:rsidRPr="00D64E4C" w:rsidRDefault="00D64E4C" w:rsidP="00D64E4C">
      <w:pPr>
        <w:pStyle w:val="HTMLPreformatted"/>
        <w:shd w:val="clear" w:color="auto" w:fill="FFFFFF"/>
        <w:rPr>
          <w:rFonts w:ascii="Consolas" w:hAnsi="Consolas" w:cs="Consolas"/>
          <w:color w:val="000000"/>
          <w:sz w:val="16"/>
          <w:szCs w:val="16"/>
        </w:rPr>
      </w:pPr>
      <w:r w:rsidRPr="00D64E4C">
        <w:rPr>
          <w:rFonts w:ascii="Consolas" w:hAnsi="Consolas" w:cs="Consolas"/>
          <w:color w:val="0000FF"/>
          <w:sz w:val="16"/>
          <w:szCs w:val="16"/>
        </w:rPr>
        <w:t>&lt;/</w:t>
      </w:r>
      <w:r w:rsidRPr="00D64E4C">
        <w:rPr>
          <w:rFonts w:ascii="Consolas" w:hAnsi="Consolas" w:cs="Consolas"/>
          <w:color w:val="A31515"/>
          <w:sz w:val="16"/>
          <w:szCs w:val="16"/>
        </w:rPr>
        <w:t>xs:schema</w:t>
      </w:r>
      <w:r w:rsidRPr="00D64E4C">
        <w:rPr>
          <w:rFonts w:ascii="Consolas" w:hAnsi="Consolas" w:cs="Consolas"/>
          <w:color w:val="0000FF"/>
          <w:sz w:val="16"/>
          <w:szCs w:val="16"/>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4" w:name="_Ref283745915"/>
      <w:bookmarkStart w:id="185" w:name="_Toc292693672"/>
      <w:r>
        <w:lastRenderedPageBreak/>
        <w:t>InventoryChangesMessage Schema</w:t>
      </w:r>
      <w:bookmarkEnd w:id="184"/>
      <w:bookmarkEnd w:id="185"/>
    </w:p>
    <w:p w:rsidR="00D64E4C" w:rsidRDefault="00D64E4C" w:rsidP="00D64E4C">
      <w:r>
        <w:t>Example:</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dateTimeIssued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source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source1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InventoryChange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inventoryAmountCode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1900-01-01T01:01:01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InventoryRemoval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storeId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productId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productId2</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lastUpdated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0001-01-01T00:00:00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InventoryChangesMessage</w:t>
      </w:r>
      <w:r w:rsidRPr="00D64E4C">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xml</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version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1.0</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encoding</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utf-8</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id</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ExternalInventoryChangesMessage</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targetNamespace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elementFormDefault</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qualified</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xmlns:tns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http://api.redbox.com/OpenAPI/ItemChangeMessages/v2</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xmlns:xs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http://www.w3.org/2001/XMLSchema</w:t>
      </w:r>
      <w:r w:rsidRPr="00D64E4C">
        <w:rPr>
          <w:rFonts w:ascii="Consolas" w:eastAsia="Times New Roman" w:hAnsi="Consolas" w:cs="Consolas"/>
          <w:color w:val="000000"/>
          <w:sz w:val="16"/>
          <w:szCs w:val="16"/>
          <w:lang w:bidi="ar-SA"/>
        </w:rPr>
        <w: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xs:include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schemaLocation</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ExternalItemChangesMessage.xsd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inventoryAmountCode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storeId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productId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xs:string</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xs:attribute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lastUpdated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xs:dateTime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use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required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base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tns:ItemChangesMessageBase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minOccurs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1</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maxOccurs</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unbounded</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InventoryRemoval</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xs:choice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xs:sequence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xs:extension</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xs:complexContent</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xs:complexType</w:t>
      </w:r>
      <w:r w:rsidRPr="00D64E4C">
        <w:rPr>
          <w:rFonts w:ascii="Consolas" w:eastAsia="Times New Roman" w:hAnsi="Consolas" w:cs="Consolas"/>
          <w:color w:val="0000FF"/>
          <w:sz w:val="16"/>
          <w:szCs w:val="16"/>
          <w:lang w:bidi="ar-SA"/>
        </w:rPr>
        <w:t>&gt;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  &lt;</w:t>
      </w:r>
      <w:r w:rsidRPr="00D64E4C">
        <w:rPr>
          <w:rFonts w:ascii="Consolas" w:eastAsia="Times New Roman" w:hAnsi="Consolas" w:cs="Consolas"/>
          <w:color w:val="A31515"/>
          <w:sz w:val="16"/>
          <w:szCs w:val="16"/>
          <w:lang w:bidi="ar-SA"/>
        </w:rPr>
        <w:t>xs:element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name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w:t>
      </w:r>
      <w:r w:rsidRPr="00D64E4C">
        <w:rPr>
          <w:rFonts w:ascii="Consolas" w:eastAsia="Times New Roman" w:hAnsi="Consolas" w:cs="Consolas"/>
          <w:color w:val="FF0000"/>
          <w:sz w:val="16"/>
          <w:szCs w:val="16"/>
          <w:lang w:bidi="ar-SA"/>
        </w:rPr>
        <w:t>type</w:t>
      </w:r>
      <w:r w:rsidRPr="00D64E4C">
        <w:rPr>
          <w:rFonts w:ascii="Consolas" w:eastAsia="Times New Roman" w:hAnsi="Consolas" w:cs="Consolas"/>
          <w:color w:val="0000FF"/>
          <w:sz w:val="16"/>
          <w:szCs w:val="16"/>
          <w:lang w:bidi="ar-SA"/>
        </w:rPr>
        <w:t>=</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InventoryChangesMessage</w:t>
      </w:r>
      <w:r w:rsidRPr="00D64E4C">
        <w:rPr>
          <w:rFonts w:ascii="Consolas" w:eastAsia="Times New Roman" w:hAnsi="Consolas" w:cs="Consolas"/>
          <w:color w:val="000000"/>
          <w:sz w:val="16"/>
          <w:szCs w:val="16"/>
          <w:lang w:bidi="ar-SA"/>
        </w:rPr>
        <w:t>"</w:t>
      </w:r>
      <w:r w:rsidRPr="00D64E4C">
        <w:rPr>
          <w:rFonts w:ascii="Consolas" w:eastAsia="Times New Roman" w:hAnsi="Consolas" w:cs="Consolas"/>
          <w:color w:val="0000FF"/>
          <w:sz w:val="16"/>
          <w:szCs w:val="16"/>
          <w:lang w:bidi="ar-SA"/>
        </w:rPr>
        <w:t> /&gt;</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00"/>
          <w:sz w:val="16"/>
          <w:szCs w:val="16"/>
          <w:lang w:bidi="ar-SA"/>
        </w:rPr>
        <w:t xml:space="preserve"> </w:t>
      </w:r>
    </w:p>
    <w:p w:rsidR="00D64E4C" w:rsidRPr="00D64E4C" w:rsidRDefault="00D64E4C" w:rsidP="00D64E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64E4C">
        <w:rPr>
          <w:rFonts w:ascii="Consolas" w:eastAsia="Times New Roman" w:hAnsi="Consolas" w:cs="Consolas"/>
          <w:color w:val="0000FF"/>
          <w:sz w:val="16"/>
          <w:szCs w:val="16"/>
          <w:lang w:bidi="ar-SA"/>
        </w:rPr>
        <w:t>&lt;/</w:t>
      </w:r>
      <w:r w:rsidRPr="00D64E4C">
        <w:rPr>
          <w:rFonts w:ascii="Consolas" w:eastAsia="Times New Roman" w:hAnsi="Consolas" w:cs="Consolas"/>
          <w:color w:val="A31515"/>
          <w:sz w:val="16"/>
          <w:szCs w:val="16"/>
          <w:lang w:bidi="ar-SA"/>
        </w:rPr>
        <w:t>xs:schema</w:t>
      </w:r>
      <w:r w:rsidRPr="00D64E4C">
        <w:rPr>
          <w:rFonts w:ascii="Consolas" w:eastAsia="Times New Roman" w:hAnsi="Consolas" w:cs="Consolas"/>
          <w:color w:val="0000FF"/>
          <w:sz w:val="16"/>
          <w:szCs w:val="16"/>
          <w:lang w:bidi="ar-SA"/>
        </w:rPr>
        <w:t>&gt;</w:t>
      </w:r>
    </w:p>
    <w:p w:rsidR="00117F3B" w:rsidRDefault="00117F3B"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sidRPr="00117F3B">
        <w:rPr>
          <w:rFonts w:ascii="Consolas" w:eastAsia="Times New Roman" w:hAnsi="Consolas" w:cs="Consolas"/>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86" w:name="_Ref290024392"/>
      <w:bookmarkStart w:id="187" w:name="_Ref290024393"/>
      <w:bookmarkStart w:id="188" w:name="_Ref290024394"/>
      <w:bookmarkStart w:id="189" w:name="_Toc292693673"/>
      <w:r>
        <w:rPr>
          <w:lang w:bidi="ar-SA"/>
        </w:rPr>
        <w:lastRenderedPageBreak/>
        <w:t>MovieTrailers Schema</w:t>
      </w:r>
      <w:bookmarkEnd w:id="186"/>
      <w:bookmarkEnd w:id="187"/>
      <w:bookmarkEnd w:id="188"/>
      <w:bookmarkEnd w:id="189"/>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MovieTrailer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http://api.redbox.com/Products/MovieTrailers/v2</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tns:ArrayOfMovieTrailers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Pr="00117F3B"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190" w:name="_Toc292693674"/>
      <w:r w:rsidRPr="00C25BA5">
        <w:t>Change Log</w:t>
      </w:r>
      <w:bookmarkEnd w:id="89"/>
      <w:bookmarkEnd w:id="90"/>
      <w:bookmarkEnd w:id="190"/>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0B427D"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7D2EC6" w:rsidRPr="00C25BA5" w:rsidTr="0066122F">
        <w:trPr>
          <w:cantSplit/>
          <w:trHeight w:val="302"/>
        </w:trPr>
        <w:tc>
          <w:tcPr>
            <w:tcW w:w="1191" w:type="dxa"/>
          </w:tcPr>
          <w:p w:rsidR="007D2EC6" w:rsidRDefault="007D2EC6" w:rsidP="00684FB6">
            <w:pPr>
              <w:rPr>
                <w:color w:val="000000"/>
                <w:sz w:val="18"/>
                <w:szCs w:val="18"/>
              </w:rPr>
            </w:pPr>
            <w:r>
              <w:rPr>
                <w:color w:val="000000"/>
                <w:sz w:val="18"/>
                <w:szCs w:val="18"/>
              </w:rPr>
              <w:t>6/15/11</w:t>
            </w:r>
          </w:p>
        </w:tc>
        <w:tc>
          <w:tcPr>
            <w:tcW w:w="1326" w:type="dxa"/>
          </w:tcPr>
          <w:p w:rsidR="007D2EC6" w:rsidRDefault="007D2EC6" w:rsidP="002D1177">
            <w:pPr>
              <w:rPr>
                <w:color w:val="000000"/>
                <w:sz w:val="18"/>
                <w:szCs w:val="18"/>
              </w:rPr>
            </w:pPr>
            <w:r>
              <w:rPr>
                <w:color w:val="000000"/>
                <w:sz w:val="18"/>
                <w:szCs w:val="18"/>
              </w:rPr>
              <w:t>2.0 cr1</w:t>
            </w:r>
          </w:p>
        </w:tc>
        <w:tc>
          <w:tcPr>
            <w:tcW w:w="1466" w:type="dxa"/>
          </w:tcPr>
          <w:p w:rsidR="007D2EC6" w:rsidRDefault="007D2EC6" w:rsidP="002D1177">
            <w:pPr>
              <w:rPr>
                <w:color w:val="000000"/>
                <w:sz w:val="18"/>
                <w:szCs w:val="18"/>
              </w:rPr>
            </w:pPr>
            <w:r>
              <w:rPr>
                <w:color w:val="000000"/>
                <w:sz w:val="18"/>
                <w:szCs w:val="18"/>
              </w:rPr>
              <w:t>Chris Rudolphi</w:t>
            </w:r>
          </w:p>
        </w:tc>
        <w:tc>
          <w:tcPr>
            <w:tcW w:w="6097" w:type="dxa"/>
          </w:tcPr>
          <w:p w:rsidR="007D2EC6" w:rsidRDefault="007D2EC6" w:rsidP="004B0D36">
            <w:pPr>
              <w:rPr>
                <w:color w:val="000000"/>
                <w:sz w:val="18"/>
                <w:szCs w:val="18"/>
              </w:rPr>
            </w:pPr>
            <w:r>
              <w:rPr>
                <w:color w:val="000000"/>
                <w:sz w:val="18"/>
                <w:szCs w:val="18"/>
              </w:rPr>
              <w:t>(Correction) Added TV ratings values to the list of enumeration values for MPAARatings.</w:t>
            </w:r>
          </w:p>
          <w:p w:rsidR="007D2EC6" w:rsidRDefault="007D2EC6" w:rsidP="004B0D36">
            <w:pPr>
              <w:rPr>
                <w:color w:val="000000"/>
                <w:sz w:val="18"/>
                <w:szCs w:val="18"/>
              </w:rPr>
            </w:pPr>
            <w:bookmarkStart w:id="191" w:name="_GoBack"/>
            <w:bookmarkEnd w:id="191"/>
          </w:p>
        </w:tc>
      </w:tr>
    </w:tbl>
    <w:p w:rsidR="00D36E13" w:rsidRPr="00C25BA5" w:rsidRDefault="00D36E13" w:rsidP="00D36E13"/>
    <w:sectPr w:rsidR="00D36E13" w:rsidRPr="00C25BA5" w:rsidSect="00482184">
      <w:headerReference w:type="default" r:id="rId47"/>
      <w:footerReference w:type="default" r:id="rId4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8" w:author="crudolphi" w:date="2011-03-11T15:44:00Z" w:initials="CLR">
    <w:p w:rsidR="0056538E" w:rsidRDefault="0056538E">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E38" w:rsidRDefault="00A15E38" w:rsidP="008879D4">
      <w:r>
        <w:separator/>
      </w:r>
    </w:p>
  </w:endnote>
  <w:endnote w:type="continuationSeparator" w:id="0">
    <w:p w:rsidR="00A15E38" w:rsidRDefault="00A15E38"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56538E" w:rsidRDefault="0056538E"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D2EC6">
      <w:rPr>
        <w:rFonts w:asciiTheme="majorHAnsi" w:hAnsiTheme="majorHAnsi" w:cs="Arial"/>
        <w:noProof/>
        <w:sz w:val="18"/>
        <w:szCs w:val="18"/>
      </w:rPr>
      <w:t>55</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D2EC6">
      <w:rPr>
        <w:rFonts w:asciiTheme="majorHAnsi" w:hAnsiTheme="majorHAnsi" w:cs="Arial"/>
        <w:noProof/>
        <w:sz w:val="18"/>
        <w:szCs w:val="18"/>
      </w:rPr>
      <w:t>55</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Pr="00482184" w:rsidRDefault="0056538E"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56538E" w:rsidRPr="00482184" w:rsidRDefault="0056538E"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D2EC6">
      <w:rPr>
        <w:rFonts w:asciiTheme="majorHAnsi" w:hAnsiTheme="majorHAnsi" w:cs="Arial"/>
        <w:noProof/>
        <w:sz w:val="18"/>
        <w:szCs w:val="18"/>
      </w:rPr>
      <w:t>148</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D2EC6">
      <w:rPr>
        <w:rFonts w:asciiTheme="majorHAnsi" w:hAnsiTheme="majorHAnsi" w:cs="Arial"/>
        <w:noProof/>
        <w:sz w:val="18"/>
        <w:szCs w:val="18"/>
      </w:rPr>
      <w:t>148</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E38" w:rsidRDefault="00A15E38" w:rsidP="008879D4">
      <w:r>
        <w:separator/>
      </w:r>
    </w:p>
  </w:footnote>
  <w:footnote w:type="continuationSeparator" w:id="0">
    <w:p w:rsidR="00A15E38" w:rsidRDefault="00A15E38"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38E" w:rsidRPr="00EF421A" w:rsidRDefault="0056538E"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56538E" w:rsidRDefault="0056538E"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007D2EC6" w:rsidRPr="007D2EC6">
        <w:rPr>
          <w:rFonts w:asciiTheme="majorHAnsi" w:hAnsiTheme="majorHAnsi" w:cs="Arial"/>
          <w:noProof/>
          <w:sz w:val="18"/>
          <w:szCs w:val="18"/>
        </w:rPr>
        <w:t>5/9/2011 8:42:00</w:t>
      </w:r>
      <w:r w:rsidR="007D2EC6">
        <w:rPr>
          <w:noProof/>
        </w:rPr>
        <w:t xml:space="preserve"> AM</w:t>
      </w:r>
    </w:fldSimple>
  </w:p>
  <w:p w:rsidR="0056538E" w:rsidRDefault="00A15E38" w:rsidP="002366CB">
    <w:pPr>
      <w:pStyle w:val="Header"/>
      <w:spacing w:after="240"/>
    </w:pPr>
    <w:r>
      <w:rPr>
        <w:rFonts w:ascii="Arial" w:hAnsi="Arial" w:cs="Arial"/>
        <w:i/>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5135F"/>
    <w:rsid w:val="00052B76"/>
    <w:rsid w:val="00055E8F"/>
    <w:rsid w:val="000600A3"/>
    <w:rsid w:val="000614BD"/>
    <w:rsid w:val="00063957"/>
    <w:rsid w:val="00064AD2"/>
    <w:rsid w:val="00065633"/>
    <w:rsid w:val="00065E6E"/>
    <w:rsid w:val="000671B3"/>
    <w:rsid w:val="00072365"/>
    <w:rsid w:val="00073C29"/>
    <w:rsid w:val="000820DA"/>
    <w:rsid w:val="0008382F"/>
    <w:rsid w:val="00084F3D"/>
    <w:rsid w:val="0008683E"/>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63FE"/>
    <w:rsid w:val="00107665"/>
    <w:rsid w:val="00107C0F"/>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448C"/>
    <w:rsid w:val="00147010"/>
    <w:rsid w:val="001471A0"/>
    <w:rsid w:val="0015178A"/>
    <w:rsid w:val="001518F0"/>
    <w:rsid w:val="00153547"/>
    <w:rsid w:val="00153931"/>
    <w:rsid w:val="00153AAE"/>
    <w:rsid w:val="00154073"/>
    <w:rsid w:val="001543D8"/>
    <w:rsid w:val="00154731"/>
    <w:rsid w:val="001553B8"/>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72B4"/>
    <w:rsid w:val="001A04B3"/>
    <w:rsid w:val="001A06CA"/>
    <w:rsid w:val="001A0F2C"/>
    <w:rsid w:val="001A2849"/>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402F"/>
    <w:rsid w:val="001D75DD"/>
    <w:rsid w:val="001E0487"/>
    <w:rsid w:val="001E153D"/>
    <w:rsid w:val="001E1A4C"/>
    <w:rsid w:val="001E1DCD"/>
    <w:rsid w:val="001E3856"/>
    <w:rsid w:val="001E3919"/>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6076"/>
    <w:rsid w:val="002203B6"/>
    <w:rsid w:val="0022170C"/>
    <w:rsid w:val="00222D57"/>
    <w:rsid w:val="0022605B"/>
    <w:rsid w:val="002275FB"/>
    <w:rsid w:val="00227E10"/>
    <w:rsid w:val="00231FE1"/>
    <w:rsid w:val="00232576"/>
    <w:rsid w:val="002366CB"/>
    <w:rsid w:val="002403DB"/>
    <w:rsid w:val="00240CAD"/>
    <w:rsid w:val="00241F00"/>
    <w:rsid w:val="00242E4E"/>
    <w:rsid w:val="00245E6D"/>
    <w:rsid w:val="002472B9"/>
    <w:rsid w:val="0024778A"/>
    <w:rsid w:val="00250A14"/>
    <w:rsid w:val="00252387"/>
    <w:rsid w:val="00252DAF"/>
    <w:rsid w:val="002536B6"/>
    <w:rsid w:val="00253E59"/>
    <w:rsid w:val="002555DE"/>
    <w:rsid w:val="00256640"/>
    <w:rsid w:val="002568A8"/>
    <w:rsid w:val="0025693F"/>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474D"/>
    <w:rsid w:val="002C526E"/>
    <w:rsid w:val="002C57AA"/>
    <w:rsid w:val="002C6482"/>
    <w:rsid w:val="002C6866"/>
    <w:rsid w:val="002C7D56"/>
    <w:rsid w:val="002D1177"/>
    <w:rsid w:val="002D2CCB"/>
    <w:rsid w:val="002E05C8"/>
    <w:rsid w:val="002E1645"/>
    <w:rsid w:val="002E3248"/>
    <w:rsid w:val="002E4561"/>
    <w:rsid w:val="002E570D"/>
    <w:rsid w:val="002F08F1"/>
    <w:rsid w:val="002F144B"/>
    <w:rsid w:val="002F3607"/>
    <w:rsid w:val="002F40BE"/>
    <w:rsid w:val="002F458C"/>
    <w:rsid w:val="002F4D4D"/>
    <w:rsid w:val="002F52C5"/>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536F"/>
    <w:rsid w:val="00327A8D"/>
    <w:rsid w:val="00331C5C"/>
    <w:rsid w:val="00331D8B"/>
    <w:rsid w:val="003340A8"/>
    <w:rsid w:val="00334DE3"/>
    <w:rsid w:val="00335836"/>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E61F4"/>
    <w:rsid w:val="003E708B"/>
    <w:rsid w:val="003F2FA7"/>
    <w:rsid w:val="003F6046"/>
    <w:rsid w:val="003F65E8"/>
    <w:rsid w:val="004001F3"/>
    <w:rsid w:val="004023B3"/>
    <w:rsid w:val="00402800"/>
    <w:rsid w:val="00406C57"/>
    <w:rsid w:val="004117AA"/>
    <w:rsid w:val="00412B94"/>
    <w:rsid w:val="004136A7"/>
    <w:rsid w:val="00414452"/>
    <w:rsid w:val="00415610"/>
    <w:rsid w:val="00415AD3"/>
    <w:rsid w:val="004165BF"/>
    <w:rsid w:val="004216CC"/>
    <w:rsid w:val="00421CBC"/>
    <w:rsid w:val="00423513"/>
    <w:rsid w:val="00424A19"/>
    <w:rsid w:val="00424A77"/>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4C97"/>
    <w:rsid w:val="00484ED7"/>
    <w:rsid w:val="004858F7"/>
    <w:rsid w:val="00485CBC"/>
    <w:rsid w:val="00486303"/>
    <w:rsid w:val="0048723D"/>
    <w:rsid w:val="00487D6F"/>
    <w:rsid w:val="004903A5"/>
    <w:rsid w:val="0049096B"/>
    <w:rsid w:val="0049097D"/>
    <w:rsid w:val="004941D3"/>
    <w:rsid w:val="004945E9"/>
    <w:rsid w:val="004948E3"/>
    <w:rsid w:val="00494F0A"/>
    <w:rsid w:val="0049561D"/>
    <w:rsid w:val="004962BD"/>
    <w:rsid w:val="00496567"/>
    <w:rsid w:val="00497B5C"/>
    <w:rsid w:val="004A3074"/>
    <w:rsid w:val="004A4133"/>
    <w:rsid w:val="004A6D6A"/>
    <w:rsid w:val="004A70DC"/>
    <w:rsid w:val="004B0D3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BD1"/>
    <w:rsid w:val="0056538E"/>
    <w:rsid w:val="00570BD6"/>
    <w:rsid w:val="00571305"/>
    <w:rsid w:val="00572435"/>
    <w:rsid w:val="005753FC"/>
    <w:rsid w:val="0058267A"/>
    <w:rsid w:val="00582882"/>
    <w:rsid w:val="005829D4"/>
    <w:rsid w:val="00585E45"/>
    <w:rsid w:val="00587FC4"/>
    <w:rsid w:val="00595BD0"/>
    <w:rsid w:val="005A03A4"/>
    <w:rsid w:val="005A089D"/>
    <w:rsid w:val="005A38D5"/>
    <w:rsid w:val="005A3BAC"/>
    <w:rsid w:val="005A4C4A"/>
    <w:rsid w:val="005A5ADB"/>
    <w:rsid w:val="005A5E2F"/>
    <w:rsid w:val="005A6303"/>
    <w:rsid w:val="005A63D3"/>
    <w:rsid w:val="005A679D"/>
    <w:rsid w:val="005B02E0"/>
    <w:rsid w:val="005B2CD4"/>
    <w:rsid w:val="005B4900"/>
    <w:rsid w:val="005B51AA"/>
    <w:rsid w:val="005C1970"/>
    <w:rsid w:val="005C262F"/>
    <w:rsid w:val="005C54C1"/>
    <w:rsid w:val="005C56E1"/>
    <w:rsid w:val="005C6B93"/>
    <w:rsid w:val="005C6F8D"/>
    <w:rsid w:val="005D00F3"/>
    <w:rsid w:val="005D1E66"/>
    <w:rsid w:val="005D32CB"/>
    <w:rsid w:val="005D6801"/>
    <w:rsid w:val="005E36D7"/>
    <w:rsid w:val="005E5C3D"/>
    <w:rsid w:val="005E682E"/>
    <w:rsid w:val="005E75B0"/>
    <w:rsid w:val="005F0715"/>
    <w:rsid w:val="005F1BEC"/>
    <w:rsid w:val="005F1C7C"/>
    <w:rsid w:val="005F3482"/>
    <w:rsid w:val="005F3518"/>
    <w:rsid w:val="005F3E8F"/>
    <w:rsid w:val="005F4BB3"/>
    <w:rsid w:val="005F5094"/>
    <w:rsid w:val="005F6C32"/>
    <w:rsid w:val="00600325"/>
    <w:rsid w:val="00602460"/>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214F"/>
    <w:rsid w:val="006328AA"/>
    <w:rsid w:val="00633C56"/>
    <w:rsid w:val="006358DA"/>
    <w:rsid w:val="00641C81"/>
    <w:rsid w:val="00642C09"/>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26CA"/>
    <w:rsid w:val="00673E32"/>
    <w:rsid w:val="006758ED"/>
    <w:rsid w:val="00681FBF"/>
    <w:rsid w:val="006827F7"/>
    <w:rsid w:val="006832C5"/>
    <w:rsid w:val="0068499E"/>
    <w:rsid w:val="00684FB6"/>
    <w:rsid w:val="00686EE3"/>
    <w:rsid w:val="00691463"/>
    <w:rsid w:val="006929AE"/>
    <w:rsid w:val="00692EB9"/>
    <w:rsid w:val="0069483D"/>
    <w:rsid w:val="00694F43"/>
    <w:rsid w:val="006A2878"/>
    <w:rsid w:val="006A35B1"/>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316B3"/>
    <w:rsid w:val="00732C4F"/>
    <w:rsid w:val="007334A0"/>
    <w:rsid w:val="0073370C"/>
    <w:rsid w:val="00734C5A"/>
    <w:rsid w:val="007359BD"/>
    <w:rsid w:val="00735D7B"/>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2EC6"/>
    <w:rsid w:val="007D40E4"/>
    <w:rsid w:val="007D40E6"/>
    <w:rsid w:val="007D4E25"/>
    <w:rsid w:val="007D4E5E"/>
    <w:rsid w:val="007D4FB1"/>
    <w:rsid w:val="007E0711"/>
    <w:rsid w:val="007E1285"/>
    <w:rsid w:val="007E1D7D"/>
    <w:rsid w:val="007E3057"/>
    <w:rsid w:val="007E4793"/>
    <w:rsid w:val="007E77AD"/>
    <w:rsid w:val="007F15CD"/>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24D1"/>
    <w:rsid w:val="008626C7"/>
    <w:rsid w:val="0086286C"/>
    <w:rsid w:val="008634C2"/>
    <w:rsid w:val="00863AFE"/>
    <w:rsid w:val="00863EF0"/>
    <w:rsid w:val="008641DB"/>
    <w:rsid w:val="00865628"/>
    <w:rsid w:val="008663DD"/>
    <w:rsid w:val="008672A8"/>
    <w:rsid w:val="0088069D"/>
    <w:rsid w:val="008819BA"/>
    <w:rsid w:val="008828F0"/>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396"/>
    <w:rsid w:val="008C1B6B"/>
    <w:rsid w:val="008C2F28"/>
    <w:rsid w:val="008D1B94"/>
    <w:rsid w:val="008D1DA8"/>
    <w:rsid w:val="008D3167"/>
    <w:rsid w:val="008D3B23"/>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134C8"/>
    <w:rsid w:val="009137B4"/>
    <w:rsid w:val="00913880"/>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7C9E"/>
    <w:rsid w:val="009D0145"/>
    <w:rsid w:val="009D0932"/>
    <w:rsid w:val="009D1186"/>
    <w:rsid w:val="009D300C"/>
    <w:rsid w:val="009D349D"/>
    <w:rsid w:val="009D46E3"/>
    <w:rsid w:val="009D4F1C"/>
    <w:rsid w:val="009D5731"/>
    <w:rsid w:val="009D67ED"/>
    <w:rsid w:val="009E0C3C"/>
    <w:rsid w:val="009E2F05"/>
    <w:rsid w:val="009E3B6D"/>
    <w:rsid w:val="009F2B6D"/>
    <w:rsid w:val="009F3D64"/>
    <w:rsid w:val="009F3EF3"/>
    <w:rsid w:val="009F3F10"/>
    <w:rsid w:val="009F6AD1"/>
    <w:rsid w:val="009F7695"/>
    <w:rsid w:val="00A0219A"/>
    <w:rsid w:val="00A02BA0"/>
    <w:rsid w:val="00A05716"/>
    <w:rsid w:val="00A05AEE"/>
    <w:rsid w:val="00A062EB"/>
    <w:rsid w:val="00A06530"/>
    <w:rsid w:val="00A074A7"/>
    <w:rsid w:val="00A12090"/>
    <w:rsid w:val="00A13669"/>
    <w:rsid w:val="00A143E3"/>
    <w:rsid w:val="00A147DD"/>
    <w:rsid w:val="00A1489E"/>
    <w:rsid w:val="00A15E38"/>
    <w:rsid w:val="00A15EAF"/>
    <w:rsid w:val="00A15F11"/>
    <w:rsid w:val="00A1782E"/>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4BD5"/>
    <w:rsid w:val="00BD4D02"/>
    <w:rsid w:val="00BD4E03"/>
    <w:rsid w:val="00BD71BA"/>
    <w:rsid w:val="00BD7ED4"/>
    <w:rsid w:val="00BD7F0F"/>
    <w:rsid w:val="00BE01BB"/>
    <w:rsid w:val="00BE09F3"/>
    <w:rsid w:val="00BE0D41"/>
    <w:rsid w:val="00BE5266"/>
    <w:rsid w:val="00BE7712"/>
    <w:rsid w:val="00BF2E07"/>
    <w:rsid w:val="00BF4CC8"/>
    <w:rsid w:val="00BF5C42"/>
    <w:rsid w:val="00BF68DF"/>
    <w:rsid w:val="00BF7220"/>
    <w:rsid w:val="00BF7389"/>
    <w:rsid w:val="00C004DC"/>
    <w:rsid w:val="00C04439"/>
    <w:rsid w:val="00C05C8E"/>
    <w:rsid w:val="00C069B0"/>
    <w:rsid w:val="00C07D34"/>
    <w:rsid w:val="00C110D5"/>
    <w:rsid w:val="00C134AD"/>
    <w:rsid w:val="00C156E1"/>
    <w:rsid w:val="00C2084F"/>
    <w:rsid w:val="00C21DD3"/>
    <w:rsid w:val="00C22B10"/>
    <w:rsid w:val="00C24031"/>
    <w:rsid w:val="00C24300"/>
    <w:rsid w:val="00C25BA5"/>
    <w:rsid w:val="00C30291"/>
    <w:rsid w:val="00C341F5"/>
    <w:rsid w:val="00C34675"/>
    <w:rsid w:val="00C362D5"/>
    <w:rsid w:val="00C3713C"/>
    <w:rsid w:val="00C42D78"/>
    <w:rsid w:val="00C43FEB"/>
    <w:rsid w:val="00C444FF"/>
    <w:rsid w:val="00C52696"/>
    <w:rsid w:val="00C52B37"/>
    <w:rsid w:val="00C5621B"/>
    <w:rsid w:val="00C56FD8"/>
    <w:rsid w:val="00C57DE4"/>
    <w:rsid w:val="00C605E7"/>
    <w:rsid w:val="00C60A6B"/>
    <w:rsid w:val="00C6336F"/>
    <w:rsid w:val="00C6418F"/>
    <w:rsid w:val="00C655CA"/>
    <w:rsid w:val="00C66139"/>
    <w:rsid w:val="00C706D5"/>
    <w:rsid w:val="00C71574"/>
    <w:rsid w:val="00C71B65"/>
    <w:rsid w:val="00C74D4D"/>
    <w:rsid w:val="00C7599F"/>
    <w:rsid w:val="00C76072"/>
    <w:rsid w:val="00C76970"/>
    <w:rsid w:val="00C8168A"/>
    <w:rsid w:val="00C82619"/>
    <w:rsid w:val="00C827AA"/>
    <w:rsid w:val="00C84880"/>
    <w:rsid w:val="00C86600"/>
    <w:rsid w:val="00C86A1E"/>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7E50"/>
    <w:rsid w:val="00D901EA"/>
    <w:rsid w:val="00D903F4"/>
    <w:rsid w:val="00D91347"/>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3E23"/>
    <w:rsid w:val="00DD5CD0"/>
    <w:rsid w:val="00DD6CAD"/>
    <w:rsid w:val="00DE22F2"/>
    <w:rsid w:val="00DE2E3B"/>
    <w:rsid w:val="00DE5414"/>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6662"/>
    <w:rsid w:val="00EA02F7"/>
    <w:rsid w:val="00EA154C"/>
    <w:rsid w:val="00EA3E13"/>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5F9"/>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FFF"/>
    <w:rsid w:val="00F42279"/>
    <w:rsid w:val="00F442D0"/>
    <w:rsid w:val="00F4794E"/>
    <w:rsid w:val="00F500B7"/>
    <w:rsid w:val="00F50E02"/>
    <w:rsid w:val="00F52208"/>
    <w:rsid w:val="00F5395C"/>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A2116"/>
    <w:rsid w:val="00FA2584"/>
    <w:rsid w:val="00FA2D1C"/>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hyperlink" Target="http://localhost:56745/sourceAPIProducts/help/operations/GetAllSourceMovies" TargetMode="External"/><Relationship Id="rId39" Type="http://schemas.openxmlformats.org/officeDocument/2006/relationships/hyperlink" Target="http://localhost:56745/redboxapistores/help/operations/FindStoresByLatLong"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SourceAPIStores/help/operations/GetAllStores" TargetMode="External"/><Relationship Id="rId42" Type="http://schemas.openxmlformats.org/officeDocument/2006/relationships/hyperlink" Target="http://localhost:56745/redboxapiinventory/help/operations/GetInventoryForStores" TargetMode="External"/><Relationship Id="rId47" Type="http://schemas.openxmlformats.org/officeDocument/2006/relationships/header" Target="header1.xml"/><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hyperlink" Target="http://localhost:56745/sourceAPIProducts/help/operations/GetAllSourceMovies" TargetMode="External"/><Relationship Id="rId33" Type="http://schemas.openxmlformats.org/officeDocument/2006/relationships/hyperlink" Target="http://localhost:56745/SourceAPIStores/help/operations/GetAllStores" TargetMode="External"/><Relationship Id="rId38" Type="http://schemas.openxmlformats.org/officeDocument/2006/relationships/hyperlink" Target="http://localhost:56745/SourceAPIInventory/help/operations/GetAllInventory" TargetMode="External"/><Relationship Id="rId46" Type="http://schemas.openxmlformats.org/officeDocument/2006/relationships/hyperlink" Target="http://localhost:56745/redboxapiproducts/help/operations/GetTopTwentyMovi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BrowseMovies" TargetMode="External"/><Relationship Id="rId41" Type="http://schemas.openxmlformats.org/officeDocument/2006/relationships/hyperlink" Target="http://localhost:56745/redboxapiinventory/help/operations/GetInventoryForSto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comments" Target="comments.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SourceAPIInventory/help/operations/GetAllInventory" TargetMode="External"/><Relationship Id="rId40" Type="http://schemas.openxmlformats.org/officeDocument/2006/relationships/hyperlink" Target="http://localhost:56745/redboxapistores/help/operations/FindStoresByLatLong" TargetMode="External"/><Relationship Id="rId45" Type="http://schemas.openxmlformats.org/officeDocument/2006/relationships/hyperlink" Target="http://localhost:56745/redboxapiproducts/help/operations/GetTopTwenty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hyperlink" Target="http://localhost:56745/redboxapiproducts/help/operations/GetAllMovies" TargetMode="External"/><Relationship Id="rId36" Type="http://schemas.openxmlformats.org/officeDocument/2006/relationships/hyperlink" Target="http://localhost:56745/redboxapistores/help/operations/GetAllStores" TargetMode="Externa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hyperlink" Target="http://localhost:56745/sourceAPIProducts/help/operations/GetTopTwentyMov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footer" Target="footer2.xml"/><Relationship Id="rId27" Type="http://schemas.openxmlformats.org/officeDocument/2006/relationships/hyperlink" Target="http://localhost:56745/redboxapiproducts/help/operations/GetAllMovies" TargetMode="External"/><Relationship Id="rId30" Type="http://schemas.openxmlformats.org/officeDocument/2006/relationships/hyperlink" Target="http://localhost:56745/redboxapiproducts/help/operations/BrowseMovies" TargetMode="External"/><Relationship Id="rId35" Type="http://schemas.openxmlformats.org/officeDocument/2006/relationships/hyperlink" Target="http://localhost:56745/redboxapistores/help/operations/GetAllStores" TargetMode="External"/><Relationship Id="rId43" Type="http://schemas.openxmlformats.org/officeDocument/2006/relationships/hyperlink" Target="http://localhost:56745/sourceAPIProducts/help/operations/GetTopTwentyMovies" TargetMode="External"/><Relationship Id="rId48" Type="http://schemas.openxmlformats.org/officeDocument/2006/relationships/footer" Target="footer3.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E79B0A3-6596-49CB-8FB1-3D9ED81F85DE}"/>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F779C665-279A-472E-9850-E06782716770}"/>
</file>

<file path=docProps/app.xml><?xml version="1.0" encoding="utf-8"?>
<Properties xmlns="http://schemas.openxmlformats.org/officeDocument/2006/extended-properties" xmlns:vt="http://schemas.openxmlformats.org/officeDocument/2006/docPropsVTypes">
  <Template>Detailed Requirements.dotx</Template>
  <TotalTime>0</TotalTime>
  <Pages>148</Pages>
  <Words>43300</Words>
  <Characters>246815</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289536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cp:lastPrinted>2011-03-15T16:21:00Z</cp:lastPrinted>
  <dcterms:created xsi:type="dcterms:W3CDTF">2011-06-15T16:16:00Z</dcterms:created>
  <dcterms:modified xsi:type="dcterms:W3CDTF">2011-06-15T16:16:00Z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